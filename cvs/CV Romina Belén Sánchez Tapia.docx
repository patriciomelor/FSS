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C5" w:rsidRPr="004E0FDA" w:rsidRDefault="002F5EC5" w:rsidP="00154991">
      <w:pPr>
        <w:spacing w:after="0"/>
        <w:rPr>
          <w:sz w:val="18"/>
        </w:rPr>
      </w:pPr>
    </w:p>
    <w:sdt>
      <w:sdtPr>
        <w:rPr>
          <w:sz w:val="18"/>
        </w:rPr>
        <w:alias w:val="Nombre del currículo"/>
        <w:tag w:val="Nombre del currículo"/>
        <w:id w:val="-1667471191"/>
        <w:placeholder>
          <w:docPart w:val="CC1A2CE405D449BEA1FF4E976938655A"/>
        </w:placeholder>
        <w:docPartList>
          <w:docPartGallery w:val="Quick Parts"/>
          <w:docPartCategory w:val=" Nombre del currículo"/>
        </w:docPartList>
      </w:sdtPr>
      <w:sdtEndPr>
        <w:rPr>
          <w:sz w:val="22"/>
        </w:rPr>
      </w:sdtEndPr>
      <w:sdtContent>
        <w:p w:rsidR="002F5EC5" w:rsidRPr="004E0FDA" w:rsidRDefault="002F5EC5" w:rsidP="00154991">
          <w:pPr>
            <w:spacing w:after="0"/>
            <w:rPr>
              <w:sz w:val="18"/>
            </w:rPr>
          </w:pPr>
        </w:p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208"/>
            <w:gridCol w:w="3152"/>
          </w:tblGrid>
          <w:tr w:rsidR="002F5EC5" w:rsidRPr="004E0FDA" w:rsidTr="004E0FDA">
            <w:tc>
              <w:tcPr>
                <w:tcW w:w="3316" w:type="pct"/>
              </w:tcPr>
              <w:sdt>
                <w:sdtPr>
                  <w:rPr>
                    <w:sz w:val="40"/>
                  </w:rPr>
                  <w:id w:val="26081749"/>
                  <w:placeholder>
                    <w:docPart w:val="BA3635E79E1D41318E1A689BFF2158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F5EC5" w:rsidRPr="004E0FDA" w:rsidRDefault="0019265D" w:rsidP="00154991">
                    <w:pPr>
                      <w:pStyle w:val="Nombre"/>
                      <w:rPr>
                        <w:sz w:val="40"/>
                      </w:rPr>
                    </w:pPr>
                    <w:r w:rsidRPr="004E0FDA">
                      <w:rPr>
                        <w:sz w:val="40"/>
                      </w:rPr>
                      <w:t>Romina Belén Sánchez Tapia</w:t>
                    </w:r>
                  </w:p>
                </w:sdtContent>
              </w:sdt>
              <w:p w:rsidR="002F5EC5" w:rsidRPr="004E0FDA" w:rsidRDefault="002F5EC5" w:rsidP="00154991">
                <w:pPr>
                  <w:pStyle w:val="Sinespaciado"/>
                  <w:spacing w:line="276" w:lineRule="auto"/>
                  <w:rPr>
                    <w:sz w:val="18"/>
                  </w:rPr>
                </w:pPr>
              </w:p>
            </w:tc>
            <w:tc>
              <w:tcPr>
                <w:tcW w:w="1684" w:type="pct"/>
              </w:tcPr>
              <w:p w:rsidR="002F5EC5" w:rsidRPr="004E0FDA" w:rsidRDefault="002F5EC5" w:rsidP="00154991">
                <w:pPr>
                  <w:pStyle w:val="Sinespaciado"/>
                  <w:spacing w:line="276" w:lineRule="auto"/>
                  <w:jc w:val="right"/>
                  <w:rPr>
                    <w:sz w:val="18"/>
                  </w:rPr>
                </w:pPr>
              </w:p>
            </w:tc>
          </w:tr>
        </w:tbl>
        <w:p w:rsidR="004E0FDA" w:rsidRPr="004E0FDA" w:rsidRDefault="004E0FDA" w:rsidP="00154991">
          <w:pPr>
            <w:spacing w:after="0"/>
            <w:rPr>
              <w:b/>
              <w:sz w:val="24"/>
            </w:rPr>
          </w:pPr>
          <w:r w:rsidRPr="004E0FDA">
            <w:rPr>
              <w:b/>
              <w:sz w:val="24"/>
            </w:rPr>
            <w:t xml:space="preserve">Asistente </w:t>
          </w:r>
          <w:r w:rsidR="00154991">
            <w:rPr>
              <w:b/>
              <w:sz w:val="24"/>
            </w:rPr>
            <w:t>A</w:t>
          </w:r>
          <w:r w:rsidRPr="004E0FDA">
            <w:rPr>
              <w:b/>
              <w:sz w:val="24"/>
            </w:rPr>
            <w:t>dministrativ</w:t>
          </w:r>
          <w:r w:rsidR="00154991">
            <w:rPr>
              <w:b/>
              <w:sz w:val="24"/>
            </w:rPr>
            <w:t>a</w:t>
          </w:r>
          <w:r w:rsidRPr="004E0FDA">
            <w:rPr>
              <w:b/>
              <w:sz w:val="24"/>
            </w:rPr>
            <w:t xml:space="preserve"> en </w:t>
          </w:r>
          <w:r w:rsidR="00154991">
            <w:rPr>
              <w:b/>
              <w:sz w:val="24"/>
            </w:rPr>
            <w:t>C</w:t>
          </w:r>
          <w:r w:rsidRPr="004E0FDA">
            <w:rPr>
              <w:b/>
              <w:sz w:val="24"/>
            </w:rPr>
            <w:t xml:space="preserve">omercio </w:t>
          </w:r>
          <w:r w:rsidR="00154991">
            <w:rPr>
              <w:b/>
              <w:sz w:val="24"/>
            </w:rPr>
            <w:t>E</w:t>
          </w:r>
          <w:r w:rsidRPr="004E0FDA">
            <w:rPr>
              <w:b/>
              <w:sz w:val="24"/>
            </w:rPr>
            <w:t>xterior</w:t>
          </w:r>
        </w:p>
        <w:p w:rsidR="004E0FDA" w:rsidRPr="004E0FDA" w:rsidRDefault="004E0FDA" w:rsidP="00154991">
          <w:pPr>
            <w:spacing w:after="0"/>
          </w:pPr>
          <w:r>
            <w:t xml:space="preserve">Dirección: </w:t>
          </w:r>
          <w:r w:rsidRPr="004E0FDA">
            <w:t>Pasaje lázaro 1227</w:t>
          </w:r>
          <w:r>
            <w:t xml:space="preserve">, </w:t>
          </w:r>
          <w:r w:rsidRPr="004E0FDA">
            <w:t>Maipú, Santiago</w:t>
          </w:r>
        </w:p>
        <w:p w:rsidR="004E0FDA" w:rsidRPr="004E0FDA" w:rsidRDefault="004E0FDA" w:rsidP="00154991">
          <w:pPr>
            <w:spacing w:after="0"/>
          </w:pPr>
          <w:r>
            <w:t xml:space="preserve">Contacto: </w:t>
          </w:r>
          <w:r w:rsidRPr="004E0FDA">
            <w:t>225350412/ 08-2696274</w:t>
          </w:r>
          <w:r>
            <w:t xml:space="preserve"> - </w:t>
          </w:r>
          <w:r w:rsidRPr="004E0FDA">
            <w:t>romina1227@gmail.com</w:t>
          </w:r>
        </w:p>
        <w:p w:rsidR="004E0FDA" w:rsidRDefault="004E0FDA" w:rsidP="00154991">
          <w:pPr>
            <w:spacing w:after="0"/>
          </w:pPr>
          <w:r>
            <w:t xml:space="preserve">Fecha de nacimiento: </w:t>
          </w:r>
          <w:r w:rsidRPr="004E0FDA">
            <w:t>22 de abril del 1989</w:t>
          </w:r>
        </w:p>
        <w:p w:rsidR="002965A2" w:rsidRDefault="004E0FDA" w:rsidP="00154991">
          <w:pPr>
            <w:spacing w:after="0"/>
          </w:pPr>
          <w:r>
            <w:t xml:space="preserve">RUT: </w:t>
          </w:r>
          <w:r w:rsidR="002965A2">
            <w:t>17.150.855-k</w:t>
          </w:r>
        </w:p>
      </w:sdtContent>
    </w:sdt>
    <w:p w:rsidR="00154991" w:rsidRDefault="00154991" w:rsidP="00154991">
      <w:pPr>
        <w:spacing w:after="0"/>
      </w:pPr>
    </w:p>
    <w:p w:rsidR="002F5EC5" w:rsidRDefault="005052E8" w:rsidP="00154991">
      <w:pPr>
        <w:spacing w:after="0"/>
      </w:pPr>
      <w:r>
        <w:rPr>
          <w:noProof/>
          <w:color w:val="000000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7B1D993" wp14:editId="7CF4CAE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2F5EC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8CCE4" w:themeFill="accent1" w:themeFillTint="66"/>
                                  <w:vAlign w:val="center"/>
                                </w:tcPr>
                                <w:p w:rsidR="002F5EC5" w:rsidRDefault="002F5EC5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F5EC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F81BD" w:themeFill="accent1"/>
                                  <w:vAlign w:val="center"/>
                                </w:tcPr>
                                <w:p w:rsidR="002F5EC5" w:rsidRDefault="002F5EC5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5EC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BACC6" w:themeFill="accent5"/>
                                  <w:vAlign w:val="center"/>
                                </w:tcPr>
                                <w:p w:rsidR="002F5EC5" w:rsidRDefault="002F5EC5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EC5" w:rsidRDefault="002F5EC5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2F5EC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8CCE4" w:themeFill="accent1" w:themeFillTint="66"/>
                            <w:vAlign w:val="center"/>
                          </w:tcPr>
                          <w:p w:rsidR="002F5EC5" w:rsidRDefault="002F5EC5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F5EC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F81BD" w:themeFill="accent1"/>
                            <w:vAlign w:val="center"/>
                          </w:tcPr>
                          <w:p w:rsidR="002F5EC5" w:rsidRDefault="002F5EC5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5EC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BACC6" w:themeFill="accent5"/>
                            <w:vAlign w:val="center"/>
                          </w:tcPr>
                          <w:p w:rsidR="002F5EC5" w:rsidRDefault="002F5EC5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2F5EC5" w:rsidRDefault="002F5EC5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2F5EC5" w:rsidRDefault="0019265D" w:rsidP="00154991">
      <w:pPr>
        <w:pStyle w:val="Seccin"/>
        <w:spacing w:before="0" w:after="0" w:line="276" w:lineRule="auto"/>
      </w:pPr>
      <w:r>
        <w:t>Resumen</w:t>
      </w:r>
    </w:p>
    <w:p w:rsidR="002F5EC5" w:rsidRDefault="0019265D" w:rsidP="00154991">
      <w:pPr>
        <w:pStyle w:val="Textodesubseccin"/>
        <w:spacing w:before="0" w:after="0"/>
        <w:jc w:val="both"/>
      </w:pPr>
      <w:r w:rsidRPr="0019265D">
        <w:t>Asistente administrativo en comercio exterior, con manejo en tramitaciones bancarias, redacción de documentos, manejo de office nivel intermedio, documentación de comercio exterior, administración, manejo de libros contables, tramitación aduanera</w:t>
      </w:r>
      <w:r w:rsidR="009C72CB">
        <w:t xml:space="preserve"> y</w:t>
      </w:r>
      <w:r w:rsidRPr="0019265D">
        <w:t xml:space="preserve"> digitación. Además de capacidad de análisis, síntesis, organización y planificación, habilidad en comunicación oral y escrita.</w:t>
      </w:r>
    </w:p>
    <w:p w:rsidR="00154991" w:rsidRDefault="00154991" w:rsidP="00154991">
      <w:pPr>
        <w:pStyle w:val="Textodesubseccin"/>
        <w:spacing w:before="0" w:after="0"/>
        <w:jc w:val="both"/>
      </w:pPr>
    </w:p>
    <w:p w:rsidR="00154991" w:rsidRDefault="00154991" w:rsidP="00154991">
      <w:pPr>
        <w:pStyle w:val="Textodesubseccin"/>
        <w:spacing w:before="0" w:after="0"/>
        <w:jc w:val="both"/>
      </w:pPr>
    </w:p>
    <w:p w:rsidR="002F5EC5" w:rsidRDefault="005052E8" w:rsidP="00154991">
      <w:pPr>
        <w:pStyle w:val="Seccin"/>
        <w:spacing w:before="0" w:after="0" w:line="276" w:lineRule="auto"/>
      </w:pPr>
      <w:r>
        <w:t>Formación académica</w:t>
      </w:r>
    </w:p>
    <w:p w:rsidR="002F5EC5" w:rsidRPr="002965A2" w:rsidRDefault="004E0FDA" w:rsidP="00154991">
      <w:pPr>
        <w:pStyle w:val="Subseccin"/>
        <w:spacing w:line="276" w:lineRule="auto"/>
        <w:rPr>
          <w:b w:val="0"/>
        </w:rPr>
      </w:pPr>
      <w:r w:rsidRPr="004E0FDA">
        <w:t xml:space="preserve">Instituto profesional DUOC UC </w:t>
      </w:r>
      <w:r w:rsidR="005052E8">
        <w:t xml:space="preserve">| </w:t>
      </w:r>
      <w:r w:rsidRPr="002965A2">
        <w:rPr>
          <w:b w:val="0"/>
        </w:rPr>
        <w:t>Técnico en Comercio Exterior</w:t>
      </w:r>
    </w:p>
    <w:p w:rsidR="002F5EC5" w:rsidRDefault="004E0FDA" w:rsidP="00154991">
      <w:pPr>
        <w:pStyle w:val="Listaconvietas"/>
        <w:numPr>
          <w:ilvl w:val="0"/>
          <w:numId w:val="0"/>
        </w:numPr>
        <w:ind w:left="360" w:hanging="360"/>
      </w:pPr>
      <w:r>
        <w:t>2013 – 2014 | Cursando segundo año</w:t>
      </w:r>
    </w:p>
    <w:p w:rsidR="004E0FDA" w:rsidRDefault="004E0FDA" w:rsidP="00154991">
      <w:pPr>
        <w:pStyle w:val="Listaconvietas"/>
        <w:numPr>
          <w:ilvl w:val="0"/>
          <w:numId w:val="0"/>
        </w:numPr>
        <w:ind w:left="360" w:hanging="360"/>
      </w:pPr>
    </w:p>
    <w:p w:rsidR="004E0FDA" w:rsidRPr="002965A2" w:rsidRDefault="004E0FDA" w:rsidP="00154991">
      <w:pPr>
        <w:pStyle w:val="Subseccin"/>
        <w:spacing w:line="276" w:lineRule="auto"/>
        <w:rPr>
          <w:b w:val="0"/>
        </w:rPr>
      </w:pPr>
      <w:r w:rsidRPr="004E0FDA">
        <w:t xml:space="preserve">Escuela de formación de Oficios Prisma de los Andes </w:t>
      </w:r>
      <w:r>
        <w:t xml:space="preserve">| </w:t>
      </w:r>
      <w:r w:rsidRPr="002965A2">
        <w:rPr>
          <w:b w:val="0"/>
        </w:rPr>
        <w:t>Asistente administrativo en comercio exterior</w:t>
      </w:r>
    </w:p>
    <w:p w:rsidR="004E0FDA" w:rsidRDefault="004E0FDA" w:rsidP="00154991">
      <w:pPr>
        <w:pStyle w:val="Listaconvietas"/>
        <w:numPr>
          <w:ilvl w:val="0"/>
          <w:numId w:val="0"/>
        </w:numPr>
        <w:ind w:left="360" w:hanging="360"/>
      </w:pPr>
      <w:r w:rsidRPr="004E0FDA">
        <w:t>Junio 2012- Febrero 2013</w:t>
      </w:r>
    </w:p>
    <w:p w:rsidR="004E0FDA" w:rsidRDefault="004E0FDA" w:rsidP="00154991">
      <w:pPr>
        <w:pStyle w:val="Listaconvietas"/>
        <w:numPr>
          <w:ilvl w:val="0"/>
          <w:numId w:val="0"/>
        </w:numPr>
        <w:ind w:left="360" w:hanging="360"/>
      </w:pPr>
    </w:p>
    <w:p w:rsidR="004E0FDA" w:rsidRPr="002965A2" w:rsidRDefault="004E0FDA" w:rsidP="00154991">
      <w:pPr>
        <w:pStyle w:val="Subseccin"/>
        <w:spacing w:line="276" w:lineRule="auto"/>
        <w:rPr>
          <w:b w:val="0"/>
        </w:rPr>
      </w:pPr>
      <w:r w:rsidRPr="004E0FDA">
        <w:t xml:space="preserve">Universidad Academia de Humanismo Cristiano </w:t>
      </w:r>
      <w:r>
        <w:t xml:space="preserve">| </w:t>
      </w:r>
      <w:r w:rsidR="002965A2">
        <w:rPr>
          <w:b w:val="0"/>
        </w:rPr>
        <w:t xml:space="preserve">Pedagogía en educación </w:t>
      </w:r>
      <w:proofErr w:type="spellStart"/>
      <w:r w:rsidR="002965A2">
        <w:rPr>
          <w:b w:val="0"/>
        </w:rPr>
        <w:t>P</w:t>
      </w:r>
      <w:r w:rsidRPr="002965A2">
        <w:rPr>
          <w:b w:val="0"/>
        </w:rPr>
        <w:t>arvularia</w:t>
      </w:r>
      <w:proofErr w:type="spellEnd"/>
    </w:p>
    <w:p w:rsidR="004E0FDA" w:rsidRDefault="004E0FDA" w:rsidP="00154991">
      <w:pPr>
        <w:pStyle w:val="Listaconvietas"/>
        <w:numPr>
          <w:ilvl w:val="0"/>
          <w:numId w:val="0"/>
        </w:numPr>
        <w:ind w:left="360" w:hanging="360"/>
      </w:pPr>
      <w:r>
        <w:t>2008 – 2012 | Titulada</w:t>
      </w:r>
    </w:p>
    <w:p w:rsidR="004E0FDA" w:rsidRDefault="004E0FDA" w:rsidP="00154991">
      <w:pPr>
        <w:pStyle w:val="Listaconvietas"/>
        <w:numPr>
          <w:ilvl w:val="0"/>
          <w:numId w:val="0"/>
        </w:numPr>
        <w:ind w:left="360" w:hanging="360"/>
      </w:pPr>
    </w:p>
    <w:p w:rsidR="00154991" w:rsidRDefault="00154991" w:rsidP="00154991">
      <w:pPr>
        <w:pStyle w:val="Listaconvietas"/>
        <w:numPr>
          <w:ilvl w:val="0"/>
          <w:numId w:val="0"/>
        </w:numPr>
        <w:ind w:left="360" w:hanging="360"/>
      </w:pPr>
    </w:p>
    <w:p w:rsidR="002965A2" w:rsidRDefault="002965A2" w:rsidP="00154991">
      <w:pPr>
        <w:pStyle w:val="Seccin"/>
        <w:spacing w:before="0" w:after="0" w:line="276" w:lineRule="auto"/>
      </w:pPr>
      <w:r>
        <w:t>Otros cursos</w:t>
      </w:r>
    </w:p>
    <w:p w:rsidR="002965A2" w:rsidRPr="007F0B53" w:rsidRDefault="002965A2" w:rsidP="00154991">
      <w:pPr>
        <w:pStyle w:val="Subseccin"/>
        <w:spacing w:line="276" w:lineRule="auto"/>
        <w:rPr>
          <w:b w:val="0"/>
        </w:rPr>
      </w:pPr>
      <w:r w:rsidRPr="002965A2">
        <w:t>Cent</w:t>
      </w:r>
      <w:r w:rsidR="000C1152">
        <w:t>ro de C</w:t>
      </w:r>
      <w:r w:rsidRPr="002965A2">
        <w:t xml:space="preserve">apacitación </w:t>
      </w:r>
      <w:proofErr w:type="spellStart"/>
      <w:r w:rsidRPr="002965A2">
        <w:t>Dolleng</w:t>
      </w:r>
      <w:proofErr w:type="spellEnd"/>
      <w:r w:rsidRPr="002965A2">
        <w:t xml:space="preserve"> </w:t>
      </w:r>
      <w:r>
        <w:t xml:space="preserve">| </w:t>
      </w:r>
      <w:r w:rsidRPr="007F0B53">
        <w:rPr>
          <w:b w:val="0"/>
        </w:rPr>
        <w:t>Contabilidad básica y tributaria</w:t>
      </w:r>
    </w:p>
    <w:p w:rsidR="002965A2" w:rsidRDefault="002965A2" w:rsidP="00154991">
      <w:pPr>
        <w:pStyle w:val="Listaconvietas"/>
        <w:numPr>
          <w:ilvl w:val="0"/>
          <w:numId w:val="0"/>
        </w:numPr>
        <w:ind w:left="360" w:hanging="360"/>
      </w:pPr>
      <w:r>
        <w:t>Diciembre 2010 - Enero 2011</w:t>
      </w:r>
    </w:p>
    <w:p w:rsidR="002965A2" w:rsidRDefault="002965A2" w:rsidP="00154991">
      <w:pPr>
        <w:pStyle w:val="Listaconvietas"/>
        <w:numPr>
          <w:ilvl w:val="0"/>
          <w:numId w:val="0"/>
        </w:numPr>
        <w:ind w:left="360" w:hanging="360"/>
      </w:pPr>
    </w:p>
    <w:p w:rsidR="00154991" w:rsidRDefault="00154991" w:rsidP="00154991">
      <w:pPr>
        <w:pStyle w:val="Listaconvietas"/>
        <w:numPr>
          <w:ilvl w:val="0"/>
          <w:numId w:val="0"/>
        </w:numPr>
        <w:ind w:left="360" w:hanging="360"/>
      </w:pPr>
    </w:p>
    <w:p w:rsidR="002F5EC5" w:rsidRDefault="005052E8" w:rsidP="00154991">
      <w:pPr>
        <w:pStyle w:val="Seccin"/>
        <w:spacing w:before="0" w:after="0" w:line="276" w:lineRule="auto"/>
      </w:pPr>
      <w:r>
        <w:t>Experiencia</w:t>
      </w:r>
    </w:p>
    <w:p w:rsidR="000C1152" w:rsidRDefault="000C1152" w:rsidP="00154991">
      <w:pPr>
        <w:pStyle w:val="Subseccin"/>
        <w:spacing w:line="276" w:lineRule="auto"/>
      </w:pPr>
      <w:r>
        <w:t xml:space="preserve">Mayo – Octubre </w:t>
      </w:r>
      <w:r w:rsidRPr="004E0FDA">
        <w:t>201</w:t>
      </w:r>
      <w:r>
        <w:t xml:space="preserve">4 | </w:t>
      </w:r>
      <w:r w:rsidR="005304C1">
        <w:rPr>
          <w:b w:val="0"/>
        </w:rPr>
        <w:t>Técnico en educación parvularia</w:t>
      </w:r>
      <w:bookmarkStart w:id="0" w:name="_GoBack"/>
      <w:bookmarkEnd w:id="0"/>
    </w:p>
    <w:p w:rsidR="000C1152" w:rsidRDefault="000C1152" w:rsidP="00154991">
      <w:pPr>
        <w:spacing w:after="0"/>
      </w:pPr>
      <w:r>
        <w:t>Jardín Fantasía de Colores | Maipú, Santiago</w:t>
      </w:r>
    </w:p>
    <w:p w:rsidR="000C1152" w:rsidRDefault="000C1152" w:rsidP="00154991">
      <w:pPr>
        <w:pStyle w:val="Subseccin"/>
        <w:spacing w:line="276" w:lineRule="auto"/>
      </w:pPr>
    </w:p>
    <w:p w:rsidR="002F5EC5" w:rsidRDefault="004E0FDA" w:rsidP="00154991">
      <w:pPr>
        <w:pStyle w:val="Subseccin"/>
        <w:spacing w:line="276" w:lineRule="auto"/>
      </w:pPr>
      <w:r w:rsidRPr="004E0FDA">
        <w:lastRenderedPageBreak/>
        <w:t>Enero 2013-  julio 2013</w:t>
      </w:r>
      <w:r w:rsidR="005052E8">
        <w:t xml:space="preserve"> | </w:t>
      </w:r>
      <w:r w:rsidRPr="007F0B53">
        <w:rPr>
          <w:b w:val="0"/>
        </w:rPr>
        <w:t>Auxiliar de agente de Aduana</w:t>
      </w:r>
      <w:r>
        <w:t xml:space="preserve"> </w:t>
      </w:r>
    </w:p>
    <w:p w:rsidR="002F5EC5" w:rsidRDefault="004E0FDA" w:rsidP="00154991">
      <w:pPr>
        <w:spacing w:after="0"/>
      </w:pPr>
      <w:r w:rsidRPr="004E0FDA">
        <w:t xml:space="preserve">Agencia de aduanas Julio Vallejos </w:t>
      </w:r>
      <w:proofErr w:type="spellStart"/>
      <w:r w:rsidRPr="004E0FDA">
        <w:t>Abarza</w:t>
      </w:r>
      <w:proofErr w:type="spellEnd"/>
      <w:r w:rsidRPr="004E0FDA">
        <w:t xml:space="preserve"> y </w:t>
      </w:r>
      <w:proofErr w:type="spellStart"/>
      <w:r w:rsidRPr="004E0FDA">
        <w:t>Cia</w:t>
      </w:r>
      <w:proofErr w:type="spellEnd"/>
      <w:r w:rsidRPr="004E0FDA">
        <w:t xml:space="preserve"> Ltda.</w:t>
      </w:r>
      <w:r w:rsidR="005052E8">
        <w:t xml:space="preserve"> | </w:t>
      </w:r>
      <w:r>
        <w:t>Santiago Centro</w:t>
      </w:r>
    </w:p>
    <w:p w:rsidR="00154991" w:rsidRDefault="00154991" w:rsidP="00154991">
      <w:pPr>
        <w:pStyle w:val="Subseccin"/>
        <w:spacing w:line="276" w:lineRule="auto"/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</w:pPr>
    </w:p>
    <w:p w:rsidR="004E0FDA" w:rsidRDefault="002965A2" w:rsidP="00154991">
      <w:pPr>
        <w:pStyle w:val="Subseccin"/>
        <w:spacing w:line="276" w:lineRule="auto"/>
      </w:pPr>
      <w:r>
        <w:t>Abril - J</w:t>
      </w:r>
      <w:r w:rsidR="004E0FDA" w:rsidRPr="004E0FDA">
        <w:t>unio 2012</w:t>
      </w:r>
      <w:r w:rsidR="004E0FDA">
        <w:t xml:space="preserve">| </w:t>
      </w:r>
      <w:r w:rsidRPr="007F0B53">
        <w:rPr>
          <w:b w:val="0"/>
        </w:rPr>
        <w:t>Encuestadora y Supervisora censo 2012</w:t>
      </w:r>
    </w:p>
    <w:p w:rsidR="004E0FDA" w:rsidRDefault="002965A2" w:rsidP="00154991">
      <w:pPr>
        <w:spacing w:after="0"/>
      </w:pPr>
      <w:r w:rsidRPr="004E0FDA">
        <w:t>Instituto nacional de estadística (INE)</w:t>
      </w:r>
      <w:r w:rsidR="004E0FDA">
        <w:t xml:space="preserve"> | </w:t>
      </w:r>
      <w:r>
        <w:t>Santiago</w:t>
      </w:r>
    </w:p>
    <w:p w:rsidR="002965A2" w:rsidRDefault="002965A2" w:rsidP="00154991">
      <w:pPr>
        <w:pStyle w:val="Listaconvietas"/>
      </w:pPr>
      <w:r w:rsidRPr="002965A2">
        <w:t>Realización de encuestas, orden de documentos públicos y de portafolios</w:t>
      </w:r>
    </w:p>
    <w:p w:rsidR="002965A2" w:rsidRDefault="002965A2" w:rsidP="00154991">
      <w:pPr>
        <w:pStyle w:val="Listaconvietas"/>
      </w:pPr>
      <w:r w:rsidRPr="002965A2">
        <w:t>Organización y planificación de ruta,  programación de trabajo de equipo a cargo.</w:t>
      </w:r>
    </w:p>
    <w:p w:rsidR="002F5EC5" w:rsidRDefault="002F5EC5" w:rsidP="00154991">
      <w:pPr>
        <w:pStyle w:val="Textodesubseccin"/>
        <w:spacing w:before="0" w:after="0"/>
      </w:pPr>
    </w:p>
    <w:p w:rsidR="00154991" w:rsidRDefault="00154991" w:rsidP="00154991">
      <w:pPr>
        <w:pStyle w:val="Textodesubseccin"/>
        <w:spacing w:before="0" w:after="0"/>
      </w:pPr>
    </w:p>
    <w:p w:rsidR="002F5EC5" w:rsidRDefault="005052E8" w:rsidP="00154991">
      <w:pPr>
        <w:pStyle w:val="Seccin"/>
        <w:spacing w:before="0" w:after="0" w:line="276" w:lineRule="auto"/>
      </w:pPr>
      <w:r>
        <w:t>Cualificaciones</w:t>
      </w:r>
    </w:p>
    <w:p w:rsidR="002F5EC5" w:rsidRDefault="007F0B53" w:rsidP="00154991">
      <w:pPr>
        <w:pStyle w:val="Listaconvietas"/>
      </w:pPr>
      <w:r>
        <w:t>Empática, con capacidad de trabajar en equipo y con buenas relaciones interpersonales.</w:t>
      </w:r>
    </w:p>
    <w:p w:rsidR="007F0B53" w:rsidRDefault="007F0B53" w:rsidP="00154991">
      <w:pPr>
        <w:pStyle w:val="Listaconvietas"/>
      </w:pPr>
      <w:r>
        <w:t>Proactiva, con ca</w:t>
      </w:r>
      <w:r w:rsidRPr="007F0B53">
        <w:t>pacidad de análisis y resolución de problemas</w:t>
      </w:r>
    </w:p>
    <w:p w:rsidR="002F5EC5" w:rsidRDefault="002F5EC5" w:rsidP="00154991">
      <w:pPr>
        <w:pStyle w:val="Listaconvietas"/>
        <w:numPr>
          <w:ilvl w:val="0"/>
          <w:numId w:val="0"/>
        </w:numPr>
      </w:pPr>
    </w:p>
    <w:sectPr w:rsidR="002F5EC5" w:rsidSect="00154991">
      <w:headerReference w:type="even" r:id="rId12"/>
      <w:footerReference w:type="even" r:id="rId13"/>
      <w:headerReference w:type="first" r:id="rId14"/>
      <w:footerReference w:type="first" r:id="rId15"/>
      <w:pgSz w:w="12240" w:h="15840" w:code="1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E8A" w:rsidRDefault="004D6E8A">
      <w:pPr>
        <w:spacing w:after="0" w:line="240" w:lineRule="auto"/>
      </w:pPr>
      <w:r>
        <w:separator/>
      </w:r>
    </w:p>
  </w:endnote>
  <w:endnote w:type="continuationSeparator" w:id="0">
    <w:p w:rsidR="004D6E8A" w:rsidRDefault="004D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91" w:rsidRDefault="00154991">
    <w:pPr>
      <w:pStyle w:val="Piedepgina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1ADE682E" wp14:editId="614F6E1F">
              <wp:simplePos x="0" y="0"/>
              <wp:positionH relativeFrom="rightMargin">
                <wp:posOffset>71504</wp:posOffset>
              </wp:positionH>
              <wp:positionV relativeFrom="bottomMargin">
                <wp:posOffset>111184</wp:posOffset>
              </wp:positionV>
              <wp:extent cx="520700" cy="520700"/>
              <wp:effectExtent l="0" t="0" r="0" b="0"/>
              <wp:wrapNone/>
              <wp:docPr id="6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54991" w:rsidRDefault="00154991" w:rsidP="00154991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7" style="position:absolute;margin-left:5.65pt;margin-top:8.75pt;width:41pt;height:41pt;z-index:-251650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" o:allowincell="f" fillcolor="#4f81bd [3204]" stroked="f">
              <v:textbox inset="0,0,0,0">
                <w:txbxContent>
                  <w:p w:rsidR="00154991" w:rsidRDefault="00154991" w:rsidP="00154991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EC5" w:rsidRDefault="005052E8">
    <w:pPr>
      <w:pStyle w:val="Piedepgina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CE1E241" wp14:editId="70B1A0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967DE0A" wp14:editId="50BE09A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F5EC5" w:rsidRDefault="002F5EC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28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ZZqAIAAHgFAAAOAAAAZHJzL2Uyb0RvYy54bWysVFtu2zAQ/C/QOxD8V/SI5FhC5MCPuCiQ&#10;NgHSHoAmKYuoRKokbTkNeooeqRfrkrL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NCtRlmoAgAAeAUAAA4AAAAAAAAAAAAAAAAALgIA&#10;AGRycy9lMm9Eb2MueG1sUEsBAi0AFAAGAAgAAAAhAAP3BtzYAAAAAwEAAA8AAAAAAAAAAAAAAAAA&#10;AgUAAGRycy9kb3ducmV2LnhtbFBLBQYAAAAABAAEAPMAAAAHBgAAAAA=&#10;" o:allowincell="f" fillcolor="#4f81bd [3204]" stroked="f">
              <v:textbox inset="0,0,0,0">
                <w:txbxContent>
                  <w:p w:rsidR="002F5EC5" w:rsidRDefault="002F5EC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E8A" w:rsidRDefault="004D6E8A">
      <w:pPr>
        <w:spacing w:after="0" w:line="240" w:lineRule="auto"/>
      </w:pPr>
      <w:r>
        <w:separator/>
      </w:r>
    </w:p>
  </w:footnote>
  <w:footnote w:type="continuationSeparator" w:id="0">
    <w:p w:rsidR="004D6E8A" w:rsidRDefault="004D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91" w:rsidRDefault="00154991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54111E3" wp14:editId="3C5819B1">
              <wp:simplePos x="0" y="0"/>
              <wp:positionH relativeFrom="page">
                <wp:posOffset>396240</wp:posOffset>
              </wp:positionH>
              <wp:positionV relativeFrom="page">
                <wp:posOffset>397672</wp:posOffset>
              </wp:positionV>
              <wp:extent cx="7126605" cy="9434195"/>
              <wp:effectExtent l="0" t="0" r="12065" b="12700"/>
              <wp:wrapNone/>
              <wp:docPr id="2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31.2pt;margin-top:31.3pt;width:561.15pt;height:742.85pt;z-index:25166438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bz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EC5" w:rsidRDefault="005052E8">
    <w:pPr>
      <w:pStyle w:val="Encabezado"/>
    </w:pPr>
    <w:r>
      <w:rPr>
        <w:noProof/>
        <w:szCs w:val="18"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408B0E" wp14:editId="2A23723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9BBB5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9BBB5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95B3D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5D"/>
    <w:rsid w:val="000C1152"/>
    <w:rsid w:val="00154991"/>
    <w:rsid w:val="0019265D"/>
    <w:rsid w:val="002965A2"/>
    <w:rsid w:val="002F5EC5"/>
    <w:rsid w:val="004D6E8A"/>
    <w:rsid w:val="004E0FDA"/>
    <w:rsid w:val="005052E8"/>
    <w:rsid w:val="005304C1"/>
    <w:rsid w:val="007F0B53"/>
    <w:rsid w:val="00891CB1"/>
    <w:rsid w:val="009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6923C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6923C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4F6228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4F6228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4F81BD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4F81BD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4F81BD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6923C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6923C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4F6228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4F6228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4F81BD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4F81BD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4F81BD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F81BD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4F81BD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C0504D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365F9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365F9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F79646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F79646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6923C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6923C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943634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95B3D7" w:themeColor="accent1" w:themeTint="99"/>
        <w:bottom w:val="single" w:sz="24" w:space="10" w:color="95B3D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C0504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4F81BD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F79646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C0504D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4F81BD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1F497D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C0504D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6923C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6923C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4F6228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4F6228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4F81BD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4F81BD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4F81BD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6923C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6923C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4F6228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4F6228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4F81BD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4F81BD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4F81BD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F81BD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4F81BD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C0504D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365F9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365F9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F79646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F79646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6923C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6923C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943634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95B3D7" w:themeColor="accent1" w:themeTint="99"/>
        <w:bottom w:val="single" w:sz="24" w:space="10" w:color="95B3D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C0504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4F81BD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F79646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C0504D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4F81BD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1F497D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C0504D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ente2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1A2CE405D449BEA1FF4E9769386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24F74-59A7-426D-944A-792FA232F199}"/>
      </w:docPartPr>
      <w:docPartBody>
        <w:p w:rsidR="00A350C2" w:rsidRDefault="00D71658">
          <w:pPr>
            <w:pStyle w:val="CC1A2CE405D449BEA1FF4E976938655A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BA3635E79E1D41318E1A689BFF215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0C06E-E37E-428E-A4B2-EA6D88A747C9}"/>
      </w:docPartPr>
      <w:docPartBody>
        <w:p w:rsidR="00A350C2" w:rsidRDefault="00D71658">
          <w:pPr>
            <w:pStyle w:val="BA3635E79E1D41318E1A689BFF2158FD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58"/>
    <w:rsid w:val="00414347"/>
    <w:rsid w:val="00A350C2"/>
    <w:rsid w:val="00D71658"/>
    <w:rsid w:val="00E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CC1A2CE405D449BEA1FF4E976938655A">
    <w:name w:val="CC1A2CE405D449BEA1FF4E976938655A"/>
  </w:style>
  <w:style w:type="paragraph" w:customStyle="1" w:styleId="BA3635E79E1D41318E1A689BFF2158FD">
    <w:name w:val="BA3635E79E1D41318E1A689BFF2158FD"/>
  </w:style>
  <w:style w:type="paragraph" w:customStyle="1" w:styleId="E0ACE1AB195C4CCCBEA6E678F9496E6D">
    <w:name w:val="E0ACE1AB195C4CCCBEA6E678F9496E6D"/>
  </w:style>
  <w:style w:type="paragraph" w:customStyle="1" w:styleId="E741CA6DB12447E6B9A22B6760CA3DD1">
    <w:name w:val="E741CA6DB12447E6B9A22B6760CA3DD1"/>
  </w:style>
  <w:style w:type="paragraph" w:customStyle="1" w:styleId="27F06D985BEF45C6BFB8B0F6B69317A7">
    <w:name w:val="27F06D985BEF45C6BFB8B0F6B69317A7"/>
  </w:style>
  <w:style w:type="paragraph" w:customStyle="1" w:styleId="490EE2C626A34B79B32E532BC087DCA2">
    <w:name w:val="490EE2C626A34B79B32E532BC087DCA2"/>
  </w:style>
  <w:style w:type="paragraph" w:customStyle="1" w:styleId="894EA1BB322845BAA2A3C668FDC161F4">
    <w:name w:val="894EA1BB322845BAA2A3C668FDC161F4"/>
  </w:style>
  <w:style w:type="paragraph" w:customStyle="1" w:styleId="0FE05601A6234267A5162507935C3196">
    <w:name w:val="0FE05601A6234267A5162507935C3196"/>
  </w:style>
  <w:style w:type="paragraph" w:customStyle="1" w:styleId="D790E6339DCD4CA1859543A9B9246776">
    <w:name w:val="D790E6339DCD4CA1859543A9B9246776"/>
  </w:style>
  <w:style w:type="paragraph" w:customStyle="1" w:styleId="BD6C5BC5C044461CA42A27409EFA93B0">
    <w:name w:val="BD6C5BC5C044461CA42A27409EFA93B0"/>
  </w:style>
  <w:style w:type="paragraph" w:customStyle="1" w:styleId="F145205F261F434EAED1FF5BA08F8087">
    <w:name w:val="F145205F261F434EAED1FF5BA08F8087"/>
  </w:style>
  <w:style w:type="paragraph" w:customStyle="1" w:styleId="DC5A5B3DD1E44266A0FDCA4A725417D7">
    <w:name w:val="DC5A5B3DD1E44266A0FDCA4A725417D7"/>
  </w:style>
  <w:style w:type="paragraph" w:customStyle="1" w:styleId="87254EC1E3DF43418FB1E63D92E04CFF">
    <w:name w:val="87254EC1E3DF43418FB1E63D92E04CFF"/>
  </w:style>
  <w:style w:type="paragraph" w:customStyle="1" w:styleId="6C3758B491424690A5539186B09F2F19">
    <w:name w:val="6C3758B491424690A5539186B09F2F19"/>
  </w:style>
  <w:style w:type="paragraph" w:customStyle="1" w:styleId="BEC550DF10E748E5A7AF1CEAC420076B">
    <w:name w:val="BEC550DF10E748E5A7AF1CEAC420076B"/>
  </w:style>
  <w:style w:type="paragraph" w:customStyle="1" w:styleId="C4D0A8F190B24773A7F5DCC3BF528DC2">
    <w:name w:val="C4D0A8F190B24773A7F5DCC3BF528DC2"/>
  </w:style>
  <w:style w:type="paragraph" w:customStyle="1" w:styleId="87589911BC704079AE6ECECC4A0567A6">
    <w:name w:val="87589911BC704079AE6ECECC4A0567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CC1A2CE405D449BEA1FF4E976938655A">
    <w:name w:val="CC1A2CE405D449BEA1FF4E976938655A"/>
  </w:style>
  <w:style w:type="paragraph" w:customStyle="1" w:styleId="BA3635E79E1D41318E1A689BFF2158FD">
    <w:name w:val="BA3635E79E1D41318E1A689BFF2158FD"/>
  </w:style>
  <w:style w:type="paragraph" w:customStyle="1" w:styleId="E0ACE1AB195C4CCCBEA6E678F9496E6D">
    <w:name w:val="E0ACE1AB195C4CCCBEA6E678F9496E6D"/>
  </w:style>
  <w:style w:type="paragraph" w:customStyle="1" w:styleId="E741CA6DB12447E6B9A22B6760CA3DD1">
    <w:name w:val="E741CA6DB12447E6B9A22B6760CA3DD1"/>
  </w:style>
  <w:style w:type="paragraph" w:customStyle="1" w:styleId="27F06D985BEF45C6BFB8B0F6B69317A7">
    <w:name w:val="27F06D985BEF45C6BFB8B0F6B69317A7"/>
  </w:style>
  <w:style w:type="paragraph" w:customStyle="1" w:styleId="490EE2C626A34B79B32E532BC087DCA2">
    <w:name w:val="490EE2C626A34B79B32E532BC087DCA2"/>
  </w:style>
  <w:style w:type="paragraph" w:customStyle="1" w:styleId="894EA1BB322845BAA2A3C668FDC161F4">
    <w:name w:val="894EA1BB322845BAA2A3C668FDC161F4"/>
  </w:style>
  <w:style w:type="paragraph" w:customStyle="1" w:styleId="0FE05601A6234267A5162507935C3196">
    <w:name w:val="0FE05601A6234267A5162507935C3196"/>
  </w:style>
  <w:style w:type="paragraph" w:customStyle="1" w:styleId="D790E6339DCD4CA1859543A9B9246776">
    <w:name w:val="D790E6339DCD4CA1859543A9B9246776"/>
  </w:style>
  <w:style w:type="paragraph" w:customStyle="1" w:styleId="BD6C5BC5C044461CA42A27409EFA93B0">
    <w:name w:val="BD6C5BC5C044461CA42A27409EFA93B0"/>
  </w:style>
  <w:style w:type="paragraph" w:customStyle="1" w:styleId="F145205F261F434EAED1FF5BA08F8087">
    <w:name w:val="F145205F261F434EAED1FF5BA08F8087"/>
  </w:style>
  <w:style w:type="paragraph" w:customStyle="1" w:styleId="DC5A5B3DD1E44266A0FDCA4A725417D7">
    <w:name w:val="DC5A5B3DD1E44266A0FDCA4A725417D7"/>
  </w:style>
  <w:style w:type="paragraph" w:customStyle="1" w:styleId="87254EC1E3DF43418FB1E63D92E04CFF">
    <w:name w:val="87254EC1E3DF43418FB1E63D92E04CFF"/>
  </w:style>
  <w:style w:type="paragraph" w:customStyle="1" w:styleId="6C3758B491424690A5539186B09F2F19">
    <w:name w:val="6C3758B491424690A5539186B09F2F19"/>
  </w:style>
  <w:style w:type="paragraph" w:customStyle="1" w:styleId="BEC550DF10E748E5A7AF1CEAC420076B">
    <w:name w:val="BEC550DF10E748E5A7AF1CEAC420076B"/>
  </w:style>
  <w:style w:type="paragraph" w:customStyle="1" w:styleId="C4D0A8F190B24773A7F5DCC3BF528DC2">
    <w:name w:val="C4D0A8F190B24773A7F5DCC3BF528DC2"/>
  </w:style>
  <w:style w:type="paragraph" w:customStyle="1" w:styleId="87589911BC704079AE6ECECC4A0567A6">
    <w:name w:val="87589911BC704079AE6ECECC4A0567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F445A85F-BAD4-4CE9-8CF7-D8DC6946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36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>Wal-Mart Stores, Inc.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Belén Sánchez Tapia</dc:creator>
  <cp:lastModifiedBy>romina</cp:lastModifiedBy>
  <cp:revision>7</cp:revision>
  <dcterms:created xsi:type="dcterms:W3CDTF">2014-10-24T14:40:00Z</dcterms:created>
  <dcterms:modified xsi:type="dcterms:W3CDTF">2014-10-24T22:16:00Z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  <property fmtid="{D5CDD505-2E9C-101B-9397-08002B2CF9AE}" pid="3" name="_AdHocReviewCycleID">
    <vt:i4>888026743</vt:i4>
  </property>
  <property fmtid="{D5CDD505-2E9C-101B-9397-08002B2CF9AE}" pid="4" name="_NewReviewCycle">
    <vt:lpwstr/>
  </property>
  <property fmtid="{D5CDD505-2E9C-101B-9397-08002B2CF9AE}" pid="5" name="_EmailSubject">
    <vt:lpwstr>cv Romina</vt:lpwstr>
  </property>
  <property fmtid="{D5CDD505-2E9C-101B-9397-08002B2CF9AE}" pid="6" name="_AuthorEmail">
    <vt:lpwstr>Aylin.Zenteno1@walmart.com</vt:lpwstr>
  </property>
  <property fmtid="{D5CDD505-2E9C-101B-9397-08002B2CF9AE}" pid="7" name="_AuthorEmailDisplayName">
    <vt:lpwstr>Aylin Zenteno</vt:lpwstr>
  </property>
  <property fmtid="{D5CDD505-2E9C-101B-9397-08002B2CF9AE}" pid="8" name="_ReviewingToolsShownOnce">
    <vt:lpwstr/>
  </property>
</Properties>
</file>