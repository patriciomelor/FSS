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52"/>
          <w:szCs w:val="52"/>
        </w:rPr>
        <w:alias w:val="Escriba su nombre:"/>
        <w:tag w:val="Escriba su nombre:"/>
        <w:id w:val="-1624534635"/>
        <w:placeholder>
          <w:docPart w:val="F0ABF5F1947B4FDE8F72002C0A1C424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 w:multiLine="1"/>
      </w:sdtPr>
      <w:sdtEndPr/>
      <w:sdtContent>
        <w:p w:rsidR="00C64C90" w:rsidRPr="00C80232" w:rsidRDefault="00614844" w:rsidP="00C80232">
          <w:pPr>
            <w:pStyle w:val="Ttulo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</w:rPr>
            <w:t>GUSTAVO ADOLFO SAAVEDRA ZURITA</w:t>
          </w:r>
        </w:p>
      </w:sdtContent>
    </w:sdt>
    <w:p w:rsidR="00F414BD" w:rsidRDefault="00F414BD" w:rsidP="00F414BD">
      <w:pPr>
        <w:pStyle w:val="Informacindecontacto"/>
        <w:jc w:val="center"/>
      </w:pPr>
      <w:r>
        <w:t xml:space="preserve">RUT: </w:t>
      </w:r>
      <w:r w:rsidR="00614844">
        <w:t>13.048.654-1</w:t>
      </w:r>
    </w:p>
    <w:p w:rsidR="00F414BD" w:rsidRDefault="00F414BD" w:rsidP="00F414BD">
      <w:pPr>
        <w:pStyle w:val="Informacindecontacto"/>
        <w:jc w:val="center"/>
      </w:pPr>
      <w:r>
        <w:t xml:space="preserve">Fecha de nacimiento: </w:t>
      </w:r>
      <w:r w:rsidR="00614844">
        <w:t>29/10/1976</w:t>
      </w:r>
    </w:p>
    <w:p w:rsidR="00CC194C" w:rsidRDefault="00F414BD" w:rsidP="00CC194C">
      <w:pPr>
        <w:pStyle w:val="Informacindecontacto"/>
        <w:jc w:val="center"/>
      </w:pPr>
      <w:r>
        <w:t xml:space="preserve">Teléfono Celular: </w:t>
      </w:r>
      <w:r w:rsidR="00614844">
        <w:t>+56987560458</w:t>
      </w:r>
    </w:p>
    <w:p w:rsidR="00CC194C" w:rsidRDefault="00CC194C" w:rsidP="00CC194C">
      <w:pPr>
        <w:pStyle w:val="Informacindecontacto"/>
        <w:jc w:val="center"/>
      </w:pPr>
      <w:r>
        <w:t xml:space="preserve">Correo: </w:t>
      </w:r>
      <w:r w:rsidR="00614844">
        <w:t>karelia.gustavo@gmail.com</w:t>
      </w:r>
    </w:p>
    <w:p w:rsidR="00250D3B" w:rsidRDefault="004750B4" w:rsidP="00F414BD">
      <w:pPr>
        <w:pStyle w:val="Informacindecontacto"/>
        <w:jc w:val="center"/>
      </w:pPr>
      <w:r>
        <w:t xml:space="preserve">Dirección: </w:t>
      </w:r>
      <w:r w:rsidR="00614844">
        <w:t xml:space="preserve">Puerta de Vera 1052, Santiago. </w:t>
      </w:r>
    </w:p>
    <w:tbl>
      <w:tblPr>
        <w:tblW w:w="5598" w:type="pct"/>
        <w:tblInd w:w="-993" w:type="dxa"/>
        <w:tblLayout w:type="fixed"/>
        <w:tblCellMar>
          <w:left w:w="0" w:type="dxa"/>
          <w:bottom w:w="216" w:type="dxa"/>
          <w:right w:w="0" w:type="dxa"/>
        </w:tblCellMar>
        <w:tblLook w:val="0000" w:firstRow="0" w:lastRow="0" w:firstColumn="0" w:lastColumn="0" w:noHBand="0" w:noVBand="0"/>
        <w:tblDescription w:val="Tabla de información del currículum"/>
      </w:tblPr>
      <w:tblGrid>
        <w:gridCol w:w="2694"/>
        <w:gridCol w:w="6605"/>
      </w:tblGrid>
      <w:tr w:rsidR="00250D3B" w:rsidTr="00C64C90">
        <w:trPr>
          <w:trHeight w:val="2186"/>
        </w:trPr>
        <w:tc>
          <w:tcPr>
            <w:tcW w:w="2694" w:type="dxa"/>
          </w:tcPr>
          <w:p w:rsidR="00250D3B" w:rsidRPr="00C64C90" w:rsidRDefault="00F414BD" w:rsidP="00144BE1">
            <w:pPr>
              <w:pStyle w:val="Ttulo1"/>
              <w:rPr>
                <w:u w:val="single"/>
              </w:rPr>
            </w:pPr>
            <w:r w:rsidRPr="00C64C90">
              <w:rPr>
                <w:u w:val="single"/>
              </w:rPr>
              <w:t>PERFIL PROFESIONAL</w:t>
            </w:r>
          </w:p>
          <w:p w:rsidR="00A207F9" w:rsidRPr="00A207F9" w:rsidRDefault="00A207F9" w:rsidP="00A207F9"/>
          <w:p w:rsidR="00A207F9" w:rsidRPr="00A207F9" w:rsidRDefault="00A207F9" w:rsidP="00A207F9"/>
          <w:p w:rsidR="00A207F9" w:rsidRDefault="00A207F9" w:rsidP="00A207F9"/>
          <w:p w:rsidR="009333CD" w:rsidRDefault="009333CD" w:rsidP="00A207F9"/>
          <w:p w:rsidR="009333CD" w:rsidRDefault="009333CD" w:rsidP="00A207F9"/>
          <w:p w:rsidR="009333CD" w:rsidRDefault="009333CD" w:rsidP="00A207F9"/>
          <w:p w:rsidR="009333CD" w:rsidRDefault="009333CD" w:rsidP="00A207F9"/>
          <w:p w:rsidR="009333CD" w:rsidRDefault="009333CD" w:rsidP="00A207F9"/>
          <w:p w:rsidR="00B56324" w:rsidRDefault="00B56324" w:rsidP="00A207F9"/>
          <w:p w:rsidR="00C64C90" w:rsidRPr="00A207F9" w:rsidRDefault="00A207F9" w:rsidP="00A207F9">
            <w:r w:rsidRPr="00C64C90">
              <w:rPr>
                <w:b/>
                <w:sz w:val="24"/>
                <w:szCs w:val="24"/>
                <w:u w:val="single"/>
              </w:rPr>
              <w:t>EXPERIENCIA LABORAL</w:t>
            </w:r>
          </w:p>
        </w:tc>
        <w:tc>
          <w:tcPr>
            <w:tcW w:w="6605" w:type="dxa"/>
            <w:tcMar>
              <w:left w:w="115" w:type="dxa"/>
            </w:tcMar>
          </w:tcPr>
          <w:p w:rsidR="009333CD" w:rsidRDefault="009147DB" w:rsidP="009333CD">
            <w:pPr>
              <w:jc w:val="both"/>
            </w:pPr>
            <w:r>
              <w:t>En habilidades</w:t>
            </w:r>
            <w:r w:rsidR="006B3BAE">
              <w:t xml:space="preserve"> destaca por</w:t>
            </w:r>
            <w:r w:rsidR="009333CD">
              <w:t xml:space="preserve"> </w:t>
            </w:r>
            <w:r w:rsidR="009333CD">
              <w:t>planificar rutas siguiendo matriz</w:t>
            </w:r>
            <w:r w:rsidR="009333CD">
              <w:t xml:space="preserve">, trabajo bajo presión, priorizando las necesidades del cliente buscando soluciones y alternativas en caso de corresponder. </w:t>
            </w:r>
          </w:p>
          <w:p w:rsidR="009147DB" w:rsidRDefault="009147DB" w:rsidP="009333CD">
            <w:pPr>
              <w:jc w:val="both"/>
            </w:pPr>
            <w:r>
              <w:t xml:space="preserve">Experiencia </w:t>
            </w:r>
            <w:r w:rsidR="00B56324">
              <w:t>de</w:t>
            </w:r>
            <w:r>
              <w:t xml:space="preserve"> auxiliar de aseo, servicios de mensajería (labores administrativas)</w:t>
            </w:r>
            <w:r w:rsidR="00B56324">
              <w:t>, tramitación de documentos, entre otros.</w:t>
            </w:r>
          </w:p>
          <w:p w:rsidR="00A67F1D" w:rsidRDefault="00A67F1D" w:rsidP="009333CD">
            <w:pPr>
              <w:jc w:val="both"/>
            </w:pPr>
            <w:r>
              <w:t xml:space="preserve">Proactivo, con amplio conocimiento de la ciudad de Santiago. Disponibilidad para capacitación en el área a desempeñar. </w:t>
            </w:r>
          </w:p>
          <w:p w:rsidR="009147DB" w:rsidRDefault="009147DB" w:rsidP="009147DB">
            <w:pPr>
              <w:jc w:val="both"/>
            </w:pPr>
            <w:r>
              <w:t xml:space="preserve"> </w:t>
            </w:r>
          </w:p>
          <w:p w:rsidR="009147DB" w:rsidRDefault="009147DB" w:rsidP="009333CD">
            <w:pPr>
              <w:jc w:val="both"/>
            </w:pPr>
          </w:p>
          <w:p w:rsidR="009333CD" w:rsidRPr="00C64C90" w:rsidRDefault="009333CD" w:rsidP="009333CD">
            <w:pPr>
              <w:jc w:val="both"/>
            </w:pPr>
          </w:p>
        </w:tc>
      </w:tr>
      <w:tr w:rsidR="00250D3B" w:rsidTr="00C64C90">
        <w:tc>
          <w:tcPr>
            <w:tcW w:w="2694" w:type="dxa"/>
            <w:tcMar>
              <w:bottom w:w="0" w:type="dxa"/>
            </w:tcMar>
          </w:tcPr>
          <w:p w:rsidR="00250D3B" w:rsidRDefault="00416181" w:rsidP="00144BE1">
            <w:pPr>
              <w:pStyle w:val="Ttulo1"/>
            </w:pPr>
            <w:r>
              <w:t>2019</w:t>
            </w:r>
            <w:r w:rsidR="00901427">
              <w:t xml:space="preserve"> febrero</w:t>
            </w:r>
          </w:p>
        </w:tc>
        <w:tc>
          <w:tcPr>
            <w:tcW w:w="6605" w:type="dxa"/>
            <w:tcMar>
              <w:left w:w="115" w:type="dxa"/>
              <w:bottom w:w="0" w:type="dxa"/>
            </w:tcMar>
          </w:tcPr>
          <w:p w:rsidR="00C64C90" w:rsidRPr="00416181" w:rsidRDefault="00C64C90" w:rsidP="00C55DD1">
            <w:pPr>
              <w:pStyle w:val="Ttulo2"/>
            </w:pPr>
            <w:r w:rsidRPr="007D3C9F">
              <w:rPr>
                <w:b/>
              </w:rPr>
              <w:t>Empresa:</w:t>
            </w:r>
            <w:r w:rsidR="00416181">
              <w:rPr>
                <w:b/>
              </w:rPr>
              <w:t xml:space="preserve"> </w:t>
            </w:r>
            <w:r w:rsidR="00416181" w:rsidRPr="00416181">
              <w:t>FAMASS</w:t>
            </w:r>
            <w:r w:rsidR="00C55DD1" w:rsidRPr="00416181">
              <w:tab/>
            </w:r>
          </w:p>
          <w:p w:rsidR="00A207F9" w:rsidRPr="00416181" w:rsidRDefault="00C64C90" w:rsidP="00A207F9">
            <w:pPr>
              <w:pStyle w:val="Ttulo2"/>
              <w:rPr>
                <w:lang w:bidi="es-ES"/>
              </w:rPr>
            </w:pPr>
            <w:r>
              <w:rPr>
                <w:b/>
              </w:rPr>
              <w:t xml:space="preserve">Cargo: </w:t>
            </w:r>
            <w:r w:rsidR="00416181">
              <w:t>Auxiliar de aseo</w:t>
            </w:r>
            <w:r w:rsidR="006B3BAE">
              <w:t xml:space="preserve"> en Banco BICE</w:t>
            </w:r>
          </w:p>
          <w:p w:rsidR="00F414BD" w:rsidRPr="00A207F9" w:rsidRDefault="00F414BD" w:rsidP="00A207F9">
            <w:pPr>
              <w:pStyle w:val="Ttulo2"/>
              <w:rPr>
                <w:b/>
              </w:rPr>
            </w:pPr>
            <w:r w:rsidRPr="00C64C90">
              <w:rPr>
                <w:b/>
                <w:szCs w:val="24"/>
              </w:rPr>
              <w:t>Funciones</w:t>
            </w:r>
            <w:r w:rsidR="00C64C90">
              <w:rPr>
                <w:b/>
                <w:szCs w:val="24"/>
              </w:rPr>
              <w:t>:</w:t>
            </w:r>
          </w:p>
          <w:p w:rsidR="00A324EB" w:rsidRDefault="00416181" w:rsidP="00C55DD1">
            <w:pPr>
              <w:pStyle w:val="Listaconvietas"/>
            </w:pPr>
            <w:r>
              <w:t>Limpieza</w:t>
            </w:r>
            <w:r w:rsidR="006B3BAE">
              <w:t xml:space="preserve"> e higienización</w:t>
            </w:r>
            <w:r w:rsidR="00B56324">
              <w:t xml:space="preserve"> de las dependencias del lugar</w:t>
            </w:r>
            <w:r w:rsidR="006B3BAE">
              <w:t>.</w:t>
            </w:r>
          </w:p>
          <w:p w:rsidR="00416181" w:rsidRDefault="00416181" w:rsidP="00C55DD1">
            <w:pPr>
              <w:pStyle w:val="Listaconvietas"/>
            </w:pPr>
            <w:r>
              <w:t>Mantención de</w:t>
            </w:r>
            <w:r w:rsidR="006B3BAE">
              <w:t xml:space="preserve"> servicios higiénicos de personal.</w:t>
            </w:r>
          </w:p>
          <w:p w:rsidR="00416181" w:rsidRPr="00A324EB" w:rsidRDefault="00416181" w:rsidP="00C55DD1">
            <w:pPr>
              <w:pStyle w:val="Listaconvietas"/>
            </w:pPr>
            <w:r>
              <w:t>Reposición de insumos</w:t>
            </w:r>
            <w:r w:rsidR="006B3BAE">
              <w:t xml:space="preserve"> de aseo.</w:t>
            </w:r>
          </w:p>
        </w:tc>
      </w:tr>
      <w:tr w:rsidR="00F414BD" w:rsidTr="00C64C90">
        <w:tc>
          <w:tcPr>
            <w:tcW w:w="2694" w:type="dxa"/>
          </w:tcPr>
          <w:p w:rsidR="00F414BD" w:rsidRDefault="00416181" w:rsidP="00144BE1">
            <w:pPr>
              <w:pStyle w:val="Ttulo1"/>
            </w:pPr>
            <w:r>
              <w:t>2018</w:t>
            </w:r>
            <w:r w:rsidR="00901427">
              <w:t xml:space="preserve"> abril</w:t>
            </w:r>
          </w:p>
        </w:tc>
        <w:tc>
          <w:tcPr>
            <w:tcW w:w="6605" w:type="dxa"/>
            <w:tcMar>
              <w:left w:w="115" w:type="dxa"/>
            </w:tcMar>
          </w:tcPr>
          <w:p w:rsidR="001B4EC0" w:rsidRPr="00416181" w:rsidRDefault="001B4EC0" w:rsidP="001B4EC0">
            <w:pPr>
              <w:pStyle w:val="Ttulo2"/>
            </w:pPr>
            <w:r w:rsidRPr="007D3C9F">
              <w:rPr>
                <w:b/>
              </w:rPr>
              <w:t>Empresa:</w:t>
            </w:r>
            <w:r w:rsidR="00416181">
              <w:rPr>
                <w:b/>
              </w:rPr>
              <w:t xml:space="preserve"> </w:t>
            </w:r>
            <w:r w:rsidR="00416181">
              <w:t>LAVABUS</w:t>
            </w:r>
          </w:p>
          <w:p w:rsidR="00126C24" w:rsidRPr="00416181" w:rsidRDefault="001B4EC0" w:rsidP="00126C24">
            <w:pPr>
              <w:pStyle w:val="Ttulo2"/>
            </w:pPr>
            <w:r>
              <w:rPr>
                <w:b/>
              </w:rPr>
              <w:t xml:space="preserve">Cargo: </w:t>
            </w:r>
            <w:r w:rsidR="00416181">
              <w:t>Auxiliar de aseo</w:t>
            </w:r>
          </w:p>
          <w:p w:rsidR="001B4EC0" w:rsidRPr="00A207F9" w:rsidRDefault="001B4EC0" w:rsidP="001B4EC0">
            <w:pPr>
              <w:pStyle w:val="Ttulo2"/>
              <w:rPr>
                <w:b/>
              </w:rPr>
            </w:pPr>
            <w:r w:rsidRPr="00C64C90">
              <w:rPr>
                <w:b/>
                <w:szCs w:val="24"/>
              </w:rPr>
              <w:t>Funciones</w:t>
            </w:r>
            <w:r>
              <w:rPr>
                <w:b/>
                <w:szCs w:val="24"/>
              </w:rPr>
              <w:t>:</w:t>
            </w:r>
          </w:p>
          <w:p w:rsidR="00C80232" w:rsidRDefault="00416181" w:rsidP="00126C24">
            <w:pPr>
              <w:pStyle w:val="Listaconvietas"/>
            </w:pPr>
            <w:r>
              <w:t>Limpieza en profundidad de buses Transantiago</w:t>
            </w:r>
            <w:r w:rsidR="006B3BAE">
              <w:t>.</w:t>
            </w:r>
          </w:p>
          <w:p w:rsidR="00416181" w:rsidRPr="00A324EB" w:rsidRDefault="00416181" w:rsidP="00126C24">
            <w:pPr>
              <w:pStyle w:val="Listaconvietas"/>
            </w:pPr>
            <w:r>
              <w:t>Lavado de implementos</w:t>
            </w:r>
            <w:r w:rsidR="006B3BAE">
              <w:t>.</w:t>
            </w:r>
          </w:p>
        </w:tc>
      </w:tr>
      <w:tr w:rsidR="00F414BD" w:rsidTr="00C64C90">
        <w:tc>
          <w:tcPr>
            <w:tcW w:w="2694" w:type="dxa"/>
          </w:tcPr>
          <w:p w:rsidR="00F414BD" w:rsidRDefault="00416181" w:rsidP="00F414BD">
            <w:pPr>
              <w:pStyle w:val="Ttulo1"/>
            </w:pPr>
            <w:r>
              <w:t>2018</w:t>
            </w:r>
            <w:r w:rsidR="00901427">
              <w:t xml:space="preserve"> febrero</w:t>
            </w: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  <w:r>
              <w:t>2018</w:t>
            </w: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0867F3" w:rsidRDefault="000867F3" w:rsidP="00F414BD">
            <w:pPr>
              <w:pStyle w:val="Ttulo1"/>
            </w:pPr>
          </w:p>
          <w:p w:rsidR="000867F3" w:rsidRDefault="000867F3" w:rsidP="00F414BD">
            <w:pPr>
              <w:pStyle w:val="Ttulo1"/>
            </w:pPr>
            <w:bookmarkStart w:id="0" w:name="_GoBack"/>
            <w:bookmarkEnd w:id="0"/>
          </w:p>
          <w:p w:rsidR="00B56324" w:rsidRDefault="00B56324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  <w:r>
              <w:t>2017 diciembre</w:t>
            </w: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  <w:r>
              <w:t>2016 - 2017</w:t>
            </w: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</w:p>
          <w:p w:rsidR="00901427" w:rsidRDefault="00901427" w:rsidP="00F414BD">
            <w:pPr>
              <w:pStyle w:val="Ttulo1"/>
            </w:pPr>
            <w:r>
              <w:t>2014</w:t>
            </w: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B56324" w:rsidRDefault="00B56324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  <w:r>
              <w:t>2008 – 2011</w:t>
            </w: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</w:p>
          <w:p w:rsidR="00A67F1D" w:rsidRDefault="00A67F1D" w:rsidP="00F414BD">
            <w:pPr>
              <w:pStyle w:val="Ttulo1"/>
            </w:pPr>
          </w:p>
          <w:p w:rsidR="00A67F1D" w:rsidRDefault="00A67F1D" w:rsidP="00F414BD">
            <w:pPr>
              <w:pStyle w:val="Ttulo1"/>
            </w:pPr>
            <w:r>
              <w:t>2006</w:t>
            </w:r>
          </w:p>
          <w:p w:rsidR="00A67F1D" w:rsidRDefault="00A67F1D" w:rsidP="00F414BD">
            <w:pPr>
              <w:pStyle w:val="Ttulo1"/>
            </w:pPr>
          </w:p>
          <w:p w:rsidR="00A67F1D" w:rsidRDefault="00A67F1D" w:rsidP="00F414BD">
            <w:pPr>
              <w:pStyle w:val="Ttulo1"/>
            </w:pPr>
          </w:p>
          <w:p w:rsidR="00A67F1D" w:rsidRDefault="00A67F1D" w:rsidP="00F414BD">
            <w:pPr>
              <w:pStyle w:val="Ttulo1"/>
            </w:pPr>
          </w:p>
          <w:p w:rsidR="00A67F1D" w:rsidRDefault="00A67F1D" w:rsidP="00F414BD">
            <w:pPr>
              <w:pStyle w:val="Ttulo1"/>
            </w:pPr>
          </w:p>
          <w:p w:rsidR="000867F3" w:rsidRDefault="000867F3" w:rsidP="00F414BD">
            <w:pPr>
              <w:pStyle w:val="Ttulo1"/>
            </w:pPr>
          </w:p>
          <w:p w:rsidR="000867F3" w:rsidRDefault="000867F3" w:rsidP="00F414BD">
            <w:pPr>
              <w:pStyle w:val="Ttulo1"/>
            </w:pPr>
          </w:p>
          <w:p w:rsidR="00A67F1D" w:rsidRDefault="00A67F1D" w:rsidP="00F414BD">
            <w:pPr>
              <w:pStyle w:val="Ttulo1"/>
            </w:pPr>
          </w:p>
          <w:p w:rsidR="009333CD" w:rsidRDefault="009333CD" w:rsidP="00F414BD">
            <w:pPr>
              <w:pStyle w:val="Ttulo1"/>
            </w:pPr>
            <w:r>
              <w:t>1997 - 1998</w:t>
            </w:r>
          </w:p>
        </w:tc>
        <w:tc>
          <w:tcPr>
            <w:tcW w:w="6605" w:type="dxa"/>
            <w:tcMar>
              <w:left w:w="115" w:type="dxa"/>
            </w:tcMar>
          </w:tcPr>
          <w:p w:rsidR="001B4EC0" w:rsidRPr="00416181" w:rsidRDefault="00416181" w:rsidP="001B4EC0">
            <w:pPr>
              <w:pStyle w:val="Ttulo2"/>
            </w:pPr>
            <w:r>
              <w:rPr>
                <w:b/>
              </w:rPr>
              <w:lastRenderedPageBreak/>
              <w:t xml:space="preserve">Empresa: </w:t>
            </w:r>
            <w:r>
              <w:t>Comercial K</w:t>
            </w:r>
          </w:p>
          <w:p w:rsidR="001B4EC0" w:rsidRPr="00416181" w:rsidRDefault="00416181" w:rsidP="001B4EC0">
            <w:pPr>
              <w:pStyle w:val="Ttulo2"/>
              <w:rPr>
                <w:lang w:bidi="es-ES"/>
              </w:rPr>
            </w:pPr>
            <w:r>
              <w:rPr>
                <w:b/>
              </w:rPr>
              <w:t>Cargo:</w:t>
            </w:r>
            <w:r>
              <w:t xml:space="preserve"> </w:t>
            </w:r>
            <w:r w:rsidR="00901427">
              <w:t>Auxiliar de servicios</w:t>
            </w:r>
          </w:p>
          <w:p w:rsidR="001B4EC0" w:rsidRPr="00416181" w:rsidRDefault="001B4EC0" w:rsidP="001B4EC0">
            <w:pPr>
              <w:pStyle w:val="Ttulo2"/>
            </w:pPr>
            <w:r w:rsidRPr="00C64C90">
              <w:rPr>
                <w:b/>
                <w:szCs w:val="24"/>
              </w:rPr>
              <w:t>Funciones</w:t>
            </w:r>
            <w:r>
              <w:rPr>
                <w:b/>
                <w:szCs w:val="24"/>
              </w:rPr>
              <w:t>:</w:t>
            </w:r>
            <w:r w:rsidR="00416181">
              <w:rPr>
                <w:szCs w:val="24"/>
              </w:rPr>
              <w:t xml:space="preserve"> </w:t>
            </w:r>
          </w:p>
          <w:p w:rsidR="00126C24" w:rsidRDefault="00BC4A59" w:rsidP="00126C24">
            <w:pPr>
              <w:pStyle w:val="Listaconvietas"/>
            </w:pPr>
            <w:r>
              <w:t xml:space="preserve"> </w:t>
            </w:r>
            <w:r w:rsidR="00901427">
              <w:t>Limpieza sala de ventas</w:t>
            </w:r>
          </w:p>
          <w:p w:rsidR="00901427" w:rsidRDefault="00901427" w:rsidP="00126C24">
            <w:pPr>
              <w:pStyle w:val="Listaconvietas"/>
            </w:pPr>
            <w:r>
              <w:t>Trámites bancarios</w:t>
            </w:r>
            <w:r w:rsidR="006B3BAE">
              <w:t xml:space="preserve"> y administrativos.</w:t>
            </w:r>
          </w:p>
          <w:p w:rsidR="00901427" w:rsidRDefault="00901427" w:rsidP="00126C24">
            <w:pPr>
              <w:pStyle w:val="Listaconvietas"/>
            </w:pPr>
            <w:r>
              <w:lastRenderedPageBreak/>
              <w:t>Montaje de exhibiciones y muestras</w:t>
            </w:r>
            <w:r w:rsidR="006B3BAE">
              <w:t>.</w:t>
            </w:r>
          </w:p>
          <w:p w:rsidR="00901427" w:rsidRDefault="00901427" w:rsidP="00901427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901427" w:rsidRPr="00901427" w:rsidRDefault="00901427" w:rsidP="00901427">
            <w:pPr>
              <w:pStyle w:val="Ttulo2"/>
            </w:pPr>
            <w:r>
              <w:rPr>
                <w:b/>
              </w:rPr>
              <w:t xml:space="preserve">Empresa: </w:t>
            </w:r>
            <w:r w:rsidRPr="00901427">
              <w:t>INRPAC</w:t>
            </w:r>
          </w:p>
          <w:p w:rsidR="00901427" w:rsidRPr="00416181" w:rsidRDefault="00901427" w:rsidP="00901427">
            <w:pPr>
              <w:pStyle w:val="Ttulo2"/>
              <w:rPr>
                <w:lang w:bidi="es-ES"/>
              </w:rPr>
            </w:pPr>
            <w:r>
              <w:rPr>
                <w:b/>
              </w:rPr>
              <w:t>Cargo:</w:t>
            </w:r>
            <w:r>
              <w:t xml:space="preserve"> </w:t>
            </w:r>
            <w:r>
              <w:t>Auxiliar de aseo</w:t>
            </w:r>
          </w:p>
          <w:p w:rsidR="00901427" w:rsidRPr="00416181" w:rsidRDefault="00901427" w:rsidP="00901427">
            <w:pPr>
              <w:pStyle w:val="Ttulo2"/>
            </w:pPr>
            <w:r w:rsidRPr="00C64C90">
              <w:rPr>
                <w:b/>
                <w:szCs w:val="24"/>
              </w:rPr>
              <w:t>Funciones</w:t>
            </w:r>
            <w:r>
              <w:rPr>
                <w:b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</w:p>
          <w:p w:rsidR="00901427" w:rsidRDefault="00901427" w:rsidP="00901427">
            <w:pPr>
              <w:pStyle w:val="Listaconvietas"/>
            </w:pPr>
            <w:r>
              <w:t xml:space="preserve"> </w:t>
            </w:r>
            <w:r>
              <w:t>Limpieza de dependencia espacio de talleres</w:t>
            </w:r>
            <w:r w:rsidR="006B3BAE">
              <w:t xml:space="preserve"> para usuarios.</w:t>
            </w:r>
          </w:p>
          <w:p w:rsidR="00901427" w:rsidRDefault="00901427" w:rsidP="00901427">
            <w:pPr>
              <w:pStyle w:val="Listaconvietas"/>
            </w:pPr>
            <w:r>
              <w:t>Oficina de atención primaria jardines y gimnasio</w:t>
            </w:r>
            <w:r w:rsidR="006B3BAE">
              <w:t>.</w:t>
            </w:r>
          </w:p>
          <w:p w:rsidR="006B3BAE" w:rsidRDefault="006B3BAE" w:rsidP="00901427">
            <w:pPr>
              <w:pStyle w:val="Listaconvietas"/>
            </w:pPr>
            <w:r>
              <w:t>Higienización de pasillos y espacios comunes.</w:t>
            </w:r>
          </w:p>
          <w:p w:rsidR="00901427" w:rsidRDefault="00901427" w:rsidP="00901427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901427" w:rsidRPr="00416181" w:rsidRDefault="00901427" w:rsidP="00901427">
            <w:pPr>
              <w:pStyle w:val="Ttulo2"/>
            </w:pPr>
            <w:r>
              <w:rPr>
                <w:b/>
              </w:rPr>
              <w:t>Empresa:</w:t>
            </w:r>
            <w:r>
              <w:rPr>
                <w:b/>
              </w:rPr>
              <w:t xml:space="preserve"> </w:t>
            </w:r>
            <w:r>
              <w:t xml:space="preserve">Café </w:t>
            </w:r>
            <w:proofErr w:type="spellStart"/>
            <w:r>
              <w:t>Haiti</w:t>
            </w:r>
            <w:proofErr w:type="spellEnd"/>
            <w:r>
              <w:rPr>
                <w:b/>
              </w:rPr>
              <w:t xml:space="preserve"> </w:t>
            </w:r>
          </w:p>
          <w:p w:rsidR="00901427" w:rsidRPr="00416181" w:rsidRDefault="00901427" w:rsidP="00901427">
            <w:pPr>
              <w:pStyle w:val="Ttulo2"/>
              <w:rPr>
                <w:lang w:bidi="es-ES"/>
              </w:rPr>
            </w:pPr>
            <w:r>
              <w:rPr>
                <w:b/>
              </w:rPr>
              <w:t>Cargo:</w:t>
            </w:r>
            <w:r>
              <w:t xml:space="preserve"> </w:t>
            </w:r>
            <w:r>
              <w:t>Copero y aseador</w:t>
            </w:r>
          </w:p>
          <w:p w:rsidR="00901427" w:rsidRPr="00416181" w:rsidRDefault="00901427" w:rsidP="00901427">
            <w:pPr>
              <w:pStyle w:val="Ttulo2"/>
            </w:pPr>
            <w:r w:rsidRPr="00C64C90">
              <w:rPr>
                <w:b/>
                <w:szCs w:val="24"/>
              </w:rPr>
              <w:t>Funciones</w:t>
            </w:r>
            <w:r>
              <w:rPr>
                <w:b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</w:p>
          <w:p w:rsidR="00901427" w:rsidRDefault="00901427" w:rsidP="00901427">
            <w:pPr>
              <w:pStyle w:val="Listaconvietas"/>
            </w:pPr>
            <w:r>
              <w:t xml:space="preserve"> </w:t>
            </w:r>
            <w:r>
              <w:t>Servir bebidas en mesas</w:t>
            </w:r>
          </w:p>
          <w:p w:rsidR="00901427" w:rsidRPr="00A324EB" w:rsidRDefault="00901427" w:rsidP="00901427">
            <w:pPr>
              <w:pStyle w:val="Listaconvietas"/>
            </w:pPr>
            <w:r>
              <w:t>Mantener limpieza en dependencias del lugar</w:t>
            </w:r>
          </w:p>
          <w:p w:rsidR="00901427" w:rsidRDefault="00901427" w:rsidP="00901427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901427" w:rsidRPr="00901427" w:rsidRDefault="00901427" w:rsidP="00901427">
            <w:pPr>
              <w:pStyle w:val="Ttulo2"/>
            </w:pPr>
            <w:r>
              <w:rPr>
                <w:b/>
              </w:rPr>
              <w:t xml:space="preserve">Empresa: </w:t>
            </w:r>
            <w:proofErr w:type="spellStart"/>
            <w:r>
              <w:t>Pentacrom</w:t>
            </w:r>
            <w:proofErr w:type="spellEnd"/>
          </w:p>
          <w:p w:rsidR="00901427" w:rsidRPr="00416181" w:rsidRDefault="00901427" w:rsidP="00901427">
            <w:pPr>
              <w:pStyle w:val="Ttulo2"/>
              <w:rPr>
                <w:lang w:bidi="es-ES"/>
              </w:rPr>
            </w:pPr>
            <w:r>
              <w:rPr>
                <w:b/>
              </w:rPr>
              <w:t>Cargo:</w:t>
            </w:r>
            <w:r>
              <w:t xml:space="preserve"> </w:t>
            </w:r>
            <w:r>
              <w:t xml:space="preserve">Mensajero y </w:t>
            </w:r>
            <w:proofErr w:type="spellStart"/>
            <w:r>
              <w:t>peoneta</w:t>
            </w:r>
            <w:proofErr w:type="spellEnd"/>
          </w:p>
          <w:p w:rsidR="00901427" w:rsidRPr="00416181" w:rsidRDefault="00901427" w:rsidP="00C36EC6">
            <w:pPr>
              <w:pStyle w:val="Ttulo2"/>
              <w:tabs>
                <w:tab w:val="left" w:pos="1766"/>
              </w:tabs>
            </w:pPr>
            <w:r w:rsidRPr="00C64C90">
              <w:rPr>
                <w:b/>
                <w:szCs w:val="24"/>
              </w:rPr>
              <w:t>Funciones</w:t>
            </w:r>
            <w:r>
              <w:rPr>
                <w:b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C36EC6">
              <w:rPr>
                <w:szCs w:val="24"/>
              </w:rPr>
              <w:tab/>
            </w:r>
          </w:p>
          <w:p w:rsidR="00901427" w:rsidRDefault="00901427" w:rsidP="00901427">
            <w:pPr>
              <w:pStyle w:val="Listaconvietas"/>
            </w:pPr>
            <w:r>
              <w:t xml:space="preserve"> </w:t>
            </w:r>
            <w:r>
              <w:t xml:space="preserve">Mensajero en camioneta para reparto y entrega de documentación más implementos bancarios. </w:t>
            </w:r>
          </w:p>
          <w:p w:rsidR="00901427" w:rsidRPr="00A324EB" w:rsidRDefault="00901427" w:rsidP="00901427">
            <w:pPr>
              <w:pStyle w:val="Listaconvietas"/>
            </w:pPr>
            <w:r>
              <w:t>Retiro y cambio de inmobiliario</w:t>
            </w:r>
          </w:p>
          <w:p w:rsidR="00901427" w:rsidRPr="00901427" w:rsidRDefault="00901427" w:rsidP="00901427">
            <w:pPr>
              <w:pStyle w:val="Ttulo2"/>
            </w:pPr>
            <w:r>
              <w:rPr>
                <w:b/>
              </w:rPr>
              <w:t xml:space="preserve">Empresa: </w:t>
            </w:r>
            <w:r>
              <w:t>Agencia de Aduana Patricio Larrañaga</w:t>
            </w:r>
          </w:p>
          <w:p w:rsidR="00901427" w:rsidRPr="00416181" w:rsidRDefault="00901427" w:rsidP="00901427">
            <w:pPr>
              <w:pStyle w:val="Ttulo2"/>
              <w:rPr>
                <w:lang w:bidi="es-ES"/>
              </w:rPr>
            </w:pPr>
            <w:r>
              <w:rPr>
                <w:b/>
              </w:rPr>
              <w:t>Cargo:</w:t>
            </w:r>
            <w:r>
              <w:t xml:space="preserve"> </w:t>
            </w:r>
            <w:r>
              <w:t>Auxiliar de servicios</w:t>
            </w:r>
          </w:p>
          <w:p w:rsidR="00901427" w:rsidRPr="00416181" w:rsidRDefault="00901427" w:rsidP="00901427">
            <w:pPr>
              <w:pStyle w:val="Ttulo2"/>
            </w:pPr>
            <w:r w:rsidRPr="00C64C90">
              <w:rPr>
                <w:b/>
                <w:szCs w:val="24"/>
              </w:rPr>
              <w:t>Funciones</w:t>
            </w:r>
            <w:r>
              <w:rPr>
                <w:b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</w:p>
          <w:p w:rsidR="00901427" w:rsidRDefault="00901427" w:rsidP="00901427">
            <w:pPr>
              <w:pStyle w:val="Listaconvietas"/>
            </w:pPr>
            <w:r>
              <w:t xml:space="preserve"> </w:t>
            </w:r>
            <w:r>
              <w:t>Realización de trámites de documentos para CCS y SOFOFA</w:t>
            </w:r>
          </w:p>
          <w:p w:rsidR="00901427" w:rsidRPr="00A324EB" w:rsidRDefault="009333CD" w:rsidP="00901427">
            <w:pPr>
              <w:pStyle w:val="Listaconvietas"/>
            </w:pPr>
            <w:r>
              <w:t>Realización de t</w:t>
            </w:r>
            <w:r w:rsidR="00901427">
              <w:t>rámites navieros</w:t>
            </w:r>
          </w:p>
          <w:p w:rsidR="00901427" w:rsidRPr="009333CD" w:rsidRDefault="00901427" w:rsidP="00901427">
            <w:pPr>
              <w:pStyle w:val="Ttulo2"/>
            </w:pPr>
            <w:r>
              <w:rPr>
                <w:b/>
              </w:rPr>
              <w:t xml:space="preserve">Empresa: </w:t>
            </w:r>
            <w:r w:rsidR="009333CD">
              <w:t xml:space="preserve">Agencia de Aduana Francisco </w:t>
            </w:r>
            <w:proofErr w:type="spellStart"/>
            <w:r w:rsidR="009333CD">
              <w:t>Gentoso</w:t>
            </w:r>
            <w:proofErr w:type="spellEnd"/>
          </w:p>
          <w:p w:rsidR="00901427" w:rsidRPr="00416181" w:rsidRDefault="00901427" w:rsidP="00901427">
            <w:pPr>
              <w:pStyle w:val="Ttulo2"/>
              <w:rPr>
                <w:lang w:bidi="es-ES"/>
              </w:rPr>
            </w:pPr>
            <w:r>
              <w:rPr>
                <w:b/>
              </w:rPr>
              <w:t>Cargo:</w:t>
            </w:r>
            <w:r>
              <w:t xml:space="preserve"> </w:t>
            </w:r>
            <w:r w:rsidR="009333CD">
              <w:t>Junior</w:t>
            </w:r>
            <w:r w:rsidR="00A67F1D">
              <w:t xml:space="preserve"> administrativo</w:t>
            </w:r>
          </w:p>
          <w:p w:rsidR="00901427" w:rsidRPr="00416181" w:rsidRDefault="00901427" w:rsidP="00901427">
            <w:pPr>
              <w:pStyle w:val="Ttulo2"/>
            </w:pPr>
            <w:r w:rsidRPr="00C64C90">
              <w:rPr>
                <w:b/>
                <w:szCs w:val="24"/>
              </w:rPr>
              <w:t>Funciones</w:t>
            </w:r>
            <w:r>
              <w:rPr>
                <w:b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</w:p>
          <w:p w:rsidR="009333CD" w:rsidRDefault="00901427" w:rsidP="009333CD">
            <w:pPr>
              <w:pStyle w:val="Listaconvietas"/>
            </w:pPr>
            <w:r>
              <w:t xml:space="preserve"> </w:t>
            </w:r>
            <w:r w:rsidR="009333CD">
              <w:t>Labores de aseo</w:t>
            </w:r>
          </w:p>
          <w:p w:rsidR="009333CD" w:rsidRDefault="009333CD" w:rsidP="009333CD">
            <w:pPr>
              <w:pStyle w:val="Listaconvietas"/>
            </w:pPr>
            <w:r>
              <w:t>Retiro de pagos y muestras</w:t>
            </w:r>
          </w:p>
          <w:p w:rsidR="009333CD" w:rsidRDefault="009333CD" w:rsidP="009333CD">
            <w:pPr>
              <w:pStyle w:val="Listaconvietas"/>
            </w:pPr>
            <w:r>
              <w:t>Trámites en SESMA</w:t>
            </w:r>
          </w:p>
          <w:p w:rsidR="009333CD" w:rsidRDefault="009333CD" w:rsidP="009333CD">
            <w:pPr>
              <w:pStyle w:val="Listaconvietas"/>
            </w:pPr>
            <w:r>
              <w:t>Preparación y recibo de valijas</w:t>
            </w:r>
          </w:p>
          <w:p w:rsidR="009333CD" w:rsidRDefault="009333CD" w:rsidP="009333CD">
            <w:pPr>
              <w:pStyle w:val="Listaconvietas"/>
            </w:pPr>
            <w:r>
              <w:t>Envío de encomiendas</w:t>
            </w:r>
          </w:p>
          <w:p w:rsidR="009333CD" w:rsidRDefault="009333CD" w:rsidP="009333CD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A67F1D" w:rsidRPr="009333CD" w:rsidRDefault="00A67F1D" w:rsidP="00A67F1D">
            <w:pPr>
              <w:pStyle w:val="Ttulo2"/>
            </w:pPr>
            <w:r>
              <w:rPr>
                <w:b/>
              </w:rPr>
              <w:t xml:space="preserve">Empresa: </w:t>
            </w:r>
            <w:r>
              <w:t>Agencia de aduana Ramón Quevedo</w:t>
            </w:r>
          </w:p>
          <w:p w:rsidR="00A67F1D" w:rsidRPr="00416181" w:rsidRDefault="00A67F1D" w:rsidP="00A67F1D">
            <w:pPr>
              <w:pStyle w:val="Ttulo2"/>
              <w:tabs>
                <w:tab w:val="left" w:pos="1291"/>
              </w:tabs>
              <w:rPr>
                <w:lang w:bidi="es-ES"/>
              </w:rPr>
            </w:pPr>
            <w:r>
              <w:rPr>
                <w:b/>
              </w:rPr>
              <w:t>Cargo:</w:t>
            </w:r>
            <w:r>
              <w:rPr>
                <w:b/>
              </w:rPr>
              <w:t xml:space="preserve"> </w:t>
            </w:r>
            <w:r>
              <w:t>Junior administrativo</w:t>
            </w:r>
          </w:p>
          <w:p w:rsidR="00A67F1D" w:rsidRPr="00416181" w:rsidRDefault="00A67F1D" w:rsidP="00A67F1D">
            <w:pPr>
              <w:pStyle w:val="Ttulo2"/>
            </w:pPr>
            <w:r w:rsidRPr="00C64C90">
              <w:rPr>
                <w:b/>
                <w:szCs w:val="24"/>
              </w:rPr>
              <w:lastRenderedPageBreak/>
              <w:t>Funciones</w:t>
            </w:r>
            <w:r>
              <w:rPr>
                <w:b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</w:p>
          <w:p w:rsidR="00A67F1D" w:rsidRDefault="00A67F1D" w:rsidP="00A67F1D">
            <w:pPr>
              <w:pStyle w:val="Listaconvietas"/>
            </w:pPr>
            <w:r>
              <w:t xml:space="preserve">Trámites de documentación asociados a servicios de aduana. </w:t>
            </w:r>
          </w:p>
          <w:p w:rsidR="00A67F1D" w:rsidRDefault="00A67F1D" w:rsidP="009333CD">
            <w:pPr>
              <w:pStyle w:val="Ttulo2"/>
              <w:rPr>
                <w:b/>
              </w:rPr>
            </w:pPr>
          </w:p>
          <w:p w:rsidR="009333CD" w:rsidRPr="009333CD" w:rsidRDefault="009333CD" w:rsidP="009333CD">
            <w:pPr>
              <w:pStyle w:val="Ttulo2"/>
            </w:pPr>
            <w:r>
              <w:rPr>
                <w:b/>
              </w:rPr>
              <w:t xml:space="preserve">Empresa: </w:t>
            </w:r>
            <w:r>
              <w:t xml:space="preserve">Supermercado </w:t>
            </w:r>
            <w:proofErr w:type="spellStart"/>
            <w:r>
              <w:t>Unimarc</w:t>
            </w:r>
            <w:proofErr w:type="spellEnd"/>
          </w:p>
          <w:p w:rsidR="009333CD" w:rsidRPr="00416181" w:rsidRDefault="009333CD" w:rsidP="009333CD">
            <w:pPr>
              <w:pStyle w:val="Ttulo2"/>
              <w:rPr>
                <w:lang w:bidi="es-ES"/>
              </w:rPr>
            </w:pPr>
            <w:r>
              <w:rPr>
                <w:b/>
              </w:rPr>
              <w:t>Cargo:</w:t>
            </w:r>
            <w:r>
              <w:t xml:space="preserve"> </w:t>
            </w:r>
            <w:r>
              <w:t>Auxiliar de custodia</w:t>
            </w:r>
          </w:p>
          <w:p w:rsidR="009333CD" w:rsidRPr="00416181" w:rsidRDefault="009333CD" w:rsidP="009333CD">
            <w:pPr>
              <w:pStyle w:val="Ttulo2"/>
            </w:pPr>
            <w:r w:rsidRPr="00C64C90">
              <w:rPr>
                <w:b/>
                <w:szCs w:val="24"/>
              </w:rPr>
              <w:t>Funciones</w:t>
            </w:r>
            <w:r>
              <w:rPr>
                <w:b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</w:p>
          <w:p w:rsidR="009333CD" w:rsidRDefault="009333CD" w:rsidP="009333CD">
            <w:pPr>
              <w:pStyle w:val="Listaconvietas"/>
            </w:pPr>
            <w:r>
              <w:t>Mantener correcto inventario de custodia</w:t>
            </w:r>
          </w:p>
          <w:p w:rsidR="009333CD" w:rsidRPr="00A324EB" w:rsidRDefault="009333CD" w:rsidP="009333CD">
            <w:pPr>
              <w:pStyle w:val="Listaconvietas"/>
            </w:pPr>
            <w:r>
              <w:t xml:space="preserve">Relaciones con clientes </w:t>
            </w:r>
          </w:p>
          <w:p w:rsidR="009333CD" w:rsidRPr="00A324EB" w:rsidRDefault="009333CD" w:rsidP="009333CD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901427" w:rsidRPr="00A324EB" w:rsidRDefault="00901427" w:rsidP="00901427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901427" w:rsidRPr="00A324EB" w:rsidRDefault="00901427" w:rsidP="00B56324">
            <w:pPr>
              <w:pStyle w:val="Listaconvietas"/>
              <w:numPr>
                <w:ilvl w:val="0"/>
                <w:numId w:val="0"/>
              </w:numPr>
            </w:pPr>
          </w:p>
        </w:tc>
      </w:tr>
      <w:tr w:rsidR="00AC7580" w:rsidTr="00C64C90">
        <w:tc>
          <w:tcPr>
            <w:tcW w:w="2694" w:type="dxa"/>
          </w:tcPr>
          <w:p w:rsidR="00AC7580" w:rsidRDefault="00A207F9" w:rsidP="00A207F9">
            <w:pPr>
              <w:pStyle w:val="Ttulo1"/>
              <w:jc w:val="both"/>
            </w:pPr>
            <w:r w:rsidRPr="00A207F9">
              <w:rPr>
                <w:u w:val="single"/>
              </w:rPr>
              <w:lastRenderedPageBreak/>
              <w:t>FORMACIÓN</w:t>
            </w:r>
          </w:p>
        </w:tc>
        <w:tc>
          <w:tcPr>
            <w:tcW w:w="6605" w:type="dxa"/>
            <w:tcMar>
              <w:left w:w="115" w:type="dxa"/>
            </w:tcMar>
          </w:tcPr>
          <w:p w:rsidR="00AC7580" w:rsidRPr="00AC7580" w:rsidRDefault="00AC7580" w:rsidP="00A207F9">
            <w:pPr>
              <w:pStyle w:val="Ttulo2"/>
              <w:jc w:val="both"/>
              <w:rPr>
                <w:b/>
                <w:u w:val="single"/>
              </w:rPr>
            </w:pPr>
          </w:p>
        </w:tc>
      </w:tr>
      <w:tr w:rsidR="00AC7580" w:rsidTr="00C64C90">
        <w:tc>
          <w:tcPr>
            <w:tcW w:w="2694" w:type="dxa"/>
          </w:tcPr>
          <w:p w:rsidR="00255A44" w:rsidRDefault="00255A44" w:rsidP="001F24B1">
            <w:pPr>
              <w:pStyle w:val="Ttulo1"/>
            </w:pPr>
            <w:r>
              <w:t>2008</w:t>
            </w:r>
          </w:p>
          <w:p w:rsidR="00255A44" w:rsidRDefault="00255A44" w:rsidP="001F24B1">
            <w:pPr>
              <w:pStyle w:val="Ttulo1"/>
            </w:pPr>
          </w:p>
          <w:p w:rsidR="00255A44" w:rsidRDefault="00255A44" w:rsidP="001F24B1">
            <w:pPr>
              <w:pStyle w:val="Ttulo1"/>
            </w:pPr>
            <w:r>
              <w:t>2006</w:t>
            </w:r>
          </w:p>
          <w:p w:rsidR="00255A44" w:rsidRDefault="00255A44" w:rsidP="001F24B1">
            <w:pPr>
              <w:pStyle w:val="Ttulo1"/>
            </w:pPr>
          </w:p>
          <w:p w:rsidR="00255A44" w:rsidRDefault="00255A44" w:rsidP="001F24B1">
            <w:pPr>
              <w:pStyle w:val="Ttulo1"/>
            </w:pPr>
            <w:r>
              <w:t>1999</w:t>
            </w:r>
          </w:p>
          <w:p w:rsidR="00255A44" w:rsidRDefault="00255A44" w:rsidP="001F24B1">
            <w:pPr>
              <w:pStyle w:val="Ttulo1"/>
            </w:pPr>
          </w:p>
          <w:p w:rsidR="008C3642" w:rsidRDefault="008C3642" w:rsidP="001F24B1">
            <w:pPr>
              <w:pStyle w:val="Ttulo1"/>
            </w:pPr>
          </w:p>
          <w:p w:rsidR="00AC7580" w:rsidRPr="001F24B1" w:rsidRDefault="00614844" w:rsidP="001F24B1">
            <w:pPr>
              <w:pStyle w:val="Ttulo1"/>
            </w:pPr>
            <w:r>
              <w:t>1998</w:t>
            </w:r>
          </w:p>
        </w:tc>
        <w:tc>
          <w:tcPr>
            <w:tcW w:w="6605" w:type="dxa"/>
            <w:tcMar>
              <w:left w:w="115" w:type="dxa"/>
            </w:tcMar>
          </w:tcPr>
          <w:p w:rsidR="00255A44" w:rsidRDefault="00255A44" w:rsidP="00C55DD1">
            <w:pPr>
              <w:pStyle w:val="Ttulo1"/>
              <w:rPr>
                <w:rFonts w:asciiTheme="minorHAnsi" w:hAnsiTheme="minorHAnsi" w:cs="Arial"/>
                <w:b w:val="0"/>
                <w:bCs/>
                <w:iCs/>
                <w:szCs w:val="28"/>
              </w:rPr>
            </w:pPr>
            <w:r>
              <w:rPr>
                <w:rFonts w:asciiTheme="minorHAnsi" w:hAnsiTheme="minorHAnsi" w:cs="Arial"/>
                <w:b w:val="0"/>
                <w:bCs/>
                <w:iCs/>
                <w:szCs w:val="28"/>
              </w:rPr>
              <w:t xml:space="preserve">Curso de cocina básica, Instituto ICEL. </w:t>
            </w:r>
          </w:p>
          <w:p w:rsidR="00255A44" w:rsidRDefault="00255A44" w:rsidP="00C55DD1">
            <w:pPr>
              <w:pStyle w:val="Ttulo1"/>
              <w:rPr>
                <w:rFonts w:asciiTheme="minorHAnsi" w:hAnsiTheme="minorHAnsi" w:cs="Arial"/>
                <w:b w:val="0"/>
                <w:bCs/>
                <w:iCs/>
                <w:szCs w:val="28"/>
              </w:rPr>
            </w:pPr>
          </w:p>
          <w:p w:rsidR="00255A44" w:rsidRDefault="00255A44" w:rsidP="00C55DD1">
            <w:pPr>
              <w:pStyle w:val="Ttulo1"/>
              <w:rPr>
                <w:rFonts w:asciiTheme="minorHAnsi" w:hAnsiTheme="minorHAnsi" w:cs="Arial"/>
                <w:b w:val="0"/>
                <w:bCs/>
                <w:iCs/>
                <w:szCs w:val="28"/>
              </w:rPr>
            </w:pPr>
            <w:r>
              <w:rPr>
                <w:rFonts w:asciiTheme="minorHAnsi" w:hAnsiTheme="minorHAnsi" w:cs="Arial"/>
                <w:b w:val="0"/>
                <w:bCs/>
                <w:iCs/>
                <w:szCs w:val="28"/>
              </w:rPr>
              <w:t xml:space="preserve">Capacitación en Computación </w:t>
            </w:r>
            <w:proofErr w:type="spellStart"/>
            <w:r>
              <w:rPr>
                <w:rFonts w:asciiTheme="minorHAnsi" w:hAnsiTheme="minorHAnsi" w:cs="Arial"/>
                <w:b w:val="0"/>
                <w:bCs/>
                <w:iCs/>
                <w:szCs w:val="28"/>
              </w:rPr>
              <w:t>Biblioredes</w:t>
            </w:r>
            <w:proofErr w:type="spellEnd"/>
            <w:r>
              <w:rPr>
                <w:rFonts w:asciiTheme="minorHAnsi" w:hAnsiTheme="minorHAnsi" w:cs="Arial"/>
                <w:b w:val="0"/>
                <w:bCs/>
                <w:iCs/>
                <w:szCs w:val="28"/>
              </w:rPr>
              <w:t xml:space="preserve">. </w:t>
            </w:r>
          </w:p>
          <w:p w:rsidR="00255A44" w:rsidRDefault="00255A44" w:rsidP="00C55DD1">
            <w:pPr>
              <w:pStyle w:val="Ttulo1"/>
              <w:rPr>
                <w:rFonts w:asciiTheme="minorHAnsi" w:hAnsiTheme="minorHAnsi" w:cs="Arial"/>
                <w:b w:val="0"/>
                <w:bCs/>
                <w:iCs/>
                <w:szCs w:val="28"/>
              </w:rPr>
            </w:pPr>
          </w:p>
          <w:p w:rsidR="00255A44" w:rsidRPr="00255A44" w:rsidRDefault="00255A44" w:rsidP="00C55DD1">
            <w:pPr>
              <w:pStyle w:val="Ttulo1"/>
              <w:rPr>
                <w:rFonts w:asciiTheme="minorHAnsi" w:hAnsiTheme="minorHAnsi" w:cs="Arial"/>
                <w:b w:val="0"/>
                <w:bCs/>
                <w:iCs/>
                <w:szCs w:val="28"/>
              </w:rPr>
            </w:pPr>
            <w:r w:rsidRPr="00255A44">
              <w:rPr>
                <w:rFonts w:asciiTheme="minorHAnsi" w:hAnsiTheme="minorHAnsi" w:cs="Arial"/>
                <w:b w:val="0"/>
                <w:bCs/>
                <w:iCs/>
                <w:szCs w:val="28"/>
              </w:rPr>
              <w:t xml:space="preserve">Curso de atención </w:t>
            </w:r>
            <w:proofErr w:type="spellStart"/>
            <w:r w:rsidRPr="00255A44">
              <w:rPr>
                <w:rFonts w:asciiTheme="minorHAnsi" w:hAnsiTheme="minorHAnsi" w:cs="Arial"/>
                <w:b w:val="0"/>
                <w:bCs/>
                <w:iCs/>
                <w:szCs w:val="28"/>
              </w:rPr>
              <w:t>a</w:t>
            </w:r>
            <w:proofErr w:type="spellEnd"/>
            <w:r w:rsidRPr="00255A44">
              <w:rPr>
                <w:rFonts w:asciiTheme="minorHAnsi" w:hAnsiTheme="minorHAnsi" w:cs="Arial"/>
                <w:b w:val="0"/>
                <w:bCs/>
                <w:iCs/>
                <w:szCs w:val="28"/>
              </w:rPr>
              <w:t xml:space="preserve"> público SENCE,</w:t>
            </w:r>
            <w:r w:rsidR="008C3642">
              <w:rPr>
                <w:rFonts w:asciiTheme="minorHAnsi" w:hAnsiTheme="minorHAnsi" w:cs="Arial"/>
                <w:b w:val="0"/>
                <w:bCs/>
                <w:iCs/>
                <w:szCs w:val="28"/>
              </w:rPr>
              <w:t xml:space="preserve"> Instituto profesional AIEP. </w:t>
            </w:r>
          </w:p>
          <w:p w:rsidR="00255A44" w:rsidRDefault="00255A44" w:rsidP="00C55DD1">
            <w:pPr>
              <w:pStyle w:val="Ttulo1"/>
              <w:rPr>
                <w:rFonts w:asciiTheme="minorHAnsi" w:hAnsiTheme="minorHAnsi" w:cs="Arial"/>
                <w:bCs/>
                <w:iCs/>
                <w:szCs w:val="28"/>
              </w:rPr>
            </w:pPr>
          </w:p>
          <w:p w:rsidR="00AC7580" w:rsidRPr="00614844" w:rsidRDefault="004750B4" w:rsidP="00C55DD1">
            <w:pPr>
              <w:pStyle w:val="Ttulo1"/>
              <w:rPr>
                <w:b w:val="0"/>
              </w:rPr>
            </w:pPr>
            <w:r w:rsidRPr="004750B4">
              <w:rPr>
                <w:rFonts w:asciiTheme="minorHAnsi" w:hAnsiTheme="minorHAnsi" w:cs="Arial"/>
                <w:bCs/>
                <w:iCs/>
                <w:szCs w:val="28"/>
              </w:rPr>
              <w:t>ENSEÑANZA MEDIA</w:t>
            </w:r>
            <w:r w:rsidR="00614844">
              <w:rPr>
                <w:rFonts w:asciiTheme="minorHAnsi" w:hAnsiTheme="minorHAnsi" w:cs="Arial"/>
                <w:bCs/>
                <w:iCs/>
                <w:szCs w:val="28"/>
              </w:rPr>
              <w:t xml:space="preserve"> completa. </w:t>
            </w:r>
            <w:r w:rsidR="001F24B1">
              <w:rPr>
                <w:rFonts w:asciiTheme="minorHAnsi" w:hAnsiTheme="minorHAnsi" w:cs="Arial"/>
                <w:bCs/>
                <w:iCs/>
                <w:szCs w:val="28"/>
              </w:rPr>
              <w:t xml:space="preserve"> </w:t>
            </w:r>
            <w:r w:rsidR="00614844">
              <w:rPr>
                <w:rFonts w:asciiTheme="minorHAnsi" w:hAnsiTheme="minorHAnsi" w:cs="Arial"/>
                <w:b w:val="0"/>
                <w:bCs/>
                <w:iCs/>
                <w:szCs w:val="28"/>
              </w:rPr>
              <w:t xml:space="preserve">Liceo </w:t>
            </w:r>
            <w:r w:rsidR="00255A44">
              <w:rPr>
                <w:rFonts w:asciiTheme="minorHAnsi" w:hAnsiTheme="minorHAnsi" w:cs="Arial"/>
                <w:b w:val="0"/>
                <w:bCs/>
                <w:iCs/>
                <w:szCs w:val="28"/>
              </w:rPr>
              <w:t xml:space="preserve">de adultos Jorge Alessandri Rodríguez, Recoleta. </w:t>
            </w:r>
          </w:p>
        </w:tc>
      </w:tr>
      <w:tr w:rsidR="00C55DD1" w:rsidTr="00C64C90">
        <w:trPr>
          <w:gridAfter w:val="1"/>
          <w:wAfter w:w="6605" w:type="dxa"/>
        </w:trPr>
        <w:tc>
          <w:tcPr>
            <w:tcW w:w="2694" w:type="dxa"/>
          </w:tcPr>
          <w:p w:rsidR="00C55DD1" w:rsidRDefault="00C55DD1" w:rsidP="001F24B1">
            <w:pPr>
              <w:pStyle w:val="Ttulo1"/>
            </w:pPr>
          </w:p>
        </w:tc>
      </w:tr>
      <w:tr w:rsidR="00C55DD1" w:rsidTr="00C64C90">
        <w:trPr>
          <w:gridAfter w:val="1"/>
          <w:wAfter w:w="6605" w:type="dxa"/>
        </w:trPr>
        <w:tc>
          <w:tcPr>
            <w:tcW w:w="2694" w:type="dxa"/>
          </w:tcPr>
          <w:p w:rsidR="00C55DD1" w:rsidRDefault="00C55DD1" w:rsidP="002908FC">
            <w:pPr>
              <w:pStyle w:val="Ttulo1"/>
            </w:pPr>
          </w:p>
        </w:tc>
      </w:tr>
    </w:tbl>
    <w:p w:rsidR="00520148" w:rsidRDefault="00520148" w:rsidP="00C07845"/>
    <w:sectPr w:rsidR="00520148" w:rsidSect="00121FD0">
      <w:footerReference w:type="default" r:id="rId9"/>
      <w:pgSz w:w="11906" w:h="16838" w:code="9"/>
      <w:pgMar w:top="1080" w:right="1800" w:bottom="1584" w:left="1800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5D0" w:rsidRDefault="00C875D0">
      <w:r>
        <w:separator/>
      </w:r>
    </w:p>
    <w:p w:rsidR="00C875D0" w:rsidRDefault="00C875D0"/>
  </w:endnote>
  <w:endnote w:type="continuationSeparator" w:id="0">
    <w:p w:rsidR="00C875D0" w:rsidRDefault="00C875D0">
      <w:r>
        <w:continuationSeparator/>
      </w:r>
    </w:p>
    <w:p w:rsidR="00C875D0" w:rsidRDefault="00C875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  <w:tblDescription w:val="Diseño de tabla del pie de página de continuación"/>
    </w:tblPr>
    <w:tblGrid>
      <w:gridCol w:w="447"/>
      <w:gridCol w:w="8075"/>
    </w:tblGrid>
    <w:tr w:rsidR="00811B42" w:rsidTr="00C07845">
      <w:tc>
        <w:tcPr>
          <w:tcW w:w="450" w:type="dxa"/>
          <w:tcBorders>
            <w:right w:val="nil"/>
          </w:tcBorders>
        </w:tcPr>
        <w:p w:rsidR="00811B42" w:rsidRDefault="00811B42">
          <w:pPr>
            <w:pStyle w:val="Piedepgina"/>
            <w:rPr>
              <w:rFonts w:ascii="Century Gothic" w:hAnsi="Century Gothic"/>
            </w:rPr>
          </w:pPr>
        </w:p>
      </w:tc>
      <w:tc>
        <w:tcPr>
          <w:tcW w:w="8190" w:type="dxa"/>
          <w:tcBorders>
            <w:top w:val="nil"/>
            <w:left w:val="nil"/>
            <w:bottom w:val="single" w:sz="4" w:space="0" w:color="auto"/>
          </w:tcBorders>
        </w:tcPr>
        <w:sdt>
          <w:sdtPr>
            <w:alias w:val="Su nombre:"/>
            <w:tag w:val="Su nombre:"/>
            <w:id w:val="1855997168"/>
            <w:placeholder>
              <w:docPart w:val="DAE28EB359B14875AEE2573830FA0DD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/>
          <w:sdtContent>
            <w:p w:rsidR="00811B42" w:rsidRPr="004B0292" w:rsidRDefault="00614844" w:rsidP="009E6C55">
              <w:pPr>
                <w:pStyle w:val="Piedepgina"/>
              </w:pPr>
              <w:r>
                <w:rPr>
                  <w:lang w:val="es-CL"/>
                </w:rPr>
                <w:t>GUSTAVO ADOLFO SAAVEDRA ZURITA</w:t>
              </w:r>
            </w:p>
          </w:sdtContent>
        </w:sdt>
      </w:tc>
    </w:tr>
    <w:tr w:rsidR="00811B42" w:rsidTr="00C07845">
      <w:tc>
        <w:tcPr>
          <w:tcW w:w="450" w:type="dxa"/>
          <w:tcBorders>
            <w:right w:val="nil"/>
          </w:tcBorders>
        </w:tcPr>
        <w:sdt>
          <w:sdtPr>
            <w:id w:val="386919751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811B42" w:rsidRDefault="004B0292">
              <w:pPr>
                <w:pStyle w:val="Piedepgina"/>
                <w:rPr>
                  <w:rFonts w:asciiTheme="minorHAnsi" w:eastAsiaTheme="minorEastAsia" w:hAnsiTheme="minorHAnsi"/>
                  <w:noProof/>
                </w:rPr>
              </w:pPr>
              <w:r>
                <w:rPr>
                  <w:lang w:bidi="es-ES"/>
                </w:rPr>
                <w:fldChar w:fldCharType="begin"/>
              </w:r>
              <w:r>
                <w:rPr>
                  <w:lang w:bidi="es-ES"/>
                </w:rPr>
                <w:instrText xml:space="preserve"> PAGE   \* MERGEFORMAT </w:instrText>
              </w:r>
              <w:r>
                <w:rPr>
                  <w:lang w:bidi="es-ES"/>
                </w:rPr>
                <w:fldChar w:fldCharType="separate"/>
              </w:r>
              <w:r w:rsidR="000867F3">
                <w:rPr>
                  <w:noProof/>
                  <w:lang w:bidi="es-ES"/>
                </w:rPr>
                <w:t>3</w:t>
              </w:r>
              <w:r>
                <w:rPr>
                  <w:noProof/>
                  <w:lang w:bidi="es-ES"/>
                </w:rPr>
                <w:fldChar w:fldCharType="end"/>
              </w:r>
            </w:p>
          </w:sdtContent>
        </w:sdt>
      </w:tc>
      <w:tc>
        <w:tcPr>
          <w:tcW w:w="8190" w:type="dxa"/>
          <w:tcBorders>
            <w:top w:val="single" w:sz="4" w:space="0" w:color="auto"/>
            <w:left w:val="nil"/>
            <w:bottom w:val="nil"/>
          </w:tcBorders>
        </w:tcPr>
        <w:p w:rsidR="00811B42" w:rsidRDefault="00DA3B8F" w:rsidP="00AC7580">
          <w:pPr>
            <w:pStyle w:val="Piedepginaennegrita"/>
          </w:pPr>
          <w:r>
            <w:rPr>
              <w:lang w:bidi="es-ES"/>
            </w:rPr>
            <w:t xml:space="preserve"> </w:t>
          </w:r>
          <w:r w:rsidR="003C4B9E">
            <w:rPr>
              <w:lang w:bidi="es-ES"/>
            </w:rPr>
            <w:t xml:space="preserve"> </w:t>
          </w:r>
        </w:p>
      </w:tc>
    </w:tr>
  </w:tbl>
  <w:p w:rsidR="00811B42" w:rsidRDefault="00811B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5D0" w:rsidRDefault="00C875D0">
      <w:r>
        <w:separator/>
      </w:r>
    </w:p>
    <w:p w:rsidR="00C875D0" w:rsidRDefault="00C875D0"/>
  </w:footnote>
  <w:footnote w:type="continuationSeparator" w:id="0">
    <w:p w:rsidR="00C875D0" w:rsidRDefault="00C875D0">
      <w:r>
        <w:continuationSeparator/>
      </w:r>
    </w:p>
    <w:p w:rsidR="00C875D0" w:rsidRDefault="00C875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FEAC2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280D5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6888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02E200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F46CAE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46EB0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028BB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566ED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42C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60775"/>
    <w:multiLevelType w:val="hybridMultilevel"/>
    <w:tmpl w:val="736EE5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D0485"/>
    <w:multiLevelType w:val="multilevel"/>
    <w:tmpl w:val="EA707DA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7B0B7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BD"/>
    <w:rsid w:val="00023D60"/>
    <w:rsid w:val="0005286D"/>
    <w:rsid w:val="000867F3"/>
    <w:rsid w:val="0009113D"/>
    <w:rsid w:val="000F1649"/>
    <w:rsid w:val="00121FD0"/>
    <w:rsid w:val="00126C24"/>
    <w:rsid w:val="0015218E"/>
    <w:rsid w:val="001B4EC0"/>
    <w:rsid w:val="001B504E"/>
    <w:rsid w:val="001F24B1"/>
    <w:rsid w:val="00250D3B"/>
    <w:rsid w:val="00255A44"/>
    <w:rsid w:val="0027402E"/>
    <w:rsid w:val="003151DA"/>
    <w:rsid w:val="00397F61"/>
    <w:rsid w:val="003C4B9E"/>
    <w:rsid w:val="003C75A2"/>
    <w:rsid w:val="00416181"/>
    <w:rsid w:val="00451359"/>
    <w:rsid w:val="004750B4"/>
    <w:rsid w:val="0047681F"/>
    <w:rsid w:val="004A4A08"/>
    <w:rsid w:val="004B0292"/>
    <w:rsid w:val="004D20E0"/>
    <w:rsid w:val="00520148"/>
    <w:rsid w:val="005B530E"/>
    <w:rsid w:val="00614844"/>
    <w:rsid w:val="006458B4"/>
    <w:rsid w:val="00651B82"/>
    <w:rsid w:val="00661F6D"/>
    <w:rsid w:val="00672EBC"/>
    <w:rsid w:val="00691D3C"/>
    <w:rsid w:val="006B3BAE"/>
    <w:rsid w:val="00703000"/>
    <w:rsid w:val="00705030"/>
    <w:rsid w:val="00723910"/>
    <w:rsid w:val="0072615C"/>
    <w:rsid w:val="00753F92"/>
    <w:rsid w:val="007A11A4"/>
    <w:rsid w:val="007D3C9F"/>
    <w:rsid w:val="007E4F90"/>
    <w:rsid w:val="00804A31"/>
    <w:rsid w:val="00811B42"/>
    <w:rsid w:val="00876399"/>
    <w:rsid w:val="00885FF6"/>
    <w:rsid w:val="008A5E90"/>
    <w:rsid w:val="008C3642"/>
    <w:rsid w:val="008D7A68"/>
    <w:rsid w:val="008F24FA"/>
    <w:rsid w:val="00900C2A"/>
    <w:rsid w:val="00901427"/>
    <w:rsid w:val="009147DB"/>
    <w:rsid w:val="009333CD"/>
    <w:rsid w:val="00943768"/>
    <w:rsid w:val="0098312D"/>
    <w:rsid w:val="009B658A"/>
    <w:rsid w:val="009E6C55"/>
    <w:rsid w:val="00A207F9"/>
    <w:rsid w:val="00A324EB"/>
    <w:rsid w:val="00A57FD7"/>
    <w:rsid w:val="00A67F1D"/>
    <w:rsid w:val="00AC7580"/>
    <w:rsid w:val="00B008E0"/>
    <w:rsid w:val="00B528CB"/>
    <w:rsid w:val="00B56324"/>
    <w:rsid w:val="00BB067B"/>
    <w:rsid w:val="00BC4A59"/>
    <w:rsid w:val="00BD0063"/>
    <w:rsid w:val="00C07845"/>
    <w:rsid w:val="00C33413"/>
    <w:rsid w:val="00C36EC6"/>
    <w:rsid w:val="00C55DD1"/>
    <w:rsid w:val="00C56017"/>
    <w:rsid w:val="00C64C90"/>
    <w:rsid w:val="00C80232"/>
    <w:rsid w:val="00C875D0"/>
    <w:rsid w:val="00C935F5"/>
    <w:rsid w:val="00C97975"/>
    <w:rsid w:val="00CB0067"/>
    <w:rsid w:val="00CB1FED"/>
    <w:rsid w:val="00CC194C"/>
    <w:rsid w:val="00CE4BC7"/>
    <w:rsid w:val="00D00ECF"/>
    <w:rsid w:val="00D82F7A"/>
    <w:rsid w:val="00DA3B8F"/>
    <w:rsid w:val="00DD6301"/>
    <w:rsid w:val="00E16D57"/>
    <w:rsid w:val="00E35EF5"/>
    <w:rsid w:val="00E80AD4"/>
    <w:rsid w:val="00E951C0"/>
    <w:rsid w:val="00ED4A81"/>
    <w:rsid w:val="00EF253E"/>
    <w:rsid w:val="00F414BD"/>
    <w:rsid w:val="00F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s-E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0"/>
    <w:lsdException w:name="footer" w:uiPriority="99"/>
    <w:lsdException w:name="caption" w:qFormat="1"/>
    <w:lsdException w:name="List Bullet" w:semiHidden="0" w:uiPriority="8" w:unhideWhenUsed="0" w:qFormat="1"/>
    <w:lsdException w:name="List Number" w:semiHidden="0" w:uiPriority="8" w:unhideWhenUsed="0" w:qFormat="1"/>
    <w:lsdException w:name="Title" w:semiHidden="0" w:uiPriority="1" w:unhideWhenUsed="0" w:qFormat="1"/>
    <w:lsdException w:name="Default Paragraph Font" w:uiPriority="0"/>
    <w:lsdException w:name="Subtitle" w:qFormat="1"/>
    <w:lsdException w:name="Strong" w:semiHidden="0" w:unhideWhenUsed="0" w:qFormat="1"/>
    <w:lsdException w:name="Emphasis" w:semiHidden="0" w:unhideWhenUsed="0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45"/>
  </w:style>
  <w:style w:type="paragraph" w:styleId="Ttulo1">
    <w:name w:val="heading 1"/>
    <w:basedOn w:val="Normal"/>
    <w:link w:val="Ttulo1Car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Ttulo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Textodeglobo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F253E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0D3B"/>
    <w:rPr>
      <w:rFonts w:asciiTheme="majorHAnsi" w:eastAsiaTheme="majorEastAsia" w:hAnsiTheme="majorHAnsi"/>
    </w:rPr>
  </w:style>
  <w:style w:type="paragraph" w:customStyle="1" w:styleId="Piedepginaennegrita">
    <w:name w:val="Pie de página (en negrita)"/>
    <w:basedOn w:val="Piedepgina"/>
    <w:link w:val="Piedepginacarcterennegrita"/>
    <w:uiPriority w:val="99"/>
    <w:rPr>
      <w:b/>
    </w:rPr>
  </w:style>
  <w:style w:type="character" w:customStyle="1" w:styleId="Piedepginacarcterennegrita">
    <w:name w:val="Pie de página (carácter en negrita)"/>
    <w:basedOn w:val="PiedepginaCar"/>
    <w:link w:val="Piedepginaennegrita"/>
    <w:uiPriority w:val="99"/>
    <w:rPr>
      <w:rFonts w:asciiTheme="majorHAnsi" w:eastAsiaTheme="majorEastAsia" w:hAnsiTheme="majorHAnsi"/>
      <w:b/>
    </w:rPr>
  </w:style>
  <w:style w:type="paragraph" w:styleId="Ttulo">
    <w:name w:val="Title"/>
    <w:basedOn w:val="Normal"/>
    <w:link w:val="TtuloC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fa">
    <w:name w:val="Bibliography"/>
    <w:basedOn w:val="Normal"/>
    <w:next w:val="Normal"/>
    <w:uiPriority w:val="37"/>
    <w:semiHidden/>
    <w:unhideWhenUsed/>
    <w:rsid w:val="00753F92"/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F253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F253E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Textodebloque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7"/>
    <w:semiHidden/>
    <w:unhideWhenUsed/>
    <w:rsid w:val="00753F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7"/>
    <w:semiHidden/>
    <w:rsid w:val="00753F92"/>
  </w:style>
  <w:style w:type="paragraph" w:styleId="Textoindependiente2">
    <w:name w:val="Body Text 2"/>
    <w:basedOn w:val="Normal"/>
    <w:link w:val="Textoindependiente2Car"/>
    <w:uiPriority w:val="7"/>
    <w:semiHidden/>
    <w:unhideWhenUsed/>
    <w:rsid w:val="00753F9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7"/>
    <w:semiHidden/>
    <w:rsid w:val="00753F92"/>
  </w:style>
  <w:style w:type="paragraph" w:styleId="Textoindependiente3">
    <w:name w:val="Body Text 3"/>
    <w:basedOn w:val="Normal"/>
    <w:link w:val="Textoindependiente3C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7"/>
    <w:semiHidden/>
    <w:rsid w:val="00753F92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7"/>
    <w:semiHidden/>
    <w:unhideWhenUsed/>
    <w:rsid w:val="00753F92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7"/>
    <w:semiHidden/>
    <w:rsid w:val="00753F92"/>
  </w:style>
  <w:style w:type="paragraph" w:styleId="Sangradetextonormal">
    <w:name w:val="Body Text Indent"/>
    <w:basedOn w:val="Normal"/>
    <w:link w:val="SangradetextonormalCar"/>
    <w:uiPriority w:val="7"/>
    <w:semiHidden/>
    <w:unhideWhenUsed/>
    <w:rsid w:val="00753F92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7"/>
    <w:semiHidden/>
    <w:rsid w:val="00753F92"/>
  </w:style>
  <w:style w:type="paragraph" w:styleId="Textoindependienteprimerasangra2">
    <w:name w:val="Body Text First Indent 2"/>
    <w:basedOn w:val="Sangradetextonormal"/>
    <w:link w:val="Textoindependienteprimerasangra2Car"/>
    <w:uiPriority w:val="7"/>
    <w:semiHidden/>
    <w:unhideWhenUsed/>
    <w:rsid w:val="00753F92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7"/>
    <w:semiHidden/>
    <w:rsid w:val="00753F92"/>
  </w:style>
  <w:style w:type="paragraph" w:styleId="Sangra2detindependiente">
    <w:name w:val="Body Text Indent 2"/>
    <w:basedOn w:val="Normal"/>
    <w:link w:val="Sangra2detindependienteC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7"/>
    <w:semiHidden/>
    <w:rsid w:val="00753F92"/>
  </w:style>
  <w:style w:type="paragraph" w:styleId="Sangra3detindependiente">
    <w:name w:val="Body Text Indent 3"/>
    <w:basedOn w:val="Normal"/>
    <w:link w:val="Sangra3detindependienteC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7"/>
    <w:semiHidden/>
    <w:rsid w:val="00753F92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7"/>
    <w:semiHidden/>
    <w:rsid w:val="00753F92"/>
  </w:style>
  <w:style w:type="table" w:styleId="Cuadrculavistosa">
    <w:name w:val="Colorful Grid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7"/>
    <w:semiHidden/>
    <w:unhideWhenUsed/>
    <w:rsid w:val="00753F9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7"/>
    <w:semiHidden/>
    <w:rsid w:val="00753F9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7"/>
    <w:semiHidden/>
    <w:unhideWhenUsed/>
    <w:rsid w:val="00753F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7"/>
    <w:semiHidden/>
    <w:rsid w:val="00753F92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7"/>
    <w:semiHidden/>
    <w:unhideWhenUsed/>
    <w:rsid w:val="00753F92"/>
  </w:style>
  <w:style w:type="character" w:customStyle="1" w:styleId="FechaCar">
    <w:name w:val="Fecha Car"/>
    <w:basedOn w:val="Fuentedeprrafopredeter"/>
    <w:link w:val="Fecha"/>
    <w:uiPriority w:val="7"/>
    <w:semiHidden/>
    <w:rsid w:val="00753F92"/>
  </w:style>
  <w:style w:type="paragraph" w:styleId="Mapadeldocumento">
    <w:name w:val="Document Map"/>
    <w:basedOn w:val="Normal"/>
    <w:link w:val="MapadeldocumentoC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7"/>
    <w:semiHidden/>
    <w:rsid w:val="00753F92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7"/>
    <w:semiHidden/>
    <w:unhideWhenUsed/>
    <w:rsid w:val="00753F92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7"/>
    <w:semiHidden/>
    <w:rsid w:val="00753F92"/>
  </w:style>
  <w:style w:type="character" w:styleId="nfasis">
    <w:name w:val="Emphasis"/>
    <w:basedOn w:val="Fuentedeprrafopredeter"/>
    <w:uiPriority w:val="7"/>
    <w:semiHidden/>
    <w:unhideWhenUsed/>
    <w:qFormat/>
    <w:rsid w:val="00753F92"/>
    <w:rPr>
      <w:i/>
      <w:iCs/>
    </w:rPr>
  </w:style>
  <w:style w:type="character" w:styleId="Refdenotaalfinal">
    <w:name w:val="endnote reference"/>
    <w:basedOn w:val="Fuentedeprrafopredeter"/>
    <w:uiPriority w:val="7"/>
    <w:semiHidden/>
    <w:unhideWhenUsed/>
    <w:rsid w:val="00753F92"/>
    <w:rPr>
      <w:vertAlign w:val="superscript"/>
    </w:rPr>
  </w:style>
  <w:style w:type="paragraph" w:styleId="Textonotaalfinal">
    <w:name w:val="endnote text"/>
    <w:basedOn w:val="Normal"/>
    <w:link w:val="TextonotaalfinalC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7"/>
    <w:semiHidden/>
    <w:rsid w:val="00753F92"/>
    <w:rPr>
      <w:szCs w:val="20"/>
    </w:rPr>
  </w:style>
  <w:style w:type="paragraph" w:styleId="Direccinsobre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7"/>
    <w:semiHidden/>
    <w:unhideWhenUsed/>
    <w:rsid w:val="00753F92"/>
    <w:rPr>
      <w:vertAlign w:val="superscript"/>
    </w:rPr>
  </w:style>
  <w:style w:type="paragraph" w:styleId="Textonotapie">
    <w:name w:val="footnote text"/>
    <w:basedOn w:val="Normal"/>
    <w:link w:val="TextonotapieC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7"/>
    <w:semiHidden/>
    <w:rsid w:val="00753F92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7"/>
    <w:semiHidden/>
    <w:unhideWhenUsed/>
    <w:rsid w:val="00753F92"/>
  </w:style>
  <w:style w:type="paragraph" w:styleId="DireccinHTML">
    <w:name w:val="HTML Address"/>
    <w:basedOn w:val="Normal"/>
    <w:link w:val="DireccinHTMLC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7"/>
    <w:semiHidden/>
    <w:rsid w:val="00753F92"/>
    <w:rPr>
      <w:i/>
      <w:iCs/>
    </w:rPr>
  </w:style>
  <w:style w:type="character" w:styleId="CitaHTML">
    <w:name w:val="HTML Cite"/>
    <w:basedOn w:val="Fuentedeprrafopredeter"/>
    <w:uiPriority w:val="7"/>
    <w:semiHidden/>
    <w:unhideWhenUsed/>
    <w:rsid w:val="00753F92"/>
    <w:rPr>
      <w:i/>
      <w:iCs/>
    </w:rPr>
  </w:style>
  <w:style w:type="character" w:styleId="CdigoHTML">
    <w:name w:val="HTML Code"/>
    <w:basedOn w:val="Fuentedeprrafopredeter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7"/>
    <w:semiHidden/>
    <w:unhideWhenUsed/>
    <w:rsid w:val="00753F92"/>
    <w:rPr>
      <w:i/>
      <w:iCs/>
    </w:rPr>
  </w:style>
  <w:style w:type="character" w:styleId="TecladoHTML">
    <w:name w:val="HTML Keyboard"/>
    <w:basedOn w:val="Fuentedeprrafopredeter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7"/>
    <w:semiHidden/>
    <w:rsid w:val="00753F92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7"/>
    <w:semiHidden/>
    <w:unhideWhenUsed/>
    <w:rsid w:val="00753F92"/>
    <w:rPr>
      <w:i/>
      <w:iCs/>
    </w:rPr>
  </w:style>
  <w:style w:type="character" w:styleId="Hipervnculo">
    <w:name w:val="Hyperlink"/>
    <w:basedOn w:val="Fuentedeprrafopredeter"/>
    <w:uiPriority w:val="7"/>
    <w:semiHidden/>
    <w:unhideWhenUsed/>
    <w:rsid w:val="00753F92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Cuadrculaclara">
    <w:name w:val="Light Grid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7"/>
    <w:semiHidden/>
    <w:unhideWhenUsed/>
    <w:rsid w:val="00753F92"/>
  </w:style>
  <w:style w:type="paragraph" w:styleId="Lista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a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a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a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a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aconvietas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aconnmeros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753F92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7"/>
    <w:semiHidden/>
    <w:rsid w:val="00753F92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7"/>
    <w:semiHidden/>
    <w:unhideWhenUsed/>
    <w:rsid w:val="00753F92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7"/>
    <w:semiHidden/>
    <w:rsid w:val="00753F92"/>
  </w:style>
  <w:style w:type="character" w:styleId="Nmerodepgina">
    <w:name w:val="page number"/>
    <w:basedOn w:val="Fuentedeprrafopredeter"/>
    <w:uiPriority w:val="7"/>
    <w:semiHidden/>
    <w:unhideWhenUsed/>
    <w:rsid w:val="00753F92"/>
  </w:style>
  <w:style w:type="table" w:customStyle="1" w:styleId="Tablanormal11">
    <w:name w:val="Tabla normal 11"/>
    <w:basedOn w:val="Tabla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7"/>
    <w:semiHidden/>
    <w:rsid w:val="00753F92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7"/>
    <w:semiHidden/>
    <w:unhideWhenUsed/>
    <w:rsid w:val="00753F92"/>
  </w:style>
  <w:style w:type="character" w:customStyle="1" w:styleId="SaludoCar">
    <w:name w:val="Saludo Car"/>
    <w:basedOn w:val="Fuentedeprrafopredeter"/>
    <w:link w:val="Saludo"/>
    <w:uiPriority w:val="7"/>
    <w:semiHidden/>
    <w:rsid w:val="00753F92"/>
  </w:style>
  <w:style w:type="paragraph" w:styleId="Firma">
    <w:name w:val="Signature"/>
    <w:basedOn w:val="Normal"/>
    <w:link w:val="FirmaC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7"/>
    <w:semiHidden/>
    <w:rsid w:val="00753F92"/>
  </w:style>
  <w:style w:type="character" w:customStyle="1" w:styleId="SmartHyperlink">
    <w:name w:val="Smart Hyperlink"/>
    <w:basedOn w:val="Fuentedeprrafopredeter"/>
    <w:uiPriority w:val="99"/>
    <w:semiHidden/>
    <w:unhideWhenUsed/>
    <w:rsid w:val="00753F92"/>
    <w:rPr>
      <w:u w:val="dotted"/>
    </w:rPr>
  </w:style>
  <w:style w:type="character" w:styleId="Textoennegrita">
    <w:name w:val="Strong"/>
    <w:basedOn w:val="Fuentedeprrafopredeter"/>
    <w:uiPriority w:val="7"/>
    <w:semiHidden/>
    <w:unhideWhenUsed/>
    <w:qFormat/>
    <w:rsid w:val="00753F92"/>
    <w:rPr>
      <w:b/>
      <w:bCs/>
    </w:rPr>
  </w:style>
  <w:style w:type="paragraph" w:styleId="Subttulo">
    <w:name w:val="Subtitle"/>
    <w:basedOn w:val="Normal"/>
    <w:link w:val="SubttuloC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aconefectos3D1">
    <w:name w:val="Table 3D effects 1"/>
    <w:basedOn w:val="Tabla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aprofesional">
    <w:name w:val="Table Professional"/>
    <w:basedOn w:val="Tabla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D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53F92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7"/>
    <w:rsid w:val="00F414BD"/>
    <w:rPr>
      <w:rFonts w:cs="Arial"/>
      <w:bCs/>
      <w:iCs/>
      <w:sz w:val="24"/>
      <w:szCs w:val="28"/>
    </w:rPr>
  </w:style>
  <w:style w:type="character" w:customStyle="1" w:styleId="Ttulo1Car">
    <w:name w:val="Título 1 Car"/>
    <w:basedOn w:val="Fuentedeprrafopredeter"/>
    <w:link w:val="Ttulo1"/>
    <w:uiPriority w:val="7"/>
    <w:rsid w:val="00F414BD"/>
    <w:rPr>
      <w:rFonts w:asciiTheme="majorHAnsi" w:hAnsiTheme="majorHAnsi"/>
      <w:b/>
      <w:sz w:val="24"/>
    </w:rPr>
  </w:style>
  <w:style w:type="paragraph" w:customStyle="1" w:styleId="Standard">
    <w:name w:val="Standard"/>
    <w:rsid w:val="00F729B0"/>
    <w:pPr>
      <w:widowControl w:val="0"/>
      <w:suppressAutoHyphens/>
      <w:autoSpaceDN w:val="0"/>
      <w:spacing w:after="160" w:line="254" w:lineRule="auto"/>
      <w:textAlignment w:val="baseline"/>
    </w:pPr>
    <w:rPr>
      <w:rFonts w:ascii="Calibri" w:eastAsia="Calibri" w:hAnsi="Calibri" w:cs="Calibri"/>
      <w:color w:val="auto"/>
      <w:lang w:val="es-CL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s-E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0"/>
    <w:lsdException w:name="footer" w:uiPriority="99"/>
    <w:lsdException w:name="caption" w:qFormat="1"/>
    <w:lsdException w:name="List Bullet" w:semiHidden="0" w:uiPriority="8" w:unhideWhenUsed="0" w:qFormat="1"/>
    <w:lsdException w:name="List Number" w:semiHidden="0" w:uiPriority="8" w:unhideWhenUsed="0" w:qFormat="1"/>
    <w:lsdException w:name="Title" w:semiHidden="0" w:uiPriority="1" w:unhideWhenUsed="0" w:qFormat="1"/>
    <w:lsdException w:name="Default Paragraph Font" w:uiPriority="0"/>
    <w:lsdException w:name="Subtitle" w:qFormat="1"/>
    <w:lsdException w:name="Strong" w:semiHidden="0" w:unhideWhenUsed="0" w:qFormat="1"/>
    <w:lsdException w:name="Emphasis" w:semiHidden="0" w:unhideWhenUsed="0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45"/>
  </w:style>
  <w:style w:type="paragraph" w:styleId="Ttulo1">
    <w:name w:val="heading 1"/>
    <w:basedOn w:val="Normal"/>
    <w:link w:val="Ttulo1Car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Ttulo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Textodeglobo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F253E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0D3B"/>
    <w:rPr>
      <w:rFonts w:asciiTheme="majorHAnsi" w:eastAsiaTheme="majorEastAsia" w:hAnsiTheme="majorHAnsi"/>
    </w:rPr>
  </w:style>
  <w:style w:type="paragraph" w:customStyle="1" w:styleId="Piedepginaennegrita">
    <w:name w:val="Pie de página (en negrita)"/>
    <w:basedOn w:val="Piedepgina"/>
    <w:link w:val="Piedepginacarcterennegrita"/>
    <w:uiPriority w:val="99"/>
    <w:rPr>
      <w:b/>
    </w:rPr>
  </w:style>
  <w:style w:type="character" w:customStyle="1" w:styleId="Piedepginacarcterennegrita">
    <w:name w:val="Pie de página (carácter en negrita)"/>
    <w:basedOn w:val="PiedepginaCar"/>
    <w:link w:val="Piedepginaennegrita"/>
    <w:uiPriority w:val="99"/>
    <w:rPr>
      <w:rFonts w:asciiTheme="majorHAnsi" w:eastAsiaTheme="majorEastAsia" w:hAnsiTheme="majorHAnsi"/>
      <w:b/>
    </w:rPr>
  </w:style>
  <w:style w:type="paragraph" w:styleId="Ttulo">
    <w:name w:val="Title"/>
    <w:basedOn w:val="Normal"/>
    <w:link w:val="TtuloC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fa">
    <w:name w:val="Bibliography"/>
    <w:basedOn w:val="Normal"/>
    <w:next w:val="Normal"/>
    <w:uiPriority w:val="37"/>
    <w:semiHidden/>
    <w:unhideWhenUsed/>
    <w:rsid w:val="00753F92"/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F253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F253E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Textodebloque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7"/>
    <w:semiHidden/>
    <w:unhideWhenUsed/>
    <w:rsid w:val="00753F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7"/>
    <w:semiHidden/>
    <w:rsid w:val="00753F92"/>
  </w:style>
  <w:style w:type="paragraph" w:styleId="Textoindependiente2">
    <w:name w:val="Body Text 2"/>
    <w:basedOn w:val="Normal"/>
    <w:link w:val="Textoindependiente2Car"/>
    <w:uiPriority w:val="7"/>
    <w:semiHidden/>
    <w:unhideWhenUsed/>
    <w:rsid w:val="00753F9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7"/>
    <w:semiHidden/>
    <w:rsid w:val="00753F92"/>
  </w:style>
  <w:style w:type="paragraph" w:styleId="Textoindependiente3">
    <w:name w:val="Body Text 3"/>
    <w:basedOn w:val="Normal"/>
    <w:link w:val="Textoindependiente3C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7"/>
    <w:semiHidden/>
    <w:rsid w:val="00753F92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7"/>
    <w:semiHidden/>
    <w:unhideWhenUsed/>
    <w:rsid w:val="00753F92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7"/>
    <w:semiHidden/>
    <w:rsid w:val="00753F92"/>
  </w:style>
  <w:style w:type="paragraph" w:styleId="Sangradetextonormal">
    <w:name w:val="Body Text Indent"/>
    <w:basedOn w:val="Normal"/>
    <w:link w:val="SangradetextonormalCar"/>
    <w:uiPriority w:val="7"/>
    <w:semiHidden/>
    <w:unhideWhenUsed/>
    <w:rsid w:val="00753F92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7"/>
    <w:semiHidden/>
    <w:rsid w:val="00753F92"/>
  </w:style>
  <w:style w:type="paragraph" w:styleId="Textoindependienteprimerasangra2">
    <w:name w:val="Body Text First Indent 2"/>
    <w:basedOn w:val="Sangradetextonormal"/>
    <w:link w:val="Textoindependienteprimerasangra2Car"/>
    <w:uiPriority w:val="7"/>
    <w:semiHidden/>
    <w:unhideWhenUsed/>
    <w:rsid w:val="00753F92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7"/>
    <w:semiHidden/>
    <w:rsid w:val="00753F92"/>
  </w:style>
  <w:style w:type="paragraph" w:styleId="Sangra2detindependiente">
    <w:name w:val="Body Text Indent 2"/>
    <w:basedOn w:val="Normal"/>
    <w:link w:val="Sangra2detindependienteC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7"/>
    <w:semiHidden/>
    <w:rsid w:val="00753F92"/>
  </w:style>
  <w:style w:type="paragraph" w:styleId="Sangra3detindependiente">
    <w:name w:val="Body Text Indent 3"/>
    <w:basedOn w:val="Normal"/>
    <w:link w:val="Sangra3detindependienteC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7"/>
    <w:semiHidden/>
    <w:rsid w:val="00753F92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7"/>
    <w:semiHidden/>
    <w:rsid w:val="00753F92"/>
  </w:style>
  <w:style w:type="table" w:styleId="Cuadrculavistosa">
    <w:name w:val="Colorful Grid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7"/>
    <w:semiHidden/>
    <w:unhideWhenUsed/>
    <w:rsid w:val="00753F9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7"/>
    <w:semiHidden/>
    <w:rsid w:val="00753F9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7"/>
    <w:semiHidden/>
    <w:unhideWhenUsed/>
    <w:rsid w:val="00753F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7"/>
    <w:semiHidden/>
    <w:rsid w:val="00753F92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7"/>
    <w:semiHidden/>
    <w:unhideWhenUsed/>
    <w:rsid w:val="00753F92"/>
  </w:style>
  <w:style w:type="character" w:customStyle="1" w:styleId="FechaCar">
    <w:name w:val="Fecha Car"/>
    <w:basedOn w:val="Fuentedeprrafopredeter"/>
    <w:link w:val="Fecha"/>
    <w:uiPriority w:val="7"/>
    <w:semiHidden/>
    <w:rsid w:val="00753F92"/>
  </w:style>
  <w:style w:type="paragraph" w:styleId="Mapadeldocumento">
    <w:name w:val="Document Map"/>
    <w:basedOn w:val="Normal"/>
    <w:link w:val="MapadeldocumentoC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7"/>
    <w:semiHidden/>
    <w:rsid w:val="00753F92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7"/>
    <w:semiHidden/>
    <w:unhideWhenUsed/>
    <w:rsid w:val="00753F92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7"/>
    <w:semiHidden/>
    <w:rsid w:val="00753F92"/>
  </w:style>
  <w:style w:type="character" w:styleId="nfasis">
    <w:name w:val="Emphasis"/>
    <w:basedOn w:val="Fuentedeprrafopredeter"/>
    <w:uiPriority w:val="7"/>
    <w:semiHidden/>
    <w:unhideWhenUsed/>
    <w:qFormat/>
    <w:rsid w:val="00753F92"/>
    <w:rPr>
      <w:i/>
      <w:iCs/>
    </w:rPr>
  </w:style>
  <w:style w:type="character" w:styleId="Refdenotaalfinal">
    <w:name w:val="endnote reference"/>
    <w:basedOn w:val="Fuentedeprrafopredeter"/>
    <w:uiPriority w:val="7"/>
    <w:semiHidden/>
    <w:unhideWhenUsed/>
    <w:rsid w:val="00753F92"/>
    <w:rPr>
      <w:vertAlign w:val="superscript"/>
    </w:rPr>
  </w:style>
  <w:style w:type="paragraph" w:styleId="Textonotaalfinal">
    <w:name w:val="endnote text"/>
    <w:basedOn w:val="Normal"/>
    <w:link w:val="TextonotaalfinalC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7"/>
    <w:semiHidden/>
    <w:rsid w:val="00753F92"/>
    <w:rPr>
      <w:szCs w:val="20"/>
    </w:rPr>
  </w:style>
  <w:style w:type="paragraph" w:styleId="Direccinsobre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7"/>
    <w:semiHidden/>
    <w:unhideWhenUsed/>
    <w:rsid w:val="00753F92"/>
    <w:rPr>
      <w:vertAlign w:val="superscript"/>
    </w:rPr>
  </w:style>
  <w:style w:type="paragraph" w:styleId="Textonotapie">
    <w:name w:val="footnote text"/>
    <w:basedOn w:val="Normal"/>
    <w:link w:val="TextonotapieC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7"/>
    <w:semiHidden/>
    <w:rsid w:val="00753F92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7"/>
    <w:semiHidden/>
    <w:unhideWhenUsed/>
    <w:rsid w:val="00753F92"/>
  </w:style>
  <w:style w:type="paragraph" w:styleId="DireccinHTML">
    <w:name w:val="HTML Address"/>
    <w:basedOn w:val="Normal"/>
    <w:link w:val="DireccinHTMLC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7"/>
    <w:semiHidden/>
    <w:rsid w:val="00753F92"/>
    <w:rPr>
      <w:i/>
      <w:iCs/>
    </w:rPr>
  </w:style>
  <w:style w:type="character" w:styleId="CitaHTML">
    <w:name w:val="HTML Cite"/>
    <w:basedOn w:val="Fuentedeprrafopredeter"/>
    <w:uiPriority w:val="7"/>
    <w:semiHidden/>
    <w:unhideWhenUsed/>
    <w:rsid w:val="00753F92"/>
    <w:rPr>
      <w:i/>
      <w:iCs/>
    </w:rPr>
  </w:style>
  <w:style w:type="character" w:styleId="CdigoHTML">
    <w:name w:val="HTML Code"/>
    <w:basedOn w:val="Fuentedeprrafopredeter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7"/>
    <w:semiHidden/>
    <w:unhideWhenUsed/>
    <w:rsid w:val="00753F92"/>
    <w:rPr>
      <w:i/>
      <w:iCs/>
    </w:rPr>
  </w:style>
  <w:style w:type="character" w:styleId="TecladoHTML">
    <w:name w:val="HTML Keyboard"/>
    <w:basedOn w:val="Fuentedeprrafopredeter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7"/>
    <w:semiHidden/>
    <w:rsid w:val="00753F92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7"/>
    <w:semiHidden/>
    <w:unhideWhenUsed/>
    <w:rsid w:val="00753F92"/>
    <w:rPr>
      <w:i/>
      <w:iCs/>
    </w:rPr>
  </w:style>
  <w:style w:type="character" w:styleId="Hipervnculo">
    <w:name w:val="Hyperlink"/>
    <w:basedOn w:val="Fuentedeprrafopredeter"/>
    <w:uiPriority w:val="7"/>
    <w:semiHidden/>
    <w:unhideWhenUsed/>
    <w:rsid w:val="00753F92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Cuadrculaclara">
    <w:name w:val="Light Grid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7"/>
    <w:semiHidden/>
    <w:unhideWhenUsed/>
    <w:rsid w:val="00753F92"/>
  </w:style>
  <w:style w:type="paragraph" w:styleId="Lista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a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a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a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a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aconvietas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aconnmeros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753F92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7"/>
    <w:semiHidden/>
    <w:rsid w:val="00753F92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7"/>
    <w:semiHidden/>
    <w:unhideWhenUsed/>
    <w:rsid w:val="00753F92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7"/>
    <w:semiHidden/>
    <w:rsid w:val="00753F92"/>
  </w:style>
  <w:style w:type="character" w:styleId="Nmerodepgina">
    <w:name w:val="page number"/>
    <w:basedOn w:val="Fuentedeprrafopredeter"/>
    <w:uiPriority w:val="7"/>
    <w:semiHidden/>
    <w:unhideWhenUsed/>
    <w:rsid w:val="00753F92"/>
  </w:style>
  <w:style w:type="table" w:customStyle="1" w:styleId="Tablanormal11">
    <w:name w:val="Tabla normal 11"/>
    <w:basedOn w:val="Tabla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7"/>
    <w:semiHidden/>
    <w:rsid w:val="00753F92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7"/>
    <w:semiHidden/>
    <w:unhideWhenUsed/>
    <w:rsid w:val="00753F92"/>
  </w:style>
  <w:style w:type="character" w:customStyle="1" w:styleId="SaludoCar">
    <w:name w:val="Saludo Car"/>
    <w:basedOn w:val="Fuentedeprrafopredeter"/>
    <w:link w:val="Saludo"/>
    <w:uiPriority w:val="7"/>
    <w:semiHidden/>
    <w:rsid w:val="00753F92"/>
  </w:style>
  <w:style w:type="paragraph" w:styleId="Firma">
    <w:name w:val="Signature"/>
    <w:basedOn w:val="Normal"/>
    <w:link w:val="FirmaC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7"/>
    <w:semiHidden/>
    <w:rsid w:val="00753F92"/>
  </w:style>
  <w:style w:type="character" w:customStyle="1" w:styleId="SmartHyperlink">
    <w:name w:val="Smart Hyperlink"/>
    <w:basedOn w:val="Fuentedeprrafopredeter"/>
    <w:uiPriority w:val="99"/>
    <w:semiHidden/>
    <w:unhideWhenUsed/>
    <w:rsid w:val="00753F92"/>
    <w:rPr>
      <w:u w:val="dotted"/>
    </w:rPr>
  </w:style>
  <w:style w:type="character" w:styleId="Textoennegrita">
    <w:name w:val="Strong"/>
    <w:basedOn w:val="Fuentedeprrafopredeter"/>
    <w:uiPriority w:val="7"/>
    <w:semiHidden/>
    <w:unhideWhenUsed/>
    <w:qFormat/>
    <w:rsid w:val="00753F92"/>
    <w:rPr>
      <w:b/>
      <w:bCs/>
    </w:rPr>
  </w:style>
  <w:style w:type="paragraph" w:styleId="Subttulo">
    <w:name w:val="Subtitle"/>
    <w:basedOn w:val="Normal"/>
    <w:link w:val="SubttuloC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aconefectos3D1">
    <w:name w:val="Table 3D effects 1"/>
    <w:basedOn w:val="Tabla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aprofesional">
    <w:name w:val="Table Professional"/>
    <w:basedOn w:val="Tabla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D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53F92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7"/>
    <w:rsid w:val="00F414BD"/>
    <w:rPr>
      <w:rFonts w:cs="Arial"/>
      <w:bCs/>
      <w:iCs/>
      <w:sz w:val="24"/>
      <w:szCs w:val="28"/>
    </w:rPr>
  </w:style>
  <w:style w:type="character" w:customStyle="1" w:styleId="Ttulo1Car">
    <w:name w:val="Título 1 Car"/>
    <w:basedOn w:val="Fuentedeprrafopredeter"/>
    <w:link w:val="Ttulo1"/>
    <w:uiPriority w:val="7"/>
    <w:rsid w:val="00F414BD"/>
    <w:rPr>
      <w:rFonts w:asciiTheme="majorHAnsi" w:hAnsiTheme="majorHAnsi"/>
      <w:b/>
      <w:sz w:val="24"/>
    </w:rPr>
  </w:style>
  <w:style w:type="paragraph" w:customStyle="1" w:styleId="Standard">
    <w:name w:val="Standard"/>
    <w:rsid w:val="00F729B0"/>
    <w:pPr>
      <w:widowControl w:val="0"/>
      <w:suppressAutoHyphens/>
      <w:autoSpaceDN w:val="0"/>
      <w:spacing w:after="160" w:line="254" w:lineRule="auto"/>
      <w:textAlignment w:val="baseline"/>
    </w:pPr>
    <w:rPr>
      <w:rFonts w:ascii="Calibri" w:eastAsia="Calibri" w:hAnsi="Calibri" w:cs="Calibri"/>
      <w:color w:val="auto"/>
      <w:lang w:val="es-C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culum_funcional_diseo_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ABF5F1947B4FDE8F72002C0A1C4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803E-167D-4725-B1B0-B47F440EE40F}"/>
      </w:docPartPr>
      <w:docPartBody>
        <w:p w:rsidR="00E6486C" w:rsidRDefault="007B4CB7">
          <w:pPr>
            <w:pStyle w:val="F0ABF5F1947B4FDE8F72002C0A1C424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DAE28EB359B14875AEE2573830FA0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1B411-D16F-4F91-A39F-254403A9CC34}"/>
      </w:docPartPr>
      <w:docPartBody>
        <w:p w:rsidR="00E6486C" w:rsidRDefault="00B423AD" w:rsidP="00B423AD">
          <w:pPr>
            <w:pStyle w:val="DAE28EB359B14875AEE2573830FA0DD1"/>
          </w:pPr>
          <w:r>
            <w:rPr>
              <w:lang w:bidi="es-ES"/>
            </w:rPr>
            <w:t>Titulación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3AD"/>
    <w:rsid w:val="00095EC7"/>
    <w:rsid w:val="001B707F"/>
    <w:rsid w:val="001B75E2"/>
    <w:rsid w:val="0029485A"/>
    <w:rsid w:val="003C7926"/>
    <w:rsid w:val="00407DA5"/>
    <w:rsid w:val="00506658"/>
    <w:rsid w:val="007B4CB7"/>
    <w:rsid w:val="00B423AD"/>
    <w:rsid w:val="00B87E14"/>
    <w:rsid w:val="00DE3457"/>
    <w:rsid w:val="00E6486C"/>
    <w:rsid w:val="00E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ABF5F1947B4FDE8F72002C0A1C4243">
    <w:name w:val="F0ABF5F1947B4FDE8F72002C0A1C4243"/>
  </w:style>
  <w:style w:type="paragraph" w:customStyle="1" w:styleId="F0561DAE4F8B424FA344F1F10E27AF01">
    <w:name w:val="F0561DAE4F8B424FA344F1F10E27AF01"/>
  </w:style>
  <w:style w:type="paragraph" w:customStyle="1" w:styleId="7F7DA9351D2E4AFBAB7942B87C072250">
    <w:name w:val="7F7DA9351D2E4AFBAB7942B87C072250"/>
  </w:style>
  <w:style w:type="paragraph" w:customStyle="1" w:styleId="68D7F8C929CF400BBBE5B1E361CCAA60">
    <w:name w:val="68D7F8C929CF400BBBE5B1E361CCAA60"/>
  </w:style>
  <w:style w:type="paragraph" w:customStyle="1" w:styleId="030B0B8071814014B8CD8420FE7634DF">
    <w:name w:val="030B0B8071814014B8CD8420FE7634DF"/>
  </w:style>
  <w:style w:type="paragraph" w:customStyle="1" w:styleId="9B85016D98234204988DB5A9A19DE62D">
    <w:name w:val="9B85016D98234204988DB5A9A19DE62D"/>
  </w:style>
  <w:style w:type="paragraph" w:customStyle="1" w:styleId="42F2D5850CAB4BA79F7F7092D1A42725">
    <w:name w:val="42F2D5850CAB4BA79F7F7092D1A42725"/>
  </w:style>
  <w:style w:type="paragraph" w:customStyle="1" w:styleId="7CC484FEE84449D4803D26E3966D39C9">
    <w:name w:val="7CC484FEE84449D4803D26E3966D39C9"/>
  </w:style>
  <w:style w:type="paragraph" w:customStyle="1" w:styleId="3FF8D9F1E6F2447E8DE7C94B82B51473">
    <w:name w:val="3FF8D9F1E6F2447E8DE7C94B82B51473"/>
  </w:style>
  <w:style w:type="paragraph" w:customStyle="1" w:styleId="BFE9EC84EA8A43F599A79264B8D79C72">
    <w:name w:val="BFE9EC84EA8A43F599A79264B8D79C72"/>
  </w:style>
  <w:style w:type="paragraph" w:customStyle="1" w:styleId="95A4AFDE28A94B85A5EBD037AE6B695C">
    <w:name w:val="95A4AFDE28A94B85A5EBD037AE6B695C"/>
  </w:style>
  <w:style w:type="paragraph" w:customStyle="1" w:styleId="EF164D1551F341FDB546E8B454D00D5E">
    <w:name w:val="EF164D1551F341FDB546E8B454D00D5E"/>
  </w:style>
  <w:style w:type="paragraph" w:customStyle="1" w:styleId="C76BA1F120B34C849B6728C8D3028DAA">
    <w:name w:val="C76BA1F120B34C849B6728C8D3028DAA"/>
  </w:style>
  <w:style w:type="paragraph" w:customStyle="1" w:styleId="3DA9202A5B2F429FB5D74B0F34D72068">
    <w:name w:val="3DA9202A5B2F429FB5D74B0F34D72068"/>
  </w:style>
  <w:style w:type="paragraph" w:customStyle="1" w:styleId="745A8CDE5421419194DE2BDB8BDB907C">
    <w:name w:val="745A8CDE5421419194DE2BDB8BDB907C"/>
  </w:style>
  <w:style w:type="paragraph" w:customStyle="1" w:styleId="153028A23EE044ADB44A049E8F505C1C">
    <w:name w:val="153028A23EE044ADB44A049E8F505C1C"/>
  </w:style>
  <w:style w:type="paragraph" w:customStyle="1" w:styleId="989587DE3B36402AB6F9732BCDA85212">
    <w:name w:val="989587DE3B36402AB6F9732BCDA85212"/>
  </w:style>
  <w:style w:type="paragraph" w:customStyle="1" w:styleId="CB6D6AA906264EF885F6FEDAA077C1F3">
    <w:name w:val="CB6D6AA906264EF885F6FEDAA077C1F3"/>
  </w:style>
  <w:style w:type="paragraph" w:customStyle="1" w:styleId="77A1BAE62B2C45FEAE20148790843890">
    <w:name w:val="77A1BAE62B2C45FEAE20148790843890"/>
  </w:style>
  <w:style w:type="paragraph" w:customStyle="1" w:styleId="AC85ED2A178C44E2AB2450AF21922AF6">
    <w:name w:val="AC85ED2A178C44E2AB2450AF21922AF6"/>
  </w:style>
  <w:style w:type="paragraph" w:customStyle="1" w:styleId="6897D8FC4AAC4F939437E07E92C51523">
    <w:name w:val="6897D8FC4AAC4F939437E07E92C51523"/>
  </w:style>
  <w:style w:type="paragraph" w:customStyle="1" w:styleId="3B550BA888BB47E5A2B4F312EE850F8D">
    <w:name w:val="3B550BA888BB47E5A2B4F312EE850F8D"/>
  </w:style>
  <w:style w:type="paragraph" w:customStyle="1" w:styleId="A91ADDD089C342F4B022F0404515DC1A">
    <w:name w:val="A91ADDD089C342F4B022F0404515DC1A"/>
  </w:style>
  <w:style w:type="paragraph" w:customStyle="1" w:styleId="FB4FF84B02284381A538554D071C82D1">
    <w:name w:val="FB4FF84B02284381A538554D071C82D1"/>
  </w:style>
  <w:style w:type="paragraph" w:customStyle="1" w:styleId="CE8B011D0CDD406FB8FBE680D9381827">
    <w:name w:val="CE8B011D0CDD406FB8FBE680D9381827"/>
  </w:style>
  <w:style w:type="paragraph" w:customStyle="1" w:styleId="C63D1E5088DD4100958608CE401FB735">
    <w:name w:val="C63D1E5088DD4100958608CE401FB735"/>
  </w:style>
  <w:style w:type="paragraph" w:customStyle="1" w:styleId="269EC830F3DE4A248C2F2C3ECEC1A5A8">
    <w:name w:val="269EC830F3DE4A248C2F2C3ECEC1A5A8"/>
  </w:style>
  <w:style w:type="paragraph" w:customStyle="1" w:styleId="B748B83F75AA4A9E8DFF3000DA5F3D11">
    <w:name w:val="B748B83F75AA4A9E8DFF3000DA5F3D11"/>
  </w:style>
  <w:style w:type="paragraph" w:customStyle="1" w:styleId="485010263827455EBFED78586124A84E">
    <w:name w:val="485010263827455EBFED78586124A84E"/>
  </w:style>
  <w:style w:type="paragraph" w:customStyle="1" w:styleId="4511ED6DDBEF40F18C54F0BE98AA9D5B">
    <w:name w:val="4511ED6DDBEF40F18C54F0BE98AA9D5B"/>
  </w:style>
  <w:style w:type="paragraph" w:customStyle="1" w:styleId="872A69A8FFB24505802199C139421278">
    <w:name w:val="872A69A8FFB24505802199C139421278"/>
  </w:style>
  <w:style w:type="paragraph" w:customStyle="1" w:styleId="8D809AD8797F4A52AD86188278986A94">
    <w:name w:val="8D809AD8797F4A52AD86188278986A94"/>
  </w:style>
  <w:style w:type="paragraph" w:customStyle="1" w:styleId="97BC2D209CCD47AF8E46CAA64660DAD9">
    <w:name w:val="97BC2D209CCD47AF8E46CAA64660DAD9"/>
    <w:rsid w:val="00B423AD"/>
  </w:style>
  <w:style w:type="paragraph" w:customStyle="1" w:styleId="46686C09F817491D98CFBFE709E002F6">
    <w:name w:val="46686C09F817491D98CFBFE709E002F6"/>
    <w:rsid w:val="00B423AD"/>
  </w:style>
  <w:style w:type="paragraph" w:customStyle="1" w:styleId="DAE28EB359B14875AEE2573830FA0DD1">
    <w:name w:val="DAE28EB359B14875AEE2573830FA0DD1"/>
    <w:rsid w:val="00B423AD"/>
  </w:style>
  <w:style w:type="paragraph" w:customStyle="1" w:styleId="ABC04D6291D9409DADEF7F4C7503F2CF">
    <w:name w:val="ABC04D6291D9409DADEF7F4C7503F2CF"/>
    <w:rsid w:val="00B423AD"/>
  </w:style>
  <w:style w:type="paragraph" w:customStyle="1" w:styleId="A3D12B47166E4A8DA73F77B1A5AC9629">
    <w:name w:val="A3D12B47166E4A8DA73F77B1A5AC9629"/>
    <w:rsid w:val="00B423AD"/>
  </w:style>
  <w:style w:type="paragraph" w:customStyle="1" w:styleId="0613D149563347CD8B0211D0DDEF3FB6">
    <w:name w:val="0613D149563347CD8B0211D0DDEF3FB6"/>
    <w:rsid w:val="00B423AD"/>
  </w:style>
  <w:style w:type="paragraph" w:customStyle="1" w:styleId="DF51DD69FA0C4F3DB062A6E0F012E113">
    <w:name w:val="DF51DD69FA0C4F3DB062A6E0F012E113"/>
    <w:rsid w:val="00B423AD"/>
  </w:style>
  <w:style w:type="paragraph" w:customStyle="1" w:styleId="7A35E4E7A5C54FA596B8B91ECE1C86B7">
    <w:name w:val="7A35E4E7A5C54FA596B8B91ECE1C86B7"/>
    <w:rsid w:val="00B423AD"/>
  </w:style>
  <w:style w:type="paragraph" w:customStyle="1" w:styleId="D9A3EDFDFE264FB98267DB3075786ADC">
    <w:name w:val="D9A3EDFDFE264FB98267DB3075786ADC"/>
    <w:rsid w:val="00B423AD"/>
  </w:style>
  <w:style w:type="paragraph" w:customStyle="1" w:styleId="F4303CBB74F447F0973C76F9E4D64E5C">
    <w:name w:val="F4303CBB74F447F0973C76F9E4D64E5C"/>
    <w:rsid w:val="00B423AD"/>
  </w:style>
  <w:style w:type="paragraph" w:customStyle="1" w:styleId="79ADFAC16A73469D85BD5FC34E82950D">
    <w:name w:val="79ADFAC16A73469D85BD5FC34E82950D"/>
    <w:rsid w:val="00B423AD"/>
  </w:style>
  <w:style w:type="paragraph" w:customStyle="1" w:styleId="70ABFD2779CB40F49AC83FC3CB06200B">
    <w:name w:val="70ABFD2779CB40F49AC83FC3CB06200B"/>
    <w:rsid w:val="00B423AD"/>
  </w:style>
  <w:style w:type="paragraph" w:customStyle="1" w:styleId="BCBD9EE372A242AA9EA09C3E3031A8CA">
    <w:name w:val="BCBD9EE372A242AA9EA09C3E3031A8CA"/>
    <w:rsid w:val="00B423AD"/>
  </w:style>
  <w:style w:type="paragraph" w:customStyle="1" w:styleId="F1AB4BDDABC54367B6043DF5E052F34F">
    <w:name w:val="F1AB4BDDABC54367B6043DF5E052F34F"/>
    <w:rsid w:val="00B423AD"/>
  </w:style>
  <w:style w:type="paragraph" w:customStyle="1" w:styleId="2B74AAF4E74143F4BDEAE7DA8954C576">
    <w:name w:val="2B74AAF4E74143F4BDEAE7DA8954C576"/>
    <w:rsid w:val="00B423AD"/>
  </w:style>
  <w:style w:type="paragraph" w:customStyle="1" w:styleId="B438858A505F4E479B5C0DE9249D2556">
    <w:name w:val="B438858A505F4E479B5C0DE9249D2556"/>
    <w:rsid w:val="00B423AD"/>
  </w:style>
  <w:style w:type="paragraph" w:customStyle="1" w:styleId="7278C85F0D754A9D9A8DC89CE2218FD5">
    <w:name w:val="7278C85F0D754A9D9A8DC89CE2218FD5"/>
    <w:rsid w:val="00B423AD"/>
  </w:style>
  <w:style w:type="paragraph" w:customStyle="1" w:styleId="17C5C3C97C83467B829A71326E7F39AD">
    <w:name w:val="17C5C3C97C83467B829A71326E7F39AD"/>
    <w:rsid w:val="00B423AD"/>
  </w:style>
  <w:style w:type="paragraph" w:customStyle="1" w:styleId="BEB0A0A06F0E4E1C885C16774E42E529">
    <w:name w:val="BEB0A0A06F0E4E1C885C16774E42E529"/>
    <w:rsid w:val="00B423AD"/>
  </w:style>
  <w:style w:type="paragraph" w:customStyle="1" w:styleId="F24CC78B5C984B31ABCD50DB463C3058">
    <w:name w:val="F24CC78B5C984B31ABCD50DB463C3058"/>
    <w:rsid w:val="00B423AD"/>
  </w:style>
  <w:style w:type="paragraph" w:customStyle="1" w:styleId="B2768752158D4183AC97F9B5A9356878">
    <w:name w:val="B2768752158D4183AC97F9B5A9356878"/>
    <w:rsid w:val="00B423AD"/>
  </w:style>
  <w:style w:type="paragraph" w:customStyle="1" w:styleId="1C6F1691E130458B92E81866BFC1D782">
    <w:name w:val="1C6F1691E130458B92E81866BFC1D782"/>
    <w:rsid w:val="00B423AD"/>
  </w:style>
  <w:style w:type="paragraph" w:customStyle="1" w:styleId="65A9F64FD50A4DD0912D108B83983E5A">
    <w:name w:val="65A9F64FD50A4DD0912D108B83983E5A"/>
    <w:rsid w:val="00B423AD"/>
  </w:style>
  <w:style w:type="paragraph" w:customStyle="1" w:styleId="A0DB179402604B13B36AAFB27043B5A1">
    <w:name w:val="A0DB179402604B13B36AAFB27043B5A1"/>
    <w:rsid w:val="00B423AD"/>
  </w:style>
  <w:style w:type="paragraph" w:customStyle="1" w:styleId="B1B940A6CCE24686832AB61832C0DF43">
    <w:name w:val="B1B940A6CCE24686832AB61832C0DF43"/>
    <w:rsid w:val="00B423AD"/>
  </w:style>
  <w:style w:type="paragraph" w:customStyle="1" w:styleId="E15A3B73B58A47DD9A0879C67FDE390C">
    <w:name w:val="E15A3B73B58A47DD9A0879C67FDE390C"/>
    <w:rsid w:val="00B423AD"/>
  </w:style>
  <w:style w:type="paragraph" w:customStyle="1" w:styleId="5BE5CC11F7C545EC9D836D2C66750FD1">
    <w:name w:val="5BE5CC11F7C545EC9D836D2C66750FD1"/>
    <w:rsid w:val="00B423AD"/>
  </w:style>
  <w:style w:type="paragraph" w:customStyle="1" w:styleId="BF16865AA8804CABA23546392D4C3D0B">
    <w:name w:val="BF16865AA8804CABA23546392D4C3D0B"/>
    <w:rsid w:val="00B423AD"/>
  </w:style>
  <w:style w:type="paragraph" w:customStyle="1" w:styleId="5F42BF9ED4B842C6A407F75630FAB97C">
    <w:name w:val="5F42BF9ED4B842C6A407F75630FAB97C"/>
    <w:rsid w:val="00B423AD"/>
  </w:style>
  <w:style w:type="paragraph" w:customStyle="1" w:styleId="A6CC61D9BF4D486C812C6800B1F9E257">
    <w:name w:val="A6CC61D9BF4D486C812C6800B1F9E257"/>
    <w:rsid w:val="00B423AD"/>
  </w:style>
  <w:style w:type="paragraph" w:customStyle="1" w:styleId="FBBA21014053493793CD1D50272E2656">
    <w:name w:val="FBBA21014053493793CD1D50272E2656"/>
    <w:rsid w:val="00B423AD"/>
  </w:style>
  <w:style w:type="paragraph" w:customStyle="1" w:styleId="0A26B6EA871C476EAFB71CAC138C72B7">
    <w:name w:val="0A26B6EA871C476EAFB71CAC138C72B7"/>
    <w:rsid w:val="00B423AD"/>
  </w:style>
  <w:style w:type="paragraph" w:customStyle="1" w:styleId="52889FD655084796AB18BA11F8214C04">
    <w:name w:val="52889FD655084796AB18BA11F8214C04"/>
    <w:rsid w:val="00B423AD"/>
  </w:style>
  <w:style w:type="paragraph" w:customStyle="1" w:styleId="EEF7D29AA9C44CB0A490766198909CC6">
    <w:name w:val="EEF7D29AA9C44CB0A490766198909CC6"/>
    <w:rsid w:val="00B423AD"/>
  </w:style>
  <w:style w:type="paragraph" w:customStyle="1" w:styleId="B65C536DAA8F40E78B5F46559D4347DD">
    <w:name w:val="B65C536DAA8F40E78B5F46559D4347DD"/>
    <w:rsid w:val="00B423AD"/>
  </w:style>
  <w:style w:type="paragraph" w:customStyle="1" w:styleId="EF7DB123C7C74245920B51912779A397">
    <w:name w:val="EF7DB123C7C74245920B51912779A397"/>
    <w:rsid w:val="00B423AD"/>
  </w:style>
  <w:style w:type="paragraph" w:customStyle="1" w:styleId="BE6CE593003245D3B1F63706EBF3867F">
    <w:name w:val="BE6CE593003245D3B1F63706EBF3867F"/>
    <w:rsid w:val="00B423AD"/>
  </w:style>
  <w:style w:type="paragraph" w:customStyle="1" w:styleId="EF43F71209BD4E378046E182F1F4242D">
    <w:name w:val="EF43F71209BD4E378046E182F1F4242D"/>
    <w:rsid w:val="00B423AD"/>
  </w:style>
  <w:style w:type="paragraph" w:customStyle="1" w:styleId="2D055045336A4BFBBEB359A1BD0C24F0">
    <w:name w:val="2D055045336A4BFBBEB359A1BD0C24F0"/>
    <w:rsid w:val="00B423AD"/>
  </w:style>
  <w:style w:type="paragraph" w:customStyle="1" w:styleId="23DCBE3A6E534747B4FE7E9C78717E19">
    <w:name w:val="23DCBE3A6E534747B4FE7E9C78717E19"/>
    <w:rsid w:val="00B423AD"/>
  </w:style>
  <w:style w:type="paragraph" w:customStyle="1" w:styleId="E04B9E01C9654BF7873A1618EC919060">
    <w:name w:val="E04B9E01C9654BF7873A1618EC919060"/>
    <w:rsid w:val="00B423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ABF5F1947B4FDE8F72002C0A1C4243">
    <w:name w:val="F0ABF5F1947B4FDE8F72002C0A1C4243"/>
  </w:style>
  <w:style w:type="paragraph" w:customStyle="1" w:styleId="F0561DAE4F8B424FA344F1F10E27AF01">
    <w:name w:val="F0561DAE4F8B424FA344F1F10E27AF01"/>
  </w:style>
  <w:style w:type="paragraph" w:customStyle="1" w:styleId="7F7DA9351D2E4AFBAB7942B87C072250">
    <w:name w:val="7F7DA9351D2E4AFBAB7942B87C072250"/>
  </w:style>
  <w:style w:type="paragraph" w:customStyle="1" w:styleId="68D7F8C929CF400BBBE5B1E361CCAA60">
    <w:name w:val="68D7F8C929CF400BBBE5B1E361CCAA60"/>
  </w:style>
  <w:style w:type="paragraph" w:customStyle="1" w:styleId="030B0B8071814014B8CD8420FE7634DF">
    <w:name w:val="030B0B8071814014B8CD8420FE7634DF"/>
  </w:style>
  <w:style w:type="paragraph" w:customStyle="1" w:styleId="9B85016D98234204988DB5A9A19DE62D">
    <w:name w:val="9B85016D98234204988DB5A9A19DE62D"/>
  </w:style>
  <w:style w:type="paragraph" w:customStyle="1" w:styleId="42F2D5850CAB4BA79F7F7092D1A42725">
    <w:name w:val="42F2D5850CAB4BA79F7F7092D1A42725"/>
  </w:style>
  <w:style w:type="paragraph" w:customStyle="1" w:styleId="7CC484FEE84449D4803D26E3966D39C9">
    <w:name w:val="7CC484FEE84449D4803D26E3966D39C9"/>
  </w:style>
  <w:style w:type="paragraph" w:customStyle="1" w:styleId="3FF8D9F1E6F2447E8DE7C94B82B51473">
    <w:name w:val="3FF8D9F1E6F2447E8DE7C94B82B51473"/>
  </w:style>
  <w:style w:type="paragraph" w:customStyle="1" w:styleId="BFE9EC84EA8A43F599A79264B8D79C72">
    <w:name w:val="BFE9EC84EA8A43F599A79264B8D79C72"/>
  </w:style>
  <w:style w:type="paragraph" w:customStyle="1" w:styleId="95A4AFDE28A94B85A5EBD037AE6B695C">
    <w:name w:val="95A4AFDE28A94B85A5EBD037AE6B695C"/>
  </w:style>
  <w:style w:type="paragraph" w:customStyle="1" w:styleId="EF164D1551F341FDB546E8B454D00D5E">
    <w:name w:val="EF164D1551F341FDB546E8B454D00D5E"/>
  </w:style>
  <w:style w:type="paragraph" w:customStyle="1" w:styleId="C76BA1F120B34C849B6728C8D3028DAA">
    <w:name w:val="C76BA1F120B34C849B6728C8D3028DAA"/>
  </w:style>
  <w:style w:type="paragraph" w:customStyle="1" w:styleId="3DA9202A5B2F429FB5D74B0F34D72068">
    <w:name w:val="3DA9202A5B2F429FB5D74B0F34D72068"/>
  </w:style>
  <w:style w:type="paragraph" w:customStyle="1" w:styleId="745A8CDE5421419194DE2BDB8BDB907C">
    <w:name w:val="745A8CDE5421419194DE2BDB8BDB907C"/>
  </w:style>
  <w:style w:type="paragraph" w:customStyle="1" w:styleId="153028A23EE044ADB44A049E8F505C1C">
    <w:name w:val="153028A23EE044ADB44A049E8F505C1C"/>
  </w:style>
  <w:style w:type="paragraph" w:customStyle="1" w:styleId="989587DE3B36402AB6F9732BCDA85212">
    <w:name w:val="989587DE3B36402AB6F9732BCDA85212"/>
  </w:style>
  <w:style w:type="paragraph" w:customStyle="1" w:styleId="CB6D6AA906264EF885F6FEDAA077C1F3">
    <w:name w:val="CB6D6AA906264EF885F6FEDAA077C1F3"/>
  </w:style>
  <w:style w:type="paragraph" w:customStyle="1" w:styleId="77A1BAE62B2C45FEAE20148790843890">
    <w:name w:val="77A1BAE62B2C45FEAE20148790843890"/>
  </w:style>
  <w:style w:type="paragraph" w:customStyle="1" w:styleId="AC85ED2A178C44E2AB2450AF21922AF6">
    <w:name w:val="AC85ED2A178C44E2AB2450AF21922AF6"/>
  </w:style>
  <w:style w:type="paragraph" w:customStyle="1" w:styleId="6897D8FC4AAC4F939437E07E92C51523">
    <w:name w:val="6897D8FC4AAC4F939437E07E92C51523"/>
  </w:style>
  <w:style w:type="paragraph" w:customStyle="1" w:styleId="3B550BA888BB47E5A2B4F312EE850F8D">
    <w:name w:val="3B550BA888BB47E5A2B4F312EE850F8D"/>
  </w:style>
  <w:style w:type="paragraph" w:customStyle="1" w:styleId="A91ADDD089C342F4B022F0404515DC1A">
    <w:name w:val="A91ADDD089C342F4B022F0404515DC1A"/>
  </w:style>
  <w:style w:type="paragraph" w:customStyle="1" w:styleId="FB4FF84B02284381A538554D071C82D1">
    <w:name w:val="FB4FF84B02284381A538554D071C82D1"/>
  </w:style>
  <w:style w:type="paragraph" w:customStyle="1" w:styleId="CE8B011D0CDD406FB8FBE680D9381827">
    <w:name w:val="CE8B011D0CDD406FB8FBE680D9381827"/>
  </w:style>
  <w:style w:type="paragraph" w:customStyle="1" w:styleId="C63D1E5088DD4100958608CE401FB735">
    <w:name w:val="C63D1E5088DD4100958608CE401FB735"/>
  </w:style>
  <w:style w:type="paragraph" w:customStyle="1" w:styleId="269EC830F3DE4A248C2F2C3ECEC1A5A8">
    <w:name w:val="269EC830F3DE4A248C2F2C3ECEC1A5A8"/>
  </w:style>
  <w:style w:type="paragraph" w:customStyle="1" w:styleId="B748B83F75AA4A9E8DFF3000DA5F3D11">
    <w:name w:val="B748B83F75AA4A9E8DFF3000DA5F3D11"/>
  </w:style>
  <w:style w:type="paragraph" w:customStyle="1" w:styleId="485010263827455EBFED78586124A84E">
    <w:name w:val="485010263827455EBFED78586124A84E"/>
  </w:style>
  <w:style w:type="paragraph" w:customStyle="1" w:styleId="4511ED6DDBEF40F18C54F0BE98AA9D5B">
    <w:name w:val="4511ED6DDBEF40F18C54F0BE98AA9D5B"/>
  </w:style>
  <w:style w:type="paragraph" w:customStyle="1" w:styleId="872A69A8FFB24505802199C139421278">
    <w:name w:val="872A69A8FFB24505802199C139421278"/>
  </w:style>
  <w:style w:type="paragraph" w:customStyle="1" w:styleId="8D809AD8797F4A52AD86188278986A94">
    <w:name w:val="8D809AD8797F4A52AD86188278986A94"/>
  </w:style>
  <w:style w:type="paragraph" w:customStyle="1" w:styleId="97BC2D209CCD47AF8E46CAA64660DAD9">
    <w:name w:val="97BC2D209CCD47AF8E46CAA64660DAD9"/>
    <w:rsid w:val="00B423AD"/>
  </w:style>
  <w:style w:type="paragraph" w:customStyle="1" w:styleId="46686C09F817491D98CFBFE709E002F6">
    <w:name w:val="46686C09F817491D98CFBFE709E002F6"/>
    <w:rsid w:val="00B423AD"/>
  </w:style>
  <w:style w:type="paragraph" w:customStyle="1" w:styleId="DAE28EB359B14875AEE2573830FA0DD1">
    <w:name w:val="DAE28EB359B14875AEE2573830FA0DD1"/>
    <w:rsid w:val="00B423AD"/>
  </w:style>
  <w:style w:type="paragraph" w:customStyle="1" w:styleId="ABC04D6291D9409DADEF7F4C7503F2CF">
    <w:name w:val="ABC04D6291D9409DADEF7F4C7503F2CF"/>
    <w:rsid w:val="00B423AD"/>
  </w:style>
  <w:style w:type="paragraph" w:customStyle="1" w:styleId="A3D12B47166E4A8DA73F77B1A5AC9629">
    <w:name w:val="A3D12B47166E4A8DA73F77B1A5AC9629"/>
    <w:rsid w:val="00B423AD"/>
  </w:style>
  <w:style w:type="paragraph" w:customStyle="1" w:styleId="0613D149563347CD8B0211D0DDEF3FB6">
    <w:name w:val="0613D149563347CD8B0211D0DDEF3FB6"/>
    <w:rsid w:val="00B423AD"/>
  </w:style>
  <w:style w:type="paragraph" w:customStyle="1" w:styleId="DF51DD69FA0C4F3DB062A6E0F012E113">
    <w:name w:val="DF51DD69FA0C4F3DB062A6E0F012E113"/>
    <w:rsid w:val="00B423AD"/>
  </w:style>
  <w:style w:type="paragraph" w:customStyle="1" w:styleId="7A35E4E7A5C54FA596B8B91ECE1C86B7">
    <w:name w:val="7A35E4E7A5C54FA596B8B91ECE1C86B7"/>
    <w:rsid w:val="00B423AD"/>
  </w:style>
  <w:style w:type="paragraph" w:customStyle="1" w:styleId="D9A3EDFDFE264FB98267DB3075786ADC">
    <w:name w:val="D9A3EDFDFE264FB98267DB3075786ADC"/>
    <w:rsid w:val="00B423AD"/>
  </w:style>
  <w:style w:type="paragraph" w:customStyle="1" w:styleId="F4303CBB74F447F0973C76F9E4D64E5C">
    <w:name w:val="F4303CBB74F447F0973C76F9E4D64E5C"/>
    <w:rsid w:val="00B423AD"/>
  </w:style>
  <w:style w:type="paragraph" w:customStyle="1" w:styleId="79ADFAC16A73469D85BD5FC34E82950D">
    <w:name w:val="79ADFAC16A73469D85BD5FC34E82950D"/>
    <w:rsid w:val="00B423AD"/>
  </w:style>
  <w:style w:type="paragraph" w:customStyle="1" w:styleId="70ABFD2779CB40F49AC83FC3CB06200B">
    <w:name w:val="70ABFD2779CB40F49AC83FC3CB06200B"/>
    <w:rsid w:val="00B423AD"/>
  </w:style>
  <w:style w:type="paragraph" w:customStyle="1" w:styleId="BCBD9EE372A242AA9EA09C3E3031A8CA">
    <w:name w:val="BCBD9EE372A242AA9EA09C3E3031A8CA"/>
    <w:rsid w:val="00B423AD"/>
  </w:style>
  <w:style w:type="paragraph" w:customStyle="1" w:styleId="F1AB4BDDABC54367B6043DF5E052F34F">
    <w:name w:val="F1AB4BDDABC54367B6043DF5E052F34F"/>
    <w:rsid w:val="00B423AD"/>
  </w:style>
  <w:style w:type="paragraph" w:customStyle="1" w:styleId="2B74AAF4E74143F4BDEAE7DA8954C576">
    <w:name w:val="2B74AAF4E74143F4BDEAE7DA8954C576"/>
    <w:rsid w:val="00B423AD"/>
  </w:style>
  <w:style w:type="paragraph" w:customStyle="1" w:styleId="B438858A505F4E479B5C0DE9249D2556">
    <w:name w:val="B438858A505F4E479B5C0DE9249D2556"/>
    <w:rsid w:val="00B423AD"/>
  </w:style>
  <w:style w:type="paragraph" w:customStyle="1" w:styleId="7278C85F0D754A9D9A8DC89CE2218FD5">
    <w:name w:val="7278C85F0D754A9D9A8DC89CE2218FD5"/>
    <w:rsid w:val="00B423AD"/>
  </w:style>
  <w:style w:type="paragraph" w:customStyle="1" w:styleId="17C5C3C97C83467B829A71326E7F39AD">
    <w:name w:val="17C5C3C97C83467B829A71326E7F39AD"/>
    <w:rsid w:val="00B423AD"/>
  </w:style>
  <w:style w:type="paragraph" w:customStyle="1" w:styleId="BEB0A0A06F0E4E1C885C16774E42E529">
    <w:name w:val="BEB0A0A06F0E4E1C885C16774E42E529"/>
    <w:rsid w:val="00B423AD"/>
  </w:style>
  <w:style w:type="paragraph" w:customStyle="1" w:styleId="F24CC78B5C984B31ABCD50DB463C3058">
    <w:name w:val="F24CC78B5C984B31ABCD50DB463C3058"/>
    <w:rsid w:val="00B423AD"/>
  </w:style>
  <w:style w:type="paragraph" w:customStyle="1" w:styleId="B2768752158D4183AC97F9B5A9356878">
    <w:name w:val="B2768752158D4183AC97F9B5A9356878"/>
    <w:rsid w:val="00B423AD"/>
  </w:style>
  <w:style w:type="paragraph" w:customStyle="1" w:styleId="1C6F1691E130458B92E81866BFC1D782">
    <w:name w:val="1C6F1691E130458B92E81866BFC1D782"/>
    <w:rsid w:val="00B423AD"/>
  </w:style>
  <w:style w:type="paragraph" w:customStyle="1" w:styleId="65A9F64FD50A4DD0912D108B83983E5A">
    <w:name w:val="65A9F64FD50A4DD0912D108B83983E5A"/>
    <w:rsid w:val="00B423AD"/>
  </w:style>
  <w:style w:type="paragraph" w:customStyle="1" w:styleId="A0DB179402604B13B36AAFB27043B5A1">
    <w:name w:val="A0DB179402604B13B36AAFB27043B5A1"/>
    <w:rsid w:val="00B423AD"/>
  </w:style>
  <w:style w:type="paragraph" w:customStyle="1" w:styleId="B1B940A6CCE24686832AB61832C0DF43">
    <w:name w:val="B1B940A6CCE24686832AB61832C0DF43"/>
    <w:rsid w:val="00B423AD"/>
  </w:style>
  <w:style w:type="paragraph" w:customStyle="1" w:styleId="E15A3B73B58A47DD9A0879C67FDE390C">
    <w:name w:val="E15A3B73B58A47DD9A0879C67FDE390C"/>
    <w:rsid w:val="00B423AD"/>
  </w:style>
  <w:style w:type="paragraph" w:customStyle="1" w:styleId="5BE5CC11F7C545EC9D836D2C66750FD1">
    <w:name w:val="5BE5CC11F7C545EC9D836D2C66750FD1"/>
    <w:rsid w:val="00B423AD"/>
  </w:style>
  <w:style w:type="paragraph" w:customStyle="1" w:styleId="BF16865AA8804CABA23546392D4C3D0B">
    <w:name w:val="BF16865AA8804CABA23546392D4C3D0B"/>
    <w:rsid w:val="00B423AD"/>
  </w:style>
  <w:style w:type="paragraph" w:customStyle="1" w:styleId="5F42BF9ED4B842C6A407F75630FAB97C">
    <w:name w:val="5F42BF9ED4B842C6A407F75630FAB97C"/>
    <w:rsid w:val="00B423AD"/>
  </w:style>
  <w:style w:type="paragraph" w:customStyle="1" w:styleId="A6CC61D9BF4D486C812C6800B1F9E257">
    <w:name w:val="A6CC61D9BF4D486C812C6800B1F9E257"/>
    <w:rsid w:val="00B423AD"/>
  </w:style>
  <w:style w:type="paragraph" w:customStyle="1" w:styleId="FBBA21014053493793CD1D50272E2656">
    <w:name w:val="FBBA21014053493793CD1D50272E2656"/>
    <w:rsid w:val="00B423AD"/>
  </w:style>
  <w:style w:type="paragraph" w:customStyle="1" w:styleId="0A26B6EA871C476EAFB71CAC138C72B7">
    <w:name w:val="0A26B6EA871C476EAFB71CAC138C72B7"/>
    <w:rsid w:val="00B423AD"/>
  </w:style>
  <w:style w:type="paragraph" w:customStyle="1" w:styleId="52889FD655084796AB18BA11F8214C04">
    <w:name w:val="52889FD655084796AB18BA11F8214C04"/>
    <w:rsid w:val="00B423AD"/>
  </w:style>
  <w:style w:type="paragraph" w:customStyle="1" w:styleId="EEF7D29AA9C44CB0A490766198909CC6">
    <w:name w:val="EEF7D29AA9C44CB0A490766198909CC6"/>
    <w:rsid w:val="00B423AD"/>
  </w:style>
  <w:style w:type="paragraph" w:customStyle="1" w:styleId="B65C536DAA8F40E78B5F46559D4347DD">
    <w:name w:val="B65C536DAA8F40E78B5F46559D4347DD"/>
    <w:rsid w:val="00B423AD"/>
  </w:style>
  <w:style w:type="paragraph" w:customStyle="1" w:styleId="EF7DB123C7C74245920B51912779A397">
    <w:name w:val="EF7DB123C7C74245920B51912779A397"/>
    <w:rsid w:val="00B423AD"/>
  </w:style>
  <w:style w:type="paragraph" w:customStyle="1" w:styleId="BE6CE593003245D3B1F63706EBF3867F">
    <w:name w:val="BE6CE593003245D3B1F63706EBF3867F"/>
    <w:rsid w:val="00B423AD"/>
  </w:style>
  <w:style w:type="paragraph" w:customStyle="1" w:styleId="EF43F71209BD4E378046E182F1F4242D">
    <w:name w:val="EF43F71209BD4E378046E182F1F4242D"/>
    <w:rsid w:val="00B423AD"/>
  </w:style>
  <w:style w:type="paragraph" w:customStyle="1" w:styleId="2D055045336A4BFBBEB359A1BD0C24F0">
    <w:name w:val="2D055045336A4BFBBEB359A1BD0C24F0"/>
    <w:rsid w:val="00B423AD"/>
  </w:style>
  <w:style w:type="paragraph" w:customStyle="1" w:styleId="23DCBE3A6E534747B4FE7E9C78717E19">
    <w:name w:val="23DCBE3A6E534747B4FE7E9C78717E19"/>
    <w:rsid w:val="00B423AD"/>
  </w:style>
  <w:style w:type="paragraph" w:customStyle="1" w:styleId="E04B9E01C9654BF7873A1618EC919060">
    <w:name w:val="E04B9E01C9654BF7873A1618EC919060"/>
    <w:rsid w:val="00B42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Currculum_funcional_diseo_minimalista</Template>
  <TotalTime>151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keywords>GUSTAVO ADOLFO SAAVEDRA ZURITA</cp:keywords>
  <cp:lastModifiedBy>Usuario</cp:lastModifiedBy>
  <cp:revision>13</cp:revision>
  <dcterms:created xsi:type="dcterms:W3CDTF">2019-09-16T16:07:00Z</dcterms:created>
  <dcterms:modified xsi:type="dcterms:W3CDTF">2019-09-16T18:38:00Z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