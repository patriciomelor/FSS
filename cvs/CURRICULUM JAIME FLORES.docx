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630"/>
        <w:tblW w:w="514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295"/>
      </w:tblGrid>
      <w:tr w:rsidR="00692703" w:rsidRPr="00FD7C80" w14:paraId="3BDD3DBA" w14:textId="77777777" w:rsidTr="00822A30">
        <w:trPr>
          <w:trHeight w:hRule="exact" w:val="2171"/>
        </w:trPr>
        <w:tc>
          <w:tcPr>
            <w:tcW w:w="9295" w:type="dxa"/>
            <w:tcMar>
              <w:top w:w="0" w:type="dxa"/>
              <w:bottom w:w="0" w:type="dxa"/>
            </w:tcMar>
          </w:tcPr>
          <w:p w14:paraId="7209944A" w14:textId="77777777" w:rsidR="00692703" w:rsidRPr="00CF4386" w:rsidRDefault="00010246" w:rsidP="00CF4386">
            <w:pPr>
              <w:pStyle w:val="Ttulo"/>
              <w:jc w:val="left"/>
              <w:rPr>
                <w:sz w:val="48"/>
                <w:szCs w:val="48"/>
              </w:rPr>
            </w:pPr>
            <w:r>
              <w:t xml:space="preserve">            </w:t>
            </w:r>
            <w:r w:rsidR="00CF4386">
              <w:t xml:space="preserve">     </w:t>
            </w:r>
            <w:r w:rsidRPr="00CF4386">
              <w:rPr>
                <w:sz w:val="48"/>
                <w:szCs w:val="48"/>
              </w:rPr>
              <w:t>CURRICULUM</w:t>
            </w:r>
          </w:p>
          <w:p w14:paraId="748AD95C" w14:textId="6E07EB86" w:rsidR="00692703" w:rsidRPr="00CF4386" w:rsidRDefault="00CF4386" w:rsidP="00CF4386">
            <w:pPr>
              <w:pStyle w:val="Informacindecontacto"/>
              <w:contextualSpacing w:val="0"/>
              <w:rPr>
                <w:sz w:val="24"/>
                <w:szCs w:val="24"/>
              </w:rPr>
            </w:pPr>
            <w:r w:rsidRPr="00CF4386">
              <w:rPr>
                <w:sz w:val="24"/>
                <w:szCs w:val="24"/>
              </w:rPr>
              <w:t>Nombre</w:t>
            </w:r>
            <w:r w:rsidR="00010246" w:rsidRPr="00CF4386">
              <w:rPr>
                <w:sz w:val="24"/>
                <w:szCs w:val="24"/>
              </w:rPr>
              <w:t xml:space="preserve">: Jaime </w:t>
            </w:r>
            <w:r w:rsidR="00E11D1A">
              <w:rPr>
                <w:sz w:val="24"/>
                <w:szCs w:val="24"/>
              </w:rPr>
              <w:t xml:space="preserve">Antonio </w:t>
            </w:r>
            <w:r w:rsidR="00010246" w:rsidRPr="00CF4386">
              <w:rPr>
                <w:sz w:val="24"/>
                <w:szCs w:val="24"/>
              </w:rPr>
              <w:t>Flores Diaz</w:t>
            </w:r>
          </w:p>
          <w:p w14:paraId="0DC18FA4" w14:textId="77777777" w:rsidR="00CF4386" w:rsidRPr="00CF4386" w:rsidRDefault="00CF4386" w:rsidP="00CF4386">
            <w:pPr>
              <w:pStyle w:val="Informacindecontacto"/>
              <w:contextualSpacing w:val="0"/>
              <w:rPr>
                <w:sz w:val="24"/>
                <w:szCs w:val="24"/>
              </w:rPr>
            </w:pPr>
            <w:r w:rsidRPr="00CF4386">
              <w:rPr>
                <w:sz w:val="24"/>
                <w:szCs w:val="24"/>
              </w:rPr>
              <w:t>Fecha de nacimiento: 7 diciembre 1993</w:t>
            </w:r>
          </w:p>
          <w:p w14:paraId="55B04BBC" w14:textId="77777777" w:rsidR="00010246" w:rsidRPr="00CF4386" w:rsidRDefault="00010246" w:rsidP="00CF4386">
            <w:pPr>
              <w:pStyle w:val="Informacindecontacto"/>
              <w:contextualSpacing w:val="0"/>
              <w:rPr>
                <w:sz w:val="24"/>
                <w:szCs w:val="24"/>
              </w:rPr>
            </w:pPr>
            <w:r w:rsidRPr="00CF4386">
              <w:rPr>
                <w:sz w:val="24"/>
                <w:szCs w:val="24"/>
              </w:rPr>
              <w:t>Rut: 18.556.196-8</w:t>
            </w:r>
          </w:p>
          <w:p w14:paraId="67565E3C" w14:textId="47F42499" w:rsidR="00CF4386" w:rsidRPr="00CF4386" w:rsidRDefault="00CF4386" w:rsidP="00CF4386">
            <w:pPr>
              <w:pStyle w:val="Informacindecontacto"/>
              <w:contextualSpacing w:val="0"/>
              <w:rPr>
                <w:sz w:val="24"/>
                <w:szCs w:val="24"/>
              </w:rPr>
            </w:pPr>
            <w:r w:rsidRPr="00CF4386">
              <w:rPr>
                <w:sz w:val="24"/>
                <w:szCs w:val="24"/>
              </w:rPr>
              <w:t>Dirección: Bernardo O’Higgins 707 Peñaflor</w:t>
            </w:r>
            <w:r w:rsidR="00782F0E">
              <w:rPr>
                <w:sz w:val="24"/>
                <w:szCs w:val="24"/>
              </w:rPr>
              <w:t>, Santiago</w:t>
            </w:r>
          </w:p>
          <w:p w14:paraId="776A160F" w14:textId="77777777" w:rsidR="00692703" w:rsidRPr="00FD7C80" w:rsidRDefault="00CF4386" w:rsidP="00CF4386">
            <w:pPr>
              <w:pStyle w:val="nfasisenlainformacindecontacto"/>
              <w:contextualSpacing w:val="0"/>
            </w:pPr>
            <w:r w:rsidRPr="00CF4386">
              <w:rPr>
                <w:sz w:val="24"/>
                <w:szCs w:val="24"/>
                <w:lang w:bidi="es-ES"/>
              </w:rPr>
              <w:t>Correo</w:t>
            </w:r>
            <w:r>
              <w:rPr>
                <w:lang w:bidi="es-ES"/>
              </w:rPr>
              <w:t xml:space="preserve">: </w:t>
            </w:r>
            <w:r w:rsidRPr="00CF4386">
              <w:rPr>
                <w:sz w:val="24"/>
                <w:szCs w:val="24"/>
                <w:lang w:bidi="es-ES"/>
              </w:rPr>
              <w:t>jfdiaz793@gmail</w:t>
            </w:r>
            <w:r>
              <w:rPr>
                <w:lang w:bidi="es-ES"/>
              </w:rPr>
              <w:t>.</w:t>
            </w:r>
            <w:r w:rsidRPr="00CF4386">
              <w:rPr>
                <w:sz w:val="24"/>
                <w:szCs w:val="24"/>
                <w:lang w:bidi="es-ES"/>
              </w:rPr>
              <w:t>com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D907985370FF4CE69AC098F54D4597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>
              <w:t xml:space="preserve"> </w:t>
            </w:r>
            <w:r w:rsidRPr="00CF4386">
              <w:rPr>
                <w:sz w:val="24"/>
                <w:szCs w:val="24"/>
              </w:rPr>
              <w:t>móvil: 9 51237015</w:t>
            </w:r>
          </w:p>
        </w:tc>
      </w:tr>
      <w:tr w:rsidR="009571D8" w:rsidRPr="00FD7C80" w14:paraId="5DEDA9E2" w14:textId="77777777" w:rsidTr="00822A30">
        <w:trPr>
          <w:trHeight w:val="295"/>
        </w:trPr>
        <w:tc>
          <w:tcPr>
            <w:tcW w:w="9295" w:type="dxa"/>
            <w:tcMar>
              <w:top w:w="432" w:type="dxa"/>
            </w:tcMar>
          </w:tcPr>
          <w:p w14:paraId="3195E136" w14:textId="77777777" w:rsidR="001755A8" w:rsidRPr="00FD7C80" w:rsidRDefault="001755A8" w:rsidP="00CF4386">
            <w:pPr>
              <w:contextualSpacing w:val="0"/>
            </w:pPr>
          </w:p>
        </w:tc>
      </w:tr>
    </w:tbl>
    <w:p w14:paraId="019B3812" w14:textId="77777777" w:rsidR="004E01EB" w:rsidRPr="00FD7C80" w:rsidRDefault="006E3F22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FE44C6D841DF4FCB8C287506CC666AD4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003"/>
      </w:tblGrid>
      <w:tr w:rsidR="001D0BF1" w:rsidRPr="00FD7C80" w14:paraId="48473F91" w14:textId="77777777" w:rsidTr="00822A30">
        <w:trPr>
          <w:trHeight w:val="1495"/>
        </w:trPr>
        <w:tc>
          <w:tcPr>
            <w:tcW w:w="9257" w:type="dxa"/>
          </w:tcPr>
          <w:p w14:paraId="3AC2AC68" w14:textId="658A9FC1" w:rsidR="001D0BF1" w:rsidRPr="00FD7C80" w:rsidRDefault="00CF4386" w:rsidP="001D0BF1">
            <w:pPr>
              <w:pStyle w:val="Ttulo3"/>
              <w:contextualSpacing w:val="0"/>
              <w:outlineLvl w:val="2"/>
            </w:pPr>
            <w:r>
              <w:t xml:space="preserve">diciembre 2011 hasta </w:t>
            </w:r>
            <w:r w:rsidR="00A64EC6">
              <w:t>enero</w:t>
            </w:r>
            <w:r>
              <w:t xml:space="preserve"> 201</w:t>
            </w:r>
            <w:r w:rsidR="00A64EC6">
              <w:t>4</w:t>
            </w:r>
          </w:p>
          <w:p w14:paraId="595CEF84" w14:textId="77777777" w:rsidR="00FB57E0" w:rsidRPr="00FB57E0" w:rsidRDefault="00CF4386" w:rsidP="001D0BF1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vendedor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homecenter sodimac</w:t>
            </w:r>
          </w:p>
          <w:p w14:paraId="5D5D892C" w14:textId="77777777" w:rsidR="00FB57E0" w:rsidRDefault="00FB57E0" w:rsidP="00FB57E0">
            <w:pPr>
              <w:contextualSpacing w:val="0"/>
            </w:pPr>
            <w:r>
              <w:t>Descripción: atención al cliente y asesoría.</w:t>
            </w:r>
          </w:p>
          <w:p w14:paraId="68643E3D" w14:textId="77777777" w:rsidR="00822A30" w:rsidRDefault="00822A30" w:rsidP="00FB57E0">
            <w:pPr>
              <w:contextualSpacing w:val="0"/>
            </w:pPr>
          </w:p>
          <w:p w14:paraId="68B4A185" w14:textId="60229D9D" w:rsidR="00822A30" w:rsidRPr="00FD7C80" w:rsidRDefault="00A64EC6" w:rsidP="00822A30">
            <w:pPr>
              <w:pStyle w:val="Ttulo3"/>
              <w:contextualSpacing w:val="0"/>
              <w:outlineLvl w:val="2"/>
            </w:pPr>
            <w:r>
              <w:t>febrero</w:t>
            </w:r>
            <w:r w:rsidR="00822A30">
              <w:t xml:space="preserve"> 2014 hasta MARZO 201</w:t>
            </w:r>
            <w:r w:rsidR="00DC633E">
              <w:t>6</w:t>
            </w:r>
          </w:p>
          <w:p w14:paraId="74A552B7" w14:textId="77777777" w:rsidR="00822A30" w:rsidRPr="00822A30" w:rsidRDefault="00822A30" w:rsidP="00822A30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rPr>
                <w:lang w:bidi="es-ES"/>
              </w:rPr>
              <w:t>ADMINISTRATIVO ATENCION AL CLIENTE</w:t>
            </w:r>
            <w:r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ALMACENES PARIS</w:t>
            </w:r>
          </w:p>
          <w:p w14:paraId="056329CD" w14:textId="77777777" w:rsidR="00822A30" w:rsidRPr="00FD7C80" w:rsidRDefault="00822A30" w:rsidP="00822A30">
            <w:pPr>
              <w:contextualSpacing w:val="0"/>
            </w:pPr>
            <w:r>
              <w:t>Descripción: atención post venta y reclamos</w:t>
            </w:r>
          </w:p>
        </w:tc>
      </w:tr>
      <w:tr w:rsidR="00F61DF9" w:rsidRPr="00FD7C80" w14:paraId="323EDC6D" w14:textId="77777777" w:rsidTr="00822A30">
        <w:trPr>
          <w:trHeight w:val="1495"/>
        </w:trPr>
        <w:tc>
          <w:tcPr>
            <w:tcW w:w="9257" w:type="dxa"/>
            <w:tcMar>
              <w:top w:w="216" w:type="dxa"/>
            </w:tcMar>
          </w:tcPr>
          <w:p w14:paraId="705E69F3" w14:textId="7B82AE8D" w:rsidR="00F61DF9" w:rsidRPr="00FD7C80" w:rsidRDefault="00A64EC6" w:rsidP="00F61DF9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julio</w:t>
            </w:r>
            <w:r w:rsidR="00FB57E0">
              <w:rPr>
                <w:lang w:bidi="es-ES"/>
              </w:rPr>
              <w:t xml:space="preserve"> 201</w:t>
            </w:r>
            <w:r w:rsidR="00352983">
              <w:rPr>
                <w:lang w:bidi="es-ES"/>
              </w:rPr>
              <w:t>6</w:t>
            </w:r>
            <w:bookmarkStart w:id="0" w:name="_GoBack"/>
            <w:bookmarkEnd w:id="0"/>
            <w:r w:rsidR="00FB57E0">
              <w:rPr>
                <w:lang w:bidi="es-ES"/>
              </w:rPr>
              <w:t xml:space="preserve"> hasta agosto 2019</w:t>
            </w:r>
          </w:p>
          <w:p w14:paraId="71138C08" w14:textId="77777777" w:rsidR="00F61DF9" w:rsidRPr="00FD7C80" w:rsidRDefault="00FB57E0" w:rsidP="00F61DF9">
            <w:pPr>
              <w:pStyle w:val="Ttulo2"/>
              <w:contextualSpacing w:val="0"/>
              <w:outlineLvl w:val="1"/>
            </w:pPr>
            <w:r>
              <w:t>administrativo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notaria N°42 san martin</w:t>
            </w:r>
          </w:p>
          <w:p w14:paraId="15EFF962" w14:textId="77777777" w:rsidR="00F61DF9" w:rsidRPr="00FD7C80" w:rsidRDefault="00FB57E0" w:rsidP="00F61DF9">
            <w:r>
              <w:t xml:space="preserve">Descripción: manejo de documentación bancaria y escrituras </w:t>
            </w:r>
            <w:r w:rsidR="00967FE4">
              <w:t>públicas</w:t>
            </w:r>
            <w:r>
              <w:t>.</w:t>
            </w:r>
          </w:p>
        </w:tc>
      </w:tr>
    </w:tbl>
    <w:sdt>
      <w:sdtPr>
        <w:alias w:val="Educación:"/>
        <w:tag w:val="Formación:"/>
        <w:id w:val="-1908763273"/>
        <w:placeholder>
          <w:docPart w:val="C106B61295F94F5AA1CA0753084D9723"/>
        </w:placeholder>
        <w:temporary/>
        <w:showingPlcHdr/>
        <w15:appearance w15:val="hidden"/>
      </w:sdtPr>
      <w:sdtEndPr/>
      <w:sdtContent>
        <w:p w14:paraId="309B0170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541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748"/>
      </w:tblGrid>
      <w:tr w:rsidR="001D0BF1" w:rsidRPr="00FD7C80" w14:paraId="60FBD818" w14:textId="77777777" w:rsidTr="00822A30">
        <w:trPr>
          <w:trHeight w:val="2018"/>
        </w:trPr>
        <w:tc>
          <w:tcPr>
            <w:tcW w:w="9749" w:type="dxa"/>
          </w:tcPr>
          <w:p w14:paraId="4592F63C" w14:textId="77777777" w:rsidR="001D0BF1" w:rsidRPr="00FD7C80" w:rsidRDefault="00967FE4" w:rsidP="001D0BF1">
            <w:pPr>
              <w:pStyle w:val="Ttulo3"/>
              <w:contextualSpacing w:val="0"/>
              <w:outlineLvl w:val="2"/>
            </w:pPr>
            <w:r>
              <w:t xml:space="preserve">egreso </w:t>
            </w:r>
            <w:r w:rsidR="00FB57E0">
              <w:t>diciembre</w:t>
            </w:r>
            <w:r w:rsidR="001D0BF1" w:rsidRPr="00FD7C80">
              <w:rPr>
                <w:lang w:bidi="es-ES"/>
              </w:rPr>
              <w:t xml:space="preserve"> </w:t>
            </w:r>
            <w:r w:rsidR="00FB57E0">
              <w:t>2011</w:t>
            </w:r>
          </w:p>
          <w:p w14:paraId="31FD3FC1" w14:textId="77777777" w:rsidR="00967FE4" w:rsidRDefault="00FB57E0" w:rsidP="00FB57E0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tecnico medio administracion de empresa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colegio comercial peñaflor</w:t>
            </w:r>
          </w:p>
          <w:p w14:paraId="5B838E6D" w14:textId="77777777" w:rsidR="00967FE4" w:rsidRPr="00967FE4" w:rsidRDefault="00967FE4" w:rsidP="00967FE4">
            <w:r>
              <w:t>TITULADO.</w:t>
            </w:r>
          </w:p>
        </w:tc>
      </w:tr>
      <w:tr w:rsidR="00F61DF9" w:rsidRPr="00FD7C80" w14:paraId="72C20A03" w14:textId="77777777" w:rsidTr="00822A30">
        <w:trPr>
          <w:trHeight w:val="1589"/>
        </w:trPr>
        <w:tc>
          <w:tcPr>
            <w:tcW w:w="9749" w:type="dxa"/>
            <w:tcMar>
              <w:top w:w="216" w:type="dxa"/>
            </w:tcMar>
          </w:tcPr>
          <w:p w14:paraId="389DEB28" w14:textId="77777777" w:rsidR="00F61DF9" w:rsidRPr="00FD7C80" w:rsidRDefault="00967FE4" w:rsidP="00F61DF9">
            <w:pPr>
              <w:pStyle w:val="Ttulo3"/>
              <w:contextualSpacing w:val="0"/>
              <w:outlineLvl w:val="2"/>
            </w:pPr>
            <w:r>
              <w:t>ingreso 2018</w:t>
            </w:r>
          </w:p>
          <w:p w14:paraId="1D534097" w14:textId="77777777" w:rsidR="00F61DF9" w:rsidRPr="00FD7C80" w:rsidRDefault="00967FE4" w:rsidP="00F61DF9">
            <w:pPr>
              <w:pStyle w:val="Ttulo2"/>
              <w:contextualSpacing w:val="0"/>
              <w:outlineLvl w:val="1"/>
            </w:pPr>
            <w:r>
              <w:t>ingenieria comercial comercio exterior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inacap</w:t>
            </w:r>
          </w:p>
          <w:p w14:paraId="1DE19947" w14:textId="4488BEF9" w:rsidR="00F61DF9" w:rsidRPr="00FD7C80" w:rsidRDefault="00967FE4" w:rsidP="00F61DF9">
            <w:r>
              <w:t xml:space="preserve">ACTUALMENTE CURSANDO </w:t>
            </w:r>
            <w:r w:rsidR="00AD50DA">
              <w:t>3ER</w:t>
            </w:r>
            <w:r>
              <w:t xml:space="preserve"> </w:t>
            </w:r>
            <w:r w:rsidR="00AD50DA">
              <w:t>AÑO</w:t>
            </w:r>
            <w:r>
              <w:t xml:space="preserve"> DE CARRERA JORNADA VESPERTINA</w:t>
            </w:r>
          </w:p>
        </w:tc>
      </w:tr>
    </w:tbl>
    <w:p w14:paraId="19071166" w14:textId="77777777" w:rsidR="00486277" w:rsidRPr="00FD7C80" w:rsidRDefault="00486277" w:rsidP="00486277">
      <w:pPr>
        <w:pStyle w:val="Ttulo1"/>
      </w:pPr>
    </w:p>
    <w:p w14:paraId="3F3336B8" w14:textId="77777777" w:rsidR="00AD782D" w:rsidRPr="00FD7C80" w:rsidRDefault="00967FE4" w:rsidP="0062312F">
      <w:pPr>
        <w:pStyle w:val="Ttulo1"/>
      </w:pPr>
      <w:r>
        <w:t>DATOS DE INTERES</w:t>
      </w:r>
    </w:p>
    <w:p w14:paraId="2AC70151" w14:textId="77777777" w:rsidR="00B51D1B" w:rsidRPr="00FD7C80" w:rsidRDefault="00967FE4" w:rsidP="006E1507">
      <w:r>
        <w:t>MANEJO OFFICE NIVEL MEDIO.</w:t>
      </w: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1991" w14:textId="77777777" w:rsidR="006E3F22" w:rsidRDefault="006E3F22" w:rsidP="0068194B">
      <w:r>
        <w:separator/>
      </w:r>
    </w:p>
    <w:p w14:paraId="4238C5FD" w14:textId="77777777" w:rsidR="006E3F22" w:rsidRDefault="006E3F22"/>
    <w:p w14:paraId="17104D8F" w14:textId="77777777" w:rsidR="006E3F22" w:rsidRDefault="006E3F22"/>
  </w:endnote>
  <w:endnote w:type="continuationSeparator" w:id="0">
    <w:p w14:paraId="2111221F" w14:textId="77777777" w:rsidR="006E3F22" w:rsidRDefault="006E3F22" w:rsidP="0068194B">
      <w:r>
        <w:continuationSeparator/>
      </w:r>
    </w:p>
    <w:p w14:paraId="2956CFE3" w14:textId="77777777" w:rsidR="006E3F22" w:rsidRDefault="006E3F22"/>
    <w:p w14:paraId="0271FC07" w14:textId="77777777" w:rsidR="006E3F22" w:rsidRDefault="006E3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4C7CE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A9C6" w14:textId="77777777" w:rsidR="006E3F22" w:rsidRDefault="006E3F22" w:rsidP="0068194B">
      <w:r>
        <w:separator/>
      </w:r>
    </w:p>
    <w:p w14:paraId="45BDEBBE" w14:textId="77777777" w:rsidR="006E3F22" w:rsidRDefault="006E3F22"/>
    <w:p w14:paraId="2209B78F" w14:textId="77777777" w:rsidR="006E3F22" w:rsidRDefault="006E3F22"/>
  </w:footnote>
  <w:footnote w:type="continuationSeparator" w:id="0">
    <w:p w14:paraId="798BCC15" w14:textId="77777777" w:rsidR="006E3F22" w:rsidRDefault="006E3F22" w:rsidP="0068194B">
      <w:r>
        <w:continuationSeparator/>
      </w:r>
    </w:p>
    <w:p w14:paraId="03212C55" w14:textId="77777777" w:rsidR="006E3F22" w:rsidRDefault="006E3F22"/>
    <w:p w14:paraId="2AAE5F2B" w14:textId="77777777" w:rsidR="006E3F22" w:rsidRDefault="006E3F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F5B28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F1990" wp14:editId="1A445A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0139F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46"/>
    <w:rsid w:val="000001EF"/>
    <w:rsid w:val="00007322"/>
    <w:rsid w:val="00007728"/>
    <w:rsid w:val="00010246"/>
    <w:rsid w:val="00024584"/>
    <w:rsid w:val="00024730"/>
    <w:rsid w:val="00055E95"/>
    <w:rsid w:val="00064F82"/>
    <w:rsid w:val="0007021F"/>
    <w:rsid w:val="000B2BA5"/>
    <w:rsid w:val="000F2F8C"/>
    <w:rsid w:val="000F7E76"/>
    <w:rsid w:val="0010006E"/>
    <w:rsid w:val="001045A8"/>
    <w:rsid w:val="00114A91"/>
    <w:rsid w:val="001427E1"/>
    <w:rsid w:val="001476EF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2983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6E3F22"/>
    <w:rsid w:val="00712D8B"/>
    <w:rsid w:val="007273B7"/>
    <w:rsid w:val="00733E0A"/>
    <w:rsid w:val="0074403D"/>
    <w:rsid w:val="00746D44"/>
    <w:rsid w:val="007538DC"/>
    <w:rsid w:val="00757803"/>
    <w:rsid w:val="00782F0E"/>
    <w:rsid w:val="0079206B"/>
    <w:rsid w:val="00796076"/>
    <w:rsid w:val="007A0EF4"/>
    <w:rsid w:val="007C0566"/>
    <w:rsid w:val="007C606B"/>
    <w:rsid w:val="007E6A61"/>
    <w:rsid w:val="00801140"/>
    <w:rsid w:val="00803404"/>
    <w:rsid w:val="00822A3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FE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4EC6"/>
    <w:rsid w:val="00A755E8"/>
    <w:rsid w:val="00A924A0"/>
    <w:rsid w:val="00A93A5D"/>
    <w:rsid w:val="00AB32F8"/>
    <w:rsid w:val="00AB610B"/>
    <w:rsid w:val="00AD360E"/>
    <w:rsid w:val="00AD40FB"/>
    <w:rsid w:val="00AD50DA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386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C633E"/>
    <w:rsid w:val="00DE0FAA"/>
    <w:rsid w:val="00DE136D"/>
    <w:rsid w:val="00DE2EA9"/>
    <w:rsid w:val="00DE6534"/>
    <w:rsid w:val="00DF4D6C"/>
    <w:rsid w:val="00E01923"/>
    <w:rsid w:val="00E11D1A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7E0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B4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me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07985370FF4CE69AC098F54D45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C37F-4260-443A-B296-417B842F5317}"/>
      </w:docPartPr>
      <w:docPartBody>
        <w:p w:rsidR="00065B57" w:rsidRDefault="00C7387F">
          <w:pPr>
            <w:pStyle w:val="D907985370FF4CE69AC098F54D45975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FE44C6D841DF4FCB8C287506CC66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1AFA7-725C-4B34-B512-EAF7E2B08157}"/>
      </w:docPartPr>
      <w:docPartBody>
        <w:p w:rsidR="00065B57" w:rsidRDefault="00C7387F">
          <w:pPr>
            <w:pStyle w:val="FE44C6D841DF4FCB8C287506CC666AD4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C106B61295F94F5AA1CA0753084D9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A7890-7644-4A6C-8D52-6E1D66C926BD}"/>
      </w:docPartPr>
      <w:docPartBody>
        <w:p w:rsidR="00065B57" w:rsidRDefault="00C7387F">
          <w:pPr>
            <w:pStyle w:val="C106B61295F94F5AA1CA0753084D9723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7F"/>
    <w:rsid w:val="00065B57"/>
    <w:rsid w:val="0012452A"/>
    <w:rsid w:val="00C7387F"/>
    <w:rsid w:val="00DD113F"/>
    <w:rsid w:val="00E5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810A5699F548ED8F95DBA135CDE341">
    <w:name w:val="79810A5699F548ED8F95DBA135CDE341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9F66F9DDF464D4EBB4EDBBF1238D6ED">
    <w:name w:val="59F66F9DDF464D4EBB4EDBBF1238D6ED"/>
  </w:style>
  <w:style w:type="paragraph" w:customStyle="1" w:styleId="E7F5C25EBF8F4DBCA74A565C2744C811">
    <w:name w:val="E7F5C25EBF8F4DBCA74A565C2744C811"/>
  </w:style>
  <w:style w:type="paragraph" w:customStyle="1" w:styleId="E71225F8577D48FC86C69473C168C104">
    <w:name w:val="E71225F8577D48FC86C69473C168C104"/>
  </w:style>
  <w:style w:type="paragraph" w:customStyle="1" w:styleId="A0D390C6B669467FBE5742E9B2625671">
    <w:name w:val="A0D390C6B669467FBE5742E9B2625671"/>
  </w:style>
  <w:style w:type="paragraph" w:customStyle="1" w:styleId="22F92FD7F6F1468FAA86B51B27639D32">
    <w:name w:val="22F92FD7F6F1468FAA86B51B27639D32"/>
  </w:style>
  <w:style w:type="paragraph" w:customStyle="1" w:styleId="D907985370FF4CE69AC098F54D459757">
    <w:name w:val="D907985370FF4CE69AC098F54D459757"/>
  </w:style>
  <w:style w:type="paragraph" w:customStyle="1" w:styleId="5B8264F37D5A418DBF97A16A949744A8">
    <w:name w:val="5B8264F37D5A418DBF97A16A949744A8"/>
  </w:style>
  <w:style w:type="paragraph" w:customStyle="1" w:styleId="70B52BF123D14E15892284430B04FD85">
    <w:name w:val="70B52BF123D14E15892284430B04FD85"/>
  </w:style>
  <w:style w:type="paragraph" w:customStyle="1" w:styleId="704E44B47154409D8FFF9CAA5FFBF071">
    <w:name w:val="704E44B47154409D8FFF9CAA5FFBF071"/>
  </w:style>
  <w:style w:type="paragraph" w:customStyle="1" w:styleId="E70785EDAEC2421D84DED67F5ABE3AFE">
    <w:name w:val="E70785EDAEC2421D84DED67F5ABE3AFE"/>
  </w:style>
  <w:style w:type="paragraph" w:customStyle="1" w:styleId="FE44C6D841DF4FCB8C287506CC666AD4">
    <w:name w:val="FE44C6D841DF4FCB8C287506CC666AD4"/>
  </w:style>
  <w:style w:type="paragraph" w:customStyle="1" w:styleId="9756E7E2D1BE466F9ABF73E756B1F00A">
    <w:name w:val="9756E7E2D1BE466F9ABF73E756B1F00A"/>
  </w:style>
  <w:style w:type="paragraph" w:customStyle="1" w:styleId="0B334CC5719A43B9BDC5734723E10CBC">
    <w:name w:val="0B334CC5719A43B9BDC5734723E10CBC"/>
  </w:style>
  <w:style w:type="paragraph" w:customStyle="1" w:styleId="C01E1A0402A44389832AADCA54604424">
    <w:name w:val="C01E1A0402A44389832AADCA54604424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0F9715CB612491C8CA149F7AC51C5D8">
    <w:name w:val="70F9715CB612491C8CA149F7AC51C5D8"/>
  </w:style>
  <w:style w:type="paragraph" w:customStyle="1" w:styleId="D0633E714A1F4247BB71001FA7626CD4">
    <w:name w:val="D0633E714A1F4247BB71001FA7626CD4"/>
  </w:style>
  <w:style w:type="paragraph" w:customStyle="1" w:styleId="BB150858843246C0805BDC797B05C7AC">
    <w:name w:val="BB150858843246C0805BDC797B05C7AC"/>
  </w:style>
  <w:style w:type="paragraph" w:customStyle="1" w:styleId="ED2024D6EB114DC784077D6D7D6BB5EB">
    <w:name w:val="ED2024D6EB114DC784077D6D7D6BB5EB"/>
  </w:style>
  <w:style w:type="paragraph" w:customStyle="1" w:styleId="2B8A70C1641943868ECC9FC6602A917C">
    <w:name w:val="2B8A70C1641943868ECC9FC6602A917C"/>
  </w:style>
  <w:style w:type="paragraph" w:customStyle="1" w:styleId="694EF401659547C083D95A8414D38597">
    <w:name w:val="694EF401659547C083D95A8414D38597"/>
  </w:style>
  <w:style w:type="paragraph" w:customStyle="1" w:styleId="CC084742C719495FA5438C7241AFFDEE">
    <w:name w:val="CC084742C719495FA5438C7241AFFDEE"/>
  </w:style>
  <w:style w:type="paragraph" w:customStyle="1" w:styleId="C106B61295F94F5AA1CA0753084D9723">
    <w:name w:val="C106B61295F94F5AA1CA0753084D9723"/>
  </w:style>
  <w:style w:type="paragraph" w:customStyle="1" w:styleId="96043D57B1FE4184A6C75183E9E4A60C">
    <w:name w:val="96043D57B1FE4184A6C75183E9E4A60C"/>
  </w:style>
  <w:style w:type="paragraph" w:customStyle="1" w:styleId="1780B61062F14EA1B47D326C291EC357">
    <w:name w:val="1780B61062F14EA1B47D326C291EC357"/>
  </w:style>
  <w:style w:type="paragraph" w:customStyle="1" w:styleId="CEE31B1610B74CDAA80BE6F707527D97">
    <w:name w:val="CEE31B1610B74CDAA80BE6F707527D97"/>
  </w:style>
  <w:style w:type="paragraph" w:customStyle="1" w:styleId="8AC9CC17C6274F55A2AB36ADA2E36982">
    <w:name w:val="8AC9CC17C6274F55A2AB36ADA2E36982"/>
  </w:style>
  <w:style w:type="paragraph" w:customStyle="1" w:styleId="6E3981D5BE344DE9934DDF6F972D4C8F">
    <w:name w:val="6E3981D5BE344DE9934DDF6F972D4C8F"/>
  </w:style>
  <w:style w:type="paragraph" w:customStyle="1" w:styleId="2DFD2F51756440298E3DB21645DE5692">
    <w:name w:val="2DFD2F51756440298E3DB21645DE5692"/>
  </w:style>
  <w:style w:type="paragraph" w:customStyle="1" w:styleId="2EF159F0195A49058AE38596784109C4">
    <w:name w:val="2EF159F0195A49058AE38596784109C4"/>
  </w:style>
  <w:style w:type="paragraph" w:customStyle="1" w:styleId="D5D8B5FC96D74E04A92286CABB634DF1">
    <w:name w:val="D5D8B5FC96D74E04A92286CABB634DF1"/>
  </w:style>
  <w:style w:type="paragraph" w:customStyle="1" w:styleId="BA1D7870BAB547F0ABCB98569A0ACC65">
    <w:name w:val="BA1D7870BAB547F0ABCB98569A0ACC65"/>
  </w:style>
  <w:style w:type="paragraph" w:customStyle="1" w:styleId="74360385B41E4BDF929701D7CFB2319B">
    <w:name w:val="74360385B41E4BDF929701D7CFB2319B"/>
  </w:style>
  <w:style w:type="paragraph" w:customStyle="1" w:styleId="669C7515294340CFB4DA7F9460AA5037">
    <w:name w:val="669C7515294340CFB4DA7F9460AA5037"/>
  </w:style>
  <w:style w:type="paragraph" w:customStyle="1" w:styleId="ED51DFC5FFAB4766AFCB9EB1BB83E3CC">
    <w:name w:val="ED51DFC5FFAB4766AFCB9EB1BB83E3CC"/>
  </w:style>
  <w:style w:type="paragraph" w:customStyle="1" w:styleId="95D20A27C4CC4082B331334127C3AADF">
    <w:name w:val="95D20A27C4CC4082B331334127C3AADF"/>
  </w:style>
  <w:style w:type="paragraph" w:customStyle="1" w:styleId="C4D3EFE30E924A63BDAB950BCB48A58B">
    <w:name w:val="C4D3EFE30E924A63BDAB950BCB48A58B"/>
  </w:style>
  <w:style w:type="paragraph" w:customStyle="1" w:styleId="7C4789F3A260477DAE457252C132D71D">
    <w:name w:val="7C4789F3A260477DAE457252C132D71D"/>
  </w:style>
  <w:style w:type="paragraph" w:customStyle="1" w:styleId="4A8D56EC0C5E4CA9B0574566D8EAA2D1">
    <w:name w:val="4A8D56EC0C5E4CA9B0574566D8EAA2D1"/>
  </w:style>
  <w:style w:type="paragraph" w:customStyle="1" w:styleId="8DBB69B99DE84981A8EE11E73D2BDFBD">
    <w:name w:val="8DBB69B99DE84981A8EE11E73D2BDFBD"/>
  </w:style>
  <w:style w:type="paragraph" w:customStyle="1" w:styleId="BE39A54361BF4FF495866FCF6743EFB5">
    <w:name w:val="BE39A54361BF4FF495866FCF6743E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2019-11-29T15:03:00Z</dcterms:created>
  <dcterms:modified xsi:type="dcterms:W3CDTF">2020-01-25T20:21:00Z</dcterms:modified>
  <cp:category/>
</cp:coreProperties>
</file>