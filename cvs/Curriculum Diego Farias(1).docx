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294C2" w14:textId="77777777" w:rsidR="008115E5" w:rsidRPr="0094639B" w:rsidRDefault="001E30C8" w:rsidP="00492517">
      <w:pPr>
        <w:pStyle w:val="Nombre"/>
        <w:numPr>
          <w:ilvl w:val="0"/>
          <w:numId w:val="14"/>
        </w:numPr>
        <w:rPr>
          <w:sz w:val="52"/>
          <w:szCs w:val="52"/>
          <w:u w:val="single"/>
          <w:lang w:val="es-MX"/>
        </w:rPr>
      </w:pPr>
      <w:r>
        <w:rPr>
          <w:sz w:val="52"/>
          <w:szCs w:val="52"/>
          <w:u w:val="single"/>
        </w:rPr>
        <w:t xml:space="preserve">diego fARIAS DONOSO </w:t>
      </w:r>
    </w:p>
    <w:p w14:paraId="68C19E68" w14:textId="743D67B8" w:rsidR="008115E5" w:rsidRPr="000E49B3" w:rsidRDefault="0000508D" w:rsidP="0000508D">
      <w:pPr>
        <w:pStyle w:val="Informacindecontacto"/>
        <w:spacing w:before="240" w:line="276" w:lineRule="auto"/>
        <w:rPr>
          <w:lang w:val="es-CL"/>
        </w:rPr>
      </w:pPr>
      <w:r>
        <w:rPr>
          <w:lang w:val="es-CL"/>
        </w:rPr>
        <w:t xml:space="preserve">Dirección: </w:t>
      </w:r>
      <w:r w:rsidR="000E49B3">
        <w:rPr>
          <w:lang w:val="es-CL"/>
        </w:rPr>
        <w:t>Av</w:t>
      </w:r>
      <w:r>
        <w:rPr>
          <w:lang w:val="es-CL"/>
        </w:rPr>
        <w:t>.</w:t>
      </w:r>
      <w:r w:rsidR="000E49B3">
        <w:rPr>
          <w:lang w:val="es-CL"/>
        </w:rPr>
        <w:t xml:space="preserve"> El Arrayan n°1216 Tejas Verdes </w:t>
      </w:r>
    </w:p>
    <w:p w14:paraId="66E6E401" w14:textId="6EDC5B2E" w:rsidR="00787DA6" w:rsidRDefault="00DC2C1D" w:rsidP="0000508D">
      <w:pPr>
        <w:pStyle w:val="Informacindecontacto"/>
        <w:spacing w:before="240" w:line="276" w:lineRule="auto"/>
        <w:rPr>
          <w:lang w:val="es-MX"/>
        </w:rPr>
      </w:pPr>
      <w:r>
        <w:rPr>
          <w:lang w:val="es-MX"/>
        </w:rPr>
        <w:t xml:space="preserve">Fono: </w:t>
      </w:r>
      <w:r w:rsidR="001E30C8">
        <w:rPr>
          <w:lang w:val="es-MX"/>
        </w:rPr>
        <w:t>+569-</w:t>
      </w:r>
      <w:r w:rsidR="0000508D">
        <w:rPr>
          <w:lang w:val="es-MX"/>
        </w:rPr>
        <w:t>36554036</w:t>
      </w:r>
      <w:r w:rsidR="0081083F">
        <w:rPr>
          <w:lang w:val="es-MX"/>
        </w:rPr>
        <w:t xml:space="preserve"> </w:t>
      </w:r>
    </w:p>
    <w:p w14:paraId="42C5ED9A" w14:textId="77777777" w:rsidR="003C78D7" w:rsidRPr="00984315" w:rsidRDefault="00D80CE7" w:rsidP="0000508D">
      <w:pPr>
        <w:pStyle w:val="Informacindecontacto"/>
        <w:spacing w:before="240" w:line="276" w:lineRule="auto"/>
        <w:rPr>
          <w:lang w:val="es-CL"/>
        </w:rPr>
      </w:pPr>
      <w:r>
        <w:rPr>
          <w:lang w:val="es-MX"/>
        </w:rPr>
        <w:t xml:space="preserve">E-mail: </w:t>
      </w:r>
      <w:r w:rsidR="001E30C8">
        <w:rPr>
          <w:lang w:val="es-MX"/>
        </w:rPr>
        <w:t>diegoaantonio.20</w:t>
      </w:r>
      <w:r w:rsidR="00984315">
        <w:rPr>
          <w:lang w:val="es-MX"/>
        </w:rPr>
        <w:t>@gmail.com</w:t>
      </w:r>
    </w:p>
    <w:p w14:paraId="3E3914B9" w14:textId="17237193" w:rsidR="00787DA6" w:rsidRDefault="0000508D" w:rsidP="0000508D">
      <w:pPr>
        <w:pStyle w:val="Informacindecontacto"/>
        <w:spacing w:before="240" w:line="276" w:lineRule="auto"/>
        <w:rPr>
          <w:lang w:val="es-MX"/>
        </w:rPr>
      </w:pPr>
      <w:r>
        <w:rPr>
          <w:lang w:val="es-MX"/>
        </w:rPr>
        <w:t>Nacionalidad: C</w:t>
      </w:r>
      <w:r w:rsidR="00787DA6">
        <w:rPr>
          <w:lang w:val="es-MX"/>
        </w:rPr>
        <w:t>hile</w:t>
      </w:r>
      <w:r w:rsidR="00160BD3">
        <w:rPr>
          <w:lang w:val="es-MX"/>
        </w:rPr>
        <w:t>na.</w:t>
      </w:r>
      <w:bookmarkStart w:id="0" w:name="_GoBack"/>
      <w:bookmarkEnd w:id="0"/>
    </w:p>
    <w:p w14:paraId="2EDCC6A3" w14:textId="4AA5D91C" w:rsidR="00160BD3" w:rsidRDefault="0000508D" w:rsidP="0000508D">
      <w:pPr>
        <w:pStyle w:val="Informacindecontacto"/>
        <w:spacing w:before="240" w:line="276" w:lineRule="auto"/>
        <w:rPr>
          <w:lang w:val="es-MX"/>
        </w:rPr>
      </w:pPr>
      <w:r>
        <w:rPr>
          <w:lang w:val="es-MX"/>
        </w:rPr>
        <w:t>Rut</w:t>
      </w:r>
      <w:r w:rsidR="001E30C8">
        <w:rPr>
          <w:lang w:val="es-MX"/>
        </w:rPr>
        <w:t>: 18.162.772-7</w:t>
      </w:r>
    </w:p>
    <w:p w14:paraId="66BD355A" w14:textId="485C4D64" w:rsidR="00160BD3" w:rsidRDefault="0000508D" w:rsidP="0000508D">
      <w:pPr>
        <w:pStyle w:val="Informacindecontacto"/>
        <w:spacing w:before="240" w:line="276" w:lineRule="auto"/>
        <w:rPr>
          <w:lang w:val="es-MX"/>
        </w:rPr>
      </w:pPr>
      <w:r>
        <w:rPr>
          <w:lang w:val="es-MX"/>
        </w:rPr>
        <w:t>Fecha de N</w:t>
      </w:r>
      <w:r w:rsidR="001E30C8">
        <w:rPr>
          <w:lang w:val="es-MX"/>
        </w:rPr>
        <w:t xml:space="preserve">acimiento: 01 </w:t>
      </w:r>
      <w:r w:rsidR="00984315">
        <w:rPr>
          <w:lang w:val="es-MX"/>
        </w:rPr>
        <w:t xml:space="preserve">de </w:t>
      </w:r>
      <w:r w:rsidR="001E30C8">
        <w:rPr>
          <w:lang w:val="es-MX"/>
        </w:rPr>
        <w:t>octubre de 1992</w:t>
      </w:r>
    </w:p>
    <w:p w14:paraId="03B4AB3F" w14:textId="7028EC4B" w:rsidR="00817165" w:rsidRDefault="0000508D" w:rsidP="0000508D">
      <w:pPr>
        <w:pStyle w:val="Informacindecontacto"/>
        <w:spacing w:line="276" w:lineRule="auto"/>
        <w:rPr>
          <w:lang w:val="es-MX"/>
        </w:rPr>
      </w:pPr>
      <w:r>
        <w:rPr>
          <w:lang w:val="es-MX"/>
        </w:rPr>
        <w:t>Estado civil: S</w:t>
      </w:r>
      <w:r w:rsidR="001E30C8">
        <w:rPr>
          <w:lang w:val="es-MX"/>
        </w:rPr>
        <w:t>oltero</w:t>
      </w:r>
    </w:p>
    <w:p w14:paraId="451A326E" w14:textId="77777777" w:rsidR="008115E5" w:rsidRPr="00E74BFA" w:rsidRDefault="00984315">
      <w:pPr>
        <w:pStyle w:val="Ttulo1"/>
        <w:rPr>
          <w:lang w:val="es-MX"/>
        </w:rPr>
      </w:pPr>
      <w:r w:rsidRPr="0000508D">
        <w:rPr>
          <w:lang w:val="es-ES"/>
        </w:rPr>
        <w:t xml:space="preserve">caracteristicas personales </w:t>
      </w:r>
    </w:p>
    <w:p w14:paraId="190D75B0" w14:textId="355BBFE5" w:rsidR="00BF6485" w:rsidRPr="000E49B3" w:rsidRDefault="00667CF0" w:rsidP="00BF6485">
      <w:pPr>
        <w:rPr>
          <w:rFonts w:asciiTheme="majorHAnsi" w:eastAsiaTheme="majorEastAsia" w:hAnsiTheme="majorHAnsi" w:cstheme="majorBidi"/>
          <w:b/>
          <w:i/>
          <w:caps/>
          <w:color w:val="0E0B05" w:themeColor="text2"/>
          <w:sz w:val="24"/>
          <w:szCs w:val="32"/>
          <w:lang w:val="es-CL"/>
        </w:rPr>
      </w:pPr>
      <w:r>
        <w:rPr>
          <w:lang w:val="es-CL"/>
        </w:rPr>
        <w:t>Responsable,</w:t>
      </w:r>
      <w:r w:rsidR="00984315">
        <w:rPr>
          <w:lang w:val="es-CL"/>
        </w:rPr>
        <w:t xml:space="preserve"> puntual y </w:t>
      </w:r>
      <w:r>
        <w:rPr>
          <w:lang w:val="es-CL"/>
        </w:rPr>
        <w:t xml:space="preserve">eficaz. </w:t>
      </w:r>
      <w:r w:rsidR="00984315">
        <w:rPr>
          <w:lang w:val="es-CL"/>
        </w:rPr>
        <w:t xml:space="preserve">Persona con interés en el </w:t>
      </w:r>
      <w:r>
        <w:rPr>
          <w:lang w:val="es-CL"/>
        </w:rPr>
        <w:t>conocimiento,</w:t>
      </w:r>
      <w:r w:rsidR="00984315">
        <w:rPr>
          <w:lang w:val="es-CL"/>
        </w:rPr>
        <w:t xml:space="preserve"> capaz de resolver problemas y trabajar en eq</w:t>
      </w:r>
      <w:r w:rsidR="0000508D">
        <w:rPr>
          <w:lang w:val="es-CL"/>
        </w:rPr>
        <w:t xml:space="preserve">uipo para cumplir los objetivos. </w:t>
      </w:r>
    </w:p>
    <w:p w14:paraId="35C22315" w14:textId="2EDF2D45" w:rsidR="0000508D" w:rsidRPr="00E74BFA" w:rsidRDefault="0000508D" w:rsidP="0000508D">
      <w:pPr>
        <w:pStyle w:val="Ttulo1"/>
        <w:rPr>
          <w:lang w:val="es-MX"/>
        </w:rPr>
      </w:pPr>
      <w:r>
        <w:rPr>
          <w:lang w:val="es-ES"/>
        </w:rPr>
        <w:t>Experiencia laboral</w:t>
      </w:r>
    </w:p>
    <w:p w14:paraId="1C138D40" w14:textId="77777777" w:rsidR="00984315" w:rsidRDefault="001E30C8">
      <w:pPr>
        <w:pStyle w:val="Listaconvietas"/>
        <w:rPr>
          <w:lang w:val="es-CL"/>
        </w:rPr>
      </w:pPr>
      <w:r>
        <w:rPr>
          <w:lang w:val="es-CL"/>
        </w:rPr>
        <w:t xml:space="preserve">2016 – 2017      Brigadista Corporación Nacional Forestal </w:t>
      </w:r>
    </w:p>
    <w:p w14:paraId="351E896C" w14:textId="05A2D850" w:rsidR="001E30C8" w:rsidRDefault="001E30C8">
      <w:pPr>
        <w:pStyle w:val="Listaconvietas"/>
        <w:rPr>
          <w:lang w:val="es-CL"/>
        </w:rPr>
      </w:pPr>
      <w:r>
        <w:rPr>
          <w:lang w:val="es-CL"/>
        </w:rPr>
        <w:t>201</w:t>
      </w:r>
      <w:r w:rsidR="0000508D">
        <w:rPr>
          <w:lang w:val="es-CL"/>
        </w:rPr>
        <w:t>7                 Bartender y garzón:</w:t>
      </w:r>
      <w:r>
        <w:rPr>
          <w:lang w:val="es-CL"/>
        </w:rPr>
        <w:t xml:space="preserve"> Club House Santa Maria Del Mar </w:t>
      </w:r>
    </w:p>
    <w:p w14:paraId="6F8ABE69" w14:textId="535136D9" w:rsidR="001E30C8" w:rsidRDefault="001E30C8">
      <w:pPr>
        <w:pStyle w:val="Listaconvietas"/>
        <w:rPr>
          <w:lang w:val="es-CL"/>
        </w:rPr>
      </w:pPr>
      <w:r>
        <w:rPr>
          <w:lang w:val="es-CL"/>
        </w:rPr>
        <w:t xml:space="preserve">2018             </w:t>
      </w:r>
      <w:r w:rsidR="0000508D">
        <w:rPr>
          <w:lang w:val="es-CL"/>
        </w:rPr>
        <w:t xml:space="preserve"> </w:t>
      </w:r>
      <w:r>
        <w:rPr>
          <w:lang w:val="es-CL"/>
        </w:rPr>
        <w:t xml:space="preserve">  </w:t>
      </w:r>
      <w:r w:rsidR="0000508D">
        <w:rPr>
          <w:lang w:val="es-CL"/>
        </w:rPr>
        <w:t xml:space="preserve"> </w:t>
      </w:r>
      <w:r>
        <w:rPr>
          <w:lang w:val="es-CL"/>
        </w:rPr>
        <w:t xml:space="preserve">Agencia de aduana Felipe Espinoza </w:t>
      </w:r>
    </w:p>
    <w:p w14:paraId="38B7BB9B" w14:textId="6DB20F1A" w:rsidR="001E30C8" w:rsidRDefault="0000508D">
      <w:pPr>
        <w:pStyle w:val="Listaconvietas"/>
        <w:rPr>
          <w:lang w:val="es-CL"/>
        </w:rPr>
      </w:pPr>
      <w:r>
        <w:rPr>
          <w:lang w:val="es-CL"/>
        </w:rPr>
        <w:t>2018 – 2019      Agencia d</w:t>
      </w:r>
      <w:r w:rsidR="001E30C8">
        <w:rPr>
          <w:lang w:val="es-CL"/>
        </w:rPr>
        <w:t xml:space="preserve">e Aduana Patricio Valero </w:t>
      </w:r>
    </w:p>
    <w:p w14:paraId="43A0D186" w14:textId="62FA4457" w:rsidR="0081083F" w:rsidRDefault="0081083F">
      <w:pPr>
        <w:pStyle w:val="Listaconvietas"/>
        <w:rPr>
          <w:lang w:val="es-CL"/>
        </w:rPr>
      </w:pPr>
      <w:r>
        <w:rPr>
          <w:lang w:val="es-CL"/>
        </w:rPr>
        <w:t>2019 –</w:t>
      </w:r>
      <w:r w:rsidR="0095280F">
        <w:rPr>
          <w:lang w:val="es-CL"/>
        </w:rPr>
        <w:t xml:space="preserve">          </w:t>
      </w:r>
      <w:r w:rsidR="0000508D">
        <w:rPr>
          <w:lang w:val="es-CL"/>
        </w:rPr>
        <w:t xml:space="preserve"> </w:t>
      </w:r>
      <w:r w:rsidR="0095280F">
        <w:rPr>
          <w:lang w:val="es-CL"/>
        </w:rPr>
        <w:t xml:space="preserve">   </w:t>
      </w:r>
      <w:r>
        <w:rPr>
          <w:lang w:val="es-CL"/>
        </w:rPr>
        <w:t>Ag</w:t>
      </w:r>
      <w:r w:rsidR="0000508D">
        <w:rPr>
          <w:lang w:val="es-CL"/>
        </w:rPr>
        <w:t>encia de A</w:t>
      </w:r>
      <w:r>
        <w:rPr>
          <w:lang w:val="es-CL"/>
        </w:rPr>
        <w:t xml:space="preserve">duana </w:t>
      </w:r>
      <w:r w:rsidR="0000508D">
        <w:rPr>
          <w:lang w:val="es-CL"/>
        </w:rPr>
        <w:t>Hernán</w:t>
      </w:r>
      <w:r>
        <w:rPr>
          <w:lang w:val="es-CL"/>
        </w:rPr>
        <w:t xml:space="preserve"> Y Cristian Pizarro </w:t>
      </w:r>
    </w:p>
    <w:sdt>
      <w:sdtPr>
        <w:id w:val="720946933"/>
        <w:placeholder>
          <w:docPart w:val="2D85EF92B901974EB6202DB254177A6F"/>
        </w:placeholder>
        <w:temporary/>
        <w:showingPlcHdr/>
      </w:sdtPr>
      <w:sdtEndPr/>
      <w:sdtContent>
        <w:p w14:paraId="7BA4EDB7" w14:textId="77777777" w:rsidR="008115E5" w:rsidRPr="00984315" w:rsidRDefault="006C6050">
          <w:pPr>
            <w:pStyle w:val="Ttulo1"/>
            <w:rPr>
              <w:lang w:val="es-CL"/>
            </w:rPr>
          </w:pPr>
          <w:r w:rsidRPr="00984315">
            <w:rPr>
              <w:lang w:val="es-CL"/>
            </w:rPr>
            <w:t>Educación</w:t>
          </w:r>
        </w:p>
      </w:sdtContent>
    </w:sdt>
    <w:p w14:paraId="01407F78" w14:textId="001A51C8" w:rsidR="00667CF0" w:rsidRPr="00667CF0" w:rsidRDefault="0000508D" w:rsidP="00667CF0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Educación</w:t>
      </w:r>
      <w:r w:rsidR="001E30C8">
        <w:rPr>
          <w:lang w:val="es-MX"/>
        </w:rPr>
        <w:t xml:space="preserve"> Media Completa Francisco Bilbao </w:t>
      </w:r>
    </w:p>
    <w:p w14:paraId="2266C6FB" w14:textId="77777777" w:rsidR="008115E5" w:rsidRPr="00667CF0" w:rsidRDefault="00667CF0">
      <w:pPr>
        <w:pStyle w:val="Ttulo1"/>
        <w:rPr>
          <w:lang w:val="es-CL"/>
        </w:rPr>
      </w:pPr>
      <w:r w:rsidRPr="00667CF0">
        <w:rPr>
          <w:lang w:val="es-CL"/>
        </w:rPr>
        <w:t>cursos</w:t>
      </w:r>
    </w:p>
    <w:p w14:paraId="5BEC615A" w14:textId="77777777" w:rsidR="001E30C8" w:rsidRDefault="001E30C8" w:rsidP="001E30C8">
      <w:pPr>
        <w:pStyle w:val="Listaconvietas"/>
        <w:numPr>
          <w:ilvl w:val="0"/>
          <w:numId w:val="16"/>
        </w:numPr>
        <w:rPr>
          <w:lang w:val="es-CL"/>
        </w:rPr>
      </w:pPr>
      <w:r>
        <w:rPr>
          <w:lang w:val="es-CL"/>
        </w:rPr>
        <w:t xml:space="preserve">Normativa Aduanera De importación y exportación </w:t>
      </w:r>
    </w:p>
    <w:p w14:paraId="165F9AB1" w14:textId="77777777" w:rsidR="001E30C8" w:rsidRDefault="001E30C8" w:rsidP="001E30C8">
      <w:pPr>
        <w:pStyle w:val="Listaconvietas"/>
        <w:numPr>
          <w:ilvl w:val="0"/>
          <w:numId w:val="16"/>
        </w:numPr>
        <w:rPr>
          <w:lang w:val="es-CL"/>
        </w:rPr>
      </w:pPr>
      <w:r>
        <w:rPr>
          <w:lang w:val="es-CL"/>
        </w:rPr>
        <w:t xml:space="preserve">Tratado de libre comercio </w:t>
      </w:r>
    </w:p>
    <w:p w14:paraId="6CBE4420" w14:textId="6A331BBA" w:rsidR="001E30C8" w:rsidRDefault="001E30C8" w:rsidP="001E30C8">
      <w:pPr>
        <w:pStyle w:val="Listaconvietas"/>
        <w:numPr>
          <w:ilvl w:val="0"/>
          <w:numId w:val="16"/>
        </w:numPr>
        <w:rPr>
          <w:lang w:val="es-CL"/>
        </w:rPr>
      </w:pPr>
      <w:r>
        <w:rPr>
          <w:lang w:val="es-CL"/>
        </w:rPr>
        <w:t>Tramit</w:t>
      </w:r>
      <w:r w:rsidR="0000508D">
        <w:rPr>
          <w:lang w:val="es-CL"/>
        </w:rPr>
        <w:t xml:space="preserve">ación y documentación del </w:t>
      </w:r>
      <w:proofErr w:type="spellStart"/>
      <w:r w:rsidR="0000508D">
        <w:rPr>
          <w:lang w:val="es-CL"/>
        </w:rPr>
        <w:t>comex</w:t>
      </w:r>
      <w:proofErr w:type="spellEnd"/>
      <w:r w:rsidR="0000508D">
        <w:rPr>
          <w:lang w:val="es-CL"/>
        </w:rPr>
        <w:t>, agencia de aduana, S.A.G</w:t>
      </w:r>
      <w:r>
        <w:rPr>
          <w:lang w:val="es-CL"/>
        </w:rPr>
        <w:t xml:space="preserve">, </w:t>
      </w:r>
      <w:r w:rsidR="0000508D">
        <w:rPr>
          <w:lang w:val="es-CL"/>
        </w:rPr>
        <w:t>servicio</w:t>
      </w:r>
      <w:r>
        <w:rPr>
          <w:lang w:val="es-CL"/>
        </w:rPr>
        <w:t xml:space="preserve"> nacio</w:t>
      </w:r>
      <w:r w:rsidR="0000508D">
        <w:rPr>
          <w:lang w:val="es-CL"/>
        </w:rPr>
        <w:t>nal de aduana</w:t>
      </w:r>
      <w:r w:rsidR="00FA2AD2">
        <w:rPr>
          <w:lang w:val="es-CL"/>
        </w:rPr>
        <w:t>, Seremi de salud</w:t>
      </w:r>
      <w:r w:rsidR="0000508D">
        <w:rPr>
          <w:lang w:val="es-CL"/>
        </w:rPr>
        <w:t>.</w:t>
      </w:r>
    </w:p>
    <w:p w14:paraId="5A4878EF" w14:textId="36983DEB" w:rsidR="00FA2AD2" w:rsidRDefault="0000508D" w:rsidP="001E30C8">
      <w:pPr>
        <w:pStyle w:val="Listaconvietas"/>
        <w:numPr>
          <w:ilvl w:val="0"/>
          <w:numId w:val="16"/>
        </w:numPr>
        <w:rPr>
          <w:lang w:val="es-CL"/>
        </w:rPr>
      </w:pPr>
      <w:r>
        <w:rPr>
          <w:lang w:val="es-CL"/>
        </w:rPr>
        <w:t>Comercio internacional</w:t>
      </w:r>
      <w:r w:rsidR="00FA2AD2">
        <w:rPr>
          <w:lang w:val="es-CL"/>
        </w:rPr>
        <w:t>, globalización y barr</w:t>
      </w:r>
      <w:r>
        <w:rPr>
          <w:lang w:val="es-CL"/>
        </w:rPr>
        <w:t>eras del comercio internacional.</w:t>
      </w:r>
    </w:p>
    <w:p w14:paraId="295445A9" w14:textId="77AE48BF" w:rsidR="00FA2AD2" w:rsidRDefault="0000508D" w:rsidP="001E30C8">
      <w:pPr>
        <w:pStyle w:val="Listaconvietas"/>
        <w:numPr>
          <w:ilvl w:val="0"/>
          <w:numId w:val="16"/>
        </w:numPr>
        <w:rPr>
          <w:lang w:val="es-CL"/>
        </w:rPr>
      </w:pPr>
      <w:r>
        <w:rPr>
          <w:lang w:val="es-CL"/>
        </w:rPr>
        <w:t>Trasporte marítimo</w:t>
      </w:r>
      <w:r w:rsidR="00FA2AD2">
        <w:rPr>
          <w:lang w:val="es-CL"/>
        </w:rPr>
        <w:t xml:space="preserve">, conocimiento de </w:t>
      </w:r>
      <w:r>
        <w:rPr>
          <w:lang w:val="es-CL"/>
        </w:rPr>
        <w:t>embarques – manifiesto de carga.</w:t>
      </w:r>
    </w:p>
    <w:p w14:paraId="21014042" w14:textId="6B818F27" w:rsidR="00FA2AD2" w:rsidRPr="001E30C8" w:rsidRDefault="0000508D" w:rsidP="001E30C8">
      <w:pPr>
        <w:pStyle w:val="Listaconvietas"/>
        <w:numPr>
          <w:ilvl w:val="0"/>
          <w:numId w:val="16"/>
        </w:numPr>
        <w:rPr>
          <w:lang w:val="es-CL"/>
        </w:rPr>
      </w:pPr>
      <w:r>
        <w:rPr>
          <w:lang w:val="es-CL"/>
        </w:rPr>
        <w:t>Coordinación en trasporte</w:t>
      </w:r>
      <w:r w:rsidR="00FA2AD2">
        <w:rPr>
          <w:lang w:val="es-CL"/>
        </w:rPr>
        <w:t xml:space="preserve">. </w:t>
      </w:r>
    </w:p>
    <w:p w14:paraId="480AF1FA" w14:textId="77777777" w:rsidR="00667CF0" w:rsidRPr="000E49B3" w:rsidRDefault="00667CF0" w:rsidP="00667CF0">
      <w:pPr>
        <w:pStyle w:val="Listaconvietas"/>
        <w:numPr>
          <w:ilvl w:val="0"/>
          <w:numId w:val="0"/>
        </w:numPr>
        <w:ind w:left="216" w:hanging="216"/>
        <w:rPr>
          <w:lang w:val="es-CL"/>
        </w:rPr>
      </w:pPr>
    </w:p>
    <w:p w14:paraId="66F1E107" w14:textId="77777777" w:rsidR="006B20D2" w:rsidRPr="0000508D" w:rsidRDefault="006B20D2" w:rsidP="006B20D2">
      <w:pPr>
        <w:pStyle w:val="Listaconvietas"/>
        <w:numPr>
          <w:ilvl w:val="0"/>
          <w:numId w:val="0"/>
        </w:numPr>
        <w:ind w:left="216" w:hanging="216"/>
        <w:rPr>
          <w:b/>
          <w:sz w:val="24"/>
        </w:rPr>
      </w:pPr>
      <w:r w:rsidRPr="0000508D">
        <w:rPr>
          <w:b/>
          <w:sz w:val="24"/>
        </w:rPr>
        <w:t>DISPONIBILIDAD INMEDIATA...</w:t>
      </w:r>
    </w:p>
    <w:sectPr w:rsidR="006B20D2" w:rsidRPr="0000508D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7DC22" w14:textId="77777777" w:rsidR="007861D3" w:rsidRDefault="007861D3">
      <w:pPr>
        <w:spacing w:after="0" w:line="240" w:lineRule="auto"/>
      </w:pPr>
      <w:r>
        <w:separator/>
      </w:r>
    </w:p>
  </w:endnote>
  <w:endnote w:type="continuationSeparator" w:id="0">
    <w:p w14:paraId="14DD2058" w14:textId="77777777" w:rsidR="007861D3" w:rsidRDefault="0078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E813A" w14:textId="77777777" w:rsidR="008115E5" w:rsidRDefault="00AC5282">
    <w:pPr>
      <w:pStyle w:val="Piedepgina"/>
    </w:pPr>
    <w:r>
      <w:fldChar w:fldCharType="begin"/>
    </w:r>
    <w:r w:rsidR="006C6050">
      <w:instrText xml:space="preserve"> PAGE   \* MERGEFORMAT </w:instrText>
    </w:r>
    <w:r>
      <w:fldChar w:fldCharType="separate"/>
    </w:r>
    <w:r w:rsidR="0000508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42623" w14:textId="77777777" w:rsidR="007861D3" w:rsidRDefault="007861D3">
      <w:pPr>
        <w:spacing w:after="0" w:line="240" w:lineRule="auto"/>
      </w:pPr>
      <w:r>
        <w:separator/>
      </w:r>
    </w:p>
  </w:footnote>
  <w:footnote w:type="continuationSeparator" w:id="0">
    <w:p w14:paraId="3A3B9BD2" w14:textId="77777777" w:rsidR="007861D3" w:rsidRDefault="0078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F0B6" w14:textId="2D335107" w:rsidR="008115E5" w:rsidRDefault="0095280F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6D72BD" wp14:editId="586B73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4445"/>
              <wp:wrapNone/>
              <wp:docPr id="4" name="Marc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13960" cy="7205980"/>
                      </a:xfrm>
                      <a:custGeom>
                        <a:avLst/>
                        <a:gdLst>
                          <a:gd name="T0" fmla="*/ 0 w 5013960"/>
                          <a:gd name="T1" fmla="*/ 0 h 7205980"/>
                          <a:gd name="T2" fmla="*/ 5013960 w 5013960"/>
                          <a:gd name="T3" fmla="*/ 0 h 7205980"/>
                          <a:gd name="T4" fmla="*/ 5013960 w 5013960"/>
                          <a:gd name="T5" fmla="*/ 7205980 h 7205980"/>
                          <a:gd name="T6" fmla="*/ 0 w 5013960"/>
                          <a:gd name="T7" fmla="*/ 7205980 h 7205980"/>
                          <a:gd name="T8" fmla="*/ 0 w 5013960"/>
                          <a:gd name="T9" fmla="*/ 0 h 7205980"/>
                          <a:gd name="T10" fmla="*/ 130564 w 5013960"/>
                          <a:gd name="T11" fmla="*/ 130564 h 7205980"/>
                          <a:gd name="T12" fmla="*/ 130564 w 5013960"/>
                          <a:gd name="T13" fmla="*/ 7075416 h 7205980"/>
                          <a:gd name="T14" fmla="*/ 4883396 w 5013960"/>
                          <a:gd name="T15" fmla="*/ 7075416 h 7205980"/>
                          <a:gd name="T16" fmla="*/ 4883396 w 5013960"/>
                          <a:gd name="T17" fmla="*/ 130564 h 7205980"/>
                          <a:gd name="T18" fmla="*/ 130564 w 5013960"/>
                          <a:gd name="T19" fmla="*/ 130564 h 720598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5013960" h="7205980">
                            <a:moveTo>
                              <a:pt x="0" y="0"/>
                            </a:moveTo>
                            <a:lnTo>
                              <a:pt x="5013960" y="0"/>
                            </a:lnTo>
                            <a:lnTo>
                              <a:pt x="5013960" y="7205980"/>
                            </a:lnTo>
                            <a:lnTo>
                              <a:pt x="0" y="720598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30564" y="130564"/>
                            </a:moveTo>
                            <a:lnTo>
                              <a:pt x="130564" y="7075416"/>
                            </a:lnTo>
                            <a:lnTo>
                              <a:pt x="4883396" y="7075416"/>
                            </a:lnTo>
                            <a:lnTo>
                              <a:pt x="4883396" y="130564"/>
                            </a:lnTo>
                            <a:lnTo>
                              <a:pt x="130564" y="130564"/>
                            </a:lnTo>
                            <a:close/>
                          </a:path>
                        </a:pathLst>
                      </a:custGeom>
                      <a:solidFill>
                        <a:srgbClr val="E3AB4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3F9ACC" id="Marco 1" o:spid="_x0000_s1026" style="position:absolute;margin-left:0;margin-top:0;width:394.8pt;height:567.4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E32CF" w14:textId="231F4CAF" w:rsidR="008115E5" w:rsidRDefault="0095280F"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D75FBB" wp14:editId="36818D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196195"/>
              <wp:effectExtent l="0" t="0" r="0" b="4445"/>
              <wp:wrapNone/>
              <wp:docPr id="1" name="Grupo 4" descr="Title: Marco de página con pestañ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4540" cy="10196195"/>
                        <a:chOff x="1333" y="0"/>
                        <a:chExt cx="73152" cy="96012"/>
                      </a:xfrm>
                    </wpg:grpSpPr>
                    <wps:wsp>
                      <wps:cNvPr id="3" name="Marco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Espontáneo 8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3CB6" w14:textId="77777777" w:rsidR="008115E5" w:rsidRDefault="007861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8D75FBB" id="Grupo 4" o:spid="_x0000_s1026" alt="Title: Marco de página con pestaña" style="position:absolute;margin-left:0;margin-top:0;width:560.2pt;height:802.8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">
              <v:shape id="Marc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" path="m,l7315200,r,9601200l,9601200,,xm190488,190488r,9220224l7124712,9410712r,-9220224l190488,190488xe" fillcolor="#e3ab47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Espontáneo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" adj="-11796480,,5400" path="m2,l169,r71,246l169,480r-110,l59,528,,480r2,l2,xe" fillcolor="black" stroked="f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14:paraId="19803CB6" w14:textId="77777777" w:rsidR="008115E5" w:rsidRDefault="00011A9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71647B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864AC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3C631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92597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0E55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9624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90BF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3210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EA398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F96C33"/>
    <w:multiLevelType w:val="hybridMultilevel"/>
    <w:tmpl w:val="5DD63D1C"/>
    <w:lvl w:ilvl="0" w:tplc="34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BA1C4C5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DDE2B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25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20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48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824F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6E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46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D47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17EC0"/>
    <w:multiLevelType w:val="hybridMultilevel"/>
    <w:tmpl w:val="282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FFF294B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D912068E" w:tentative="1">
      <w:start w:val="1"/>
      <w:numFmt w:val="lowerLetter"/>
      <w:lvlText w:val="%2."/>
      <w:lvlJc w:val="left"/>
      <w:pPr>
        <w:ind w:left="1440" w:hanging="360"/>
      </w:pPr>
    </w:lvl>
    <w:lvl w:ilvl="2" w:tplc="B5368656" w:tentative="1">
      <w:start w:val="1"/>
      <w:numFmt w:val="lowerRoman"/>
      <w:lvlText w:val="%3."/>
      <w:lvlJc w:val="right"/>
      <w:pPr>
        <w:ind w:left="2160" w:hanging="180"/>
      </w:pPr>
    </w:lvl>
    <w:lvl w:ilvl="3" w:tplc="0EF8C312" w:tentative="1">
      <w:start w:val="1"/>
      <w:numFmt w:val="decimal"/>
      <w:lvlText w:val="%4."/>
      <w:lvlJc w:val="left"/>
      <w:pPr>
        <w:ind w:left="2880" w:hanging="360"/>
      </w:pPr>
    </w:lvl>
    <w:lvl w:ilvl="4" w:tplc="25EE9FA4" w:tentative="1">
      <w:start w:val="1"/>
      <w:numFmt w:val="lowerLetter"/>
      <w:lvlText w:val="%5."/>
      <w:lvlJc w:val="left"/>
      <w:pPr>
        <w:ind w:left="3600" w:hanging="360"/>
      </w:pPr>
    </w:lvl>
    <w:lvl w:ilvl="5" w:tplc="01A6A412" w:tentative="1">
      <w:start w:val="1"/>
      <w:numFmt w:val="lowerRoman"/>
      <w:lvlText w:val="%6."/>
      <w:lvlJc w:val="right"/>
      <w:pPr>
        <w:ind w:left="4320" w:hanging="180"/>
      </w:pPr>
    </w:lvl>
    <w:lvl w:ilvl="6" w:tplc="B9569CCA" w:tentative="1">
      <w:start w:val="1"/>
      <w:numFmt w:val="decimal"/>
      <w:lvlText w:val="%7."/>
      <w:lvlJc w:val="left"/>
      <w:pPr>
        <w:ind w:left="5040" w:hanging="360"/>
      </w:pPr>
    </w:lvl>
    <w:lvl w:ilvl="7" w:tplc="882A5076" w:tentative="1">
      <w:start w:val="1"/>
      <w:numFmt w:val="lowerLetter"/>
      <w:lvlText w:val="%8."/>
      <w:lvlJc w:val="left"/>
      <w:pPr>
        <w:ind w:left="5760" w:hanging="360"/>
      </w:pPr>
    </w:lvl>
    <w:lvl w:ilvl="8" w:tplc="364A15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A7C14"/>
    <w:multiLevelType w:val="hybridMultilevel"/>
    <w:tmpl w:val="9FB2F0A4"/>
    <w:lvl w:ilvl="0" w:tplc="08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50"/>
    <w:rsid w:val="0000508D"/>
    <w:rsid w:val="0001165E"/>
    <w:rsid w:val="00011A93"/>
    <w:rsid w:val="00066FA5"/>
    <w:rsid w:val="000E49B3"/>
    <w:rsid w:val="000E707F"/>
    <w:rsid w:val="001255E0"/>
    <w:rsid w:val="00153B48"/>
    <w:rsid w:val="00160BD3"/>
    <w:rsid w:val="00182436"/>
    <w:rsid w:val="001E30C8"/>
    <w:rsid w:val="002651F4"/>
    <w:rsid w:val="002E6A42"/>
    <w:rsid w:val="00342AEB"/>
    <w:rsid w:val="0035772C"/>
    <w:rsid w:val="003C78D7"/>
    <w:rsid w:val="00492517"/>
    <w:rsid w:val="00523E93"/>
    <w:rsid w:val="005B18D5"/>
    <w:rsid w:val="00645BB0"/>
    <w:rsid w:val="006529AE"/>
    <w:rsid w:val="00667CF0"/>
    <w:rsid w:val="0067158B"/>
    <w:rsid w:val="00671815"/>
    <w:rsid w:val="0068100D"/>
    <w:rsid w:val="00683E3C"/>
    <w:rsid w:val="006A31FD"/>
    <w:rsid w:val="006B20D2"/>
    <w:rsid w:val="006C6050"/>
    <w:rsid w:val="006D598B"/>
    <w:rsid w:val="007475D2"/>
    <w:rsid w:val="00762430"/>
    <w:rsid w:val="007861D3"/>
    <w:rsid w:val="00787DA6"/>
    <w:rsid w:val="00796B8F"/>
    <w:rsid w:val="007A35B3"/>
    <w:rsid w:val="007D1384"/>
    <w:rsid w:val="0081083F"/>
    <w:rsid w:val="00817165"/>
    <w:rsid w:val="008C2394"/>
    <w:rsid w:val="008F5611"/>
    <w:rsid w:val="009362FC"/>
    <w:rsid w:val="0094639B"/>
    <w:rsid w:val="0095280F"/>
    <w:rsid w:val="00956DEB"/>
    <w:rsid w:val="00984315"/>
    <w:rsid w:val="009B5D37"/>
    <w:rsid w:val="00A03F97"/>
    <w:rsid w:val="00A344A5"/>
    <w:rsid w:val="00A95BC0"/>
    <w:rsid w:val="00AB1E9A"/>
    <w:rsid w:val="00AC5282"/>
    <w:rsid w:val="00AE7E2C"/>
    <w:rsid w:val="00B723B9"/>
    <w:rsid w:val="00B76EC6"/>
    <w:rsid w:val="00B87C67"/>
    <w:rsid w:val="00B91C87"/>
    <w:rsid w:val="00B93596"/>
    <w:rsid w:val="00B94637"/>
    <w:rsid w:val="00BC09DF"/>
    <w:rsid w:val="00BC795B"/>
    <w:rsid w:val="00BF6485"/>
    <w:rsid w:val="00C526F4"/>
    <w:rsid w:val="00C77F56"/>
    <w:rsid w:val="00D80CE7"/>
    <w:rsid w:val="00D82828"/>
    <w:rsid w:val="00DC2C1D"/>
    <w:rsid w:val="00DD5C8F"/>
    <w:rsid w:val="00DF0F42"/>
    <w:rsid w:val="00DF5876"/>
    <w:rsid w:val="00E33AB3"/>
    <w:rsid w:val="00E8296C"/>
    <w:rsid w:val="00E96F1A"/>
    <w:rsid w:val="00EB0ABE"/>
    <w:rsid w:val="00ED0278"/>
    <w:rsid w:val="00F16866"/>
    <w:rsid w:val="00F31B55"/>
    <w:rsid w:val="00FA2AD2"/>
    <w:rsid w:val="00FB1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73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82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AC5282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2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2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2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2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2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282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rsid w:val="00AC528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AC5282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AC5282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rsid w:val="00AC5282"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sid w:val="00AC528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282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282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282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282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282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282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C5282"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C5282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rsid w:val="00AC5282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5282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C5282"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sid w:val="00AC5282"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C5282"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sid w:val="00AC5282"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C5282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C5282"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C5282"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C5282"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sid w:val="00AC5282"/>
    <w:rPr>
      <w:b/>
      <w:bCs/>
      <w:color w:val="262626" w:themeColor="text1" w:themeTint="D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C5282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AC5282"/>
    <w:pPr>
      <w:ind w:left="216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5282"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AC5282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C5282"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rsid w:val="00AC5282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AC5282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282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C5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282"/>
  </w:style>
  <w:style w:type="paragraph" w:styleId="Listaconnmeros">
    <w:name w:val="List Number"/>
    <w:basedOn w:val="Normal"/>
    <w:uiPriority w:val="10"/>
    <w:qFormat/>
    <w:rsid w:val="00AC5282"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C5282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C5282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sid w:val="00AC5282"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C5282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AC5282"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AC5282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sid w:val="00AC5282"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787DA6"/>
    <w:rPr>
      <w:color w:val="53C3C7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87DA6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9B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82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AC5282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2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2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2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2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2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282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rsid w:val="00AC528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AC5282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AC5282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rsid w:val="00AC5282"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sid w:val="00AC528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282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282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282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282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282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282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C5282"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C5282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rsid w:val="00AC5282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5282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C5282"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sid w:val="00AC5282"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C5282"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sid w:val="00AC5282"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C5282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C5282"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C5282"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C5282"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sid w:val="00AC5282"/>
    <w:rPr>
      <w:b/>
      <w:bCs/>
      <w:color w:val="262626" w:themeColor="text1" w:themeTint="D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C5282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AC5282"/>
    <w:pPr>
      <w:ind w:left="216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5282"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AC5282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C5282"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rsid w:val="00AC5282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AC5282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282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C5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282"/>
  </w:style>
  <w:style w:type="paragraph" w:styleId="Listaconnmeros">
    <w:name w:val="List Number"/>
    <w:basedOn w:val="Normal"/>
    <w:uiPriority w:val="10"/>
    <w:qFormat/>
    <w:rsid w:val="00AC5282"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C5282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C5282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sid w:val="00AC5282"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C5282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AC5282"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AC5282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sid w:val="00AC5282"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787DA6"/>
    <w:rPr>
      <w:color w:val="53C3C7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87DA6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9B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VALEROSAI\AppData\Local\Microsoft\Windows\Temporary%20Internet%20Files\%7b8818B9FE-83F8-1A45-8AF7-1CF22DFEEB3B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85EF92B901974EB6202DB254177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B2262-9FB3-2842-80DC-F762879F3D16}"/>
      </w:docPartPr>
      <w:docPartBody>
        <w:p w:rsidR="00704002" w:rsidRDefault="00BE71C5">
          <w:pPr>
            <w:pStyle w:val="2D85EF92B901974EB6202DB254177A6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hybridMultilevel"/>
    <w:tmpl w:val="1884BEFA"/>
    <w:lvl w:ilvl="0" w:tplc="A00443F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91E47C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EE51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A0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4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ED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8D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47A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6A6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4002"/>
    <w:rsid w:val="001F1F80"/>
    <w:rsid w:val="00477B66"/>
    <w:rsid w:val="006B2555"/>
    <w:rsid w:val="00704002"/>
    <w:rsid w:val="00BE71C5"/>
    <w:rsid w:val="00C16B4C"/>
    <w:rsid w:val="00D72AB0"/>
    <w:rsid w:val="00DE4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1450DC2A513142AF23C66B7A1F7F27">
    <w:name w:val="AA1450DC2A513142AF23C66B7A1F7F27"/>
    <w:rsid w:val="00477B66"/>
  </w:style>
  <w:style w:type="paragraph" w:customStyle="1" w:styleId="D4E89150002ECA4FB7286A59BC137CF5">
    <w:name w:val="D4E89150002ECA4FB7286A59BC137CF5"/>
    <w:rsid w:val="00477B66"/>
  </w:style>
  <w:style w:type="paragraph" w:customStyle="1" w:styleId="B3F12C963A84BB4087183A52EEC5023B">
    <w:name w:val="B3F12C963A84BB4087183A52EEC5023B"/>
    <w:rsid w:val="00477B66"/>
  </w:style>
  <w:style w:type="paragraph" w:customStyle="1" w:styleId="7AA9446FBDDA244BB8C409177FA02431">
    <w:name w:val="7AA9446FBDDA244BB8C409177FA02431"/>
    <w:rsid w:val="00477B66"/>
  </w:style>
  <w:style w:type="paragraph" w:customStyle="1" w:styleId="BABF8BDEFFBC3844A38438AA81A3A0F1">
    <w:name w:val="BABF8BDEFFBC3844A38438AA81A3A0F1"/>
    <w:rsid w:val="00477B66"/>
  </w:style>
  <w:style w:type="paragraph" w:customStyle="1" w:styleId="92D89B67C30EAC4D81D29272AB489E99">
    <w:name w:val="92D89B67C30EAC4D81D29272AB489E99"/>
    <w:rsid w:val="00477B66"/>
  </w:style>
  <w:style w:type="paragraph" w:customStyle="1" w:styleId="19FA5F8ECE9F4A4885C0CB6C437BEB84">
    <w:name w:val="19FA5F8ECE9F4A4885C0CB6C437BEB84"/>
    <w:rsid w:val="00477B66"/>
  </w:style>
  <w:style w:type="paragraph" w:styleId="Listaconvietas">
    <w:name w:val="List Bullet"/>
    <w:basedOn w:val="Normal"/>
    <w:uiPriority w:val="9"/>
    <w:qFormat/>
    <w:rsid w:val="00477B66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940591D27DED344BBEE8D716DD522216">
    <w:name w:val="940591D27DED344BBEE8D716DD522216"/>
    <w:rsid w:val="00477B66"/>
  </w:style>
  <w:style w:type="paragraph" w:customStyle="1" w:styleId="2D85EF92B901974EB6202DB254177A6F">
    <w:name w:val="2D85EF92B901974EB6202DB254177A6F"/>
    <w:rsid w:val="00477B66"/>
  </w:style>
  <w:style w:type="paragraph" w:customStyle="1" w:styleId="A6C7BA80D67CA546B2D934906D1EDE7D">
    <w:name w:val="A6C7BA80D67CA546B2D934906D1EDE7D"/>
    <w:rsid w:val="00477B66"/>
  </w:style>
  <w:style w:type="paragraph" w:customStyle="1" w:styleId="B8811F0301F2A54E9E8E5D6DBD754362">
    <w:name w:val="B8811F0301F2A54E9E8E5D6DBD754362"/>
    <w:rsid w:val="00477B66"/>
  </w:style>
  <w:style w:type="paragraph" w:customStyle="1" w:styleId="3B7840F603CE164F9C2EFC5DF6977B8C">
    <w:name w:val="3B7840F603CE164F9C2EFC5DF6977B8C"/>
    <w:rsid w:val="00477B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C0604-0191-4C3A-9312-81C34014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{8818B9FE-83F8-1A45-8AF7-1CF22DFEEB3B}tf50002018</Template>
  <TotalTime>8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ortiz</dc:creator>
  <cp:lastModifiedBy>Indumix indumix</cp:lastModifiedBy>
  <cp:revision>3</cp:revision>
  <cp:lastPrinted>2019-10-30T17:11:00Z</cp:lastPrinted>
  <dcterms:created xsi:type="dcterms:W3CDTF">2019-10-30T17:13:00Z</dcterms:created>
  <dcterms:modified xsi:type="dcterms:W3CDTF">2019-11-05T17:13:00Z</dcterms:modified>
</cp:coreProperties>
</file>