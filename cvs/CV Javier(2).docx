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4"/>
        <w:gridCol w:w="6738"/>
      </w:tblGrid>
      <w:tr w:rsidR="002C2CDD" w:rsidRPr="00906BEE" w14:paraId="37951A51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5220E7A5" w14:textId="2248A919" w:rsidR="00523479" w:rsidRPr="00906BEE" w:rsidRDefault="00FB0EC9" w:rsidP="00523479">
            <w:pPr>
              <w:pStyle w:val="Iniciales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B59322D" wp14:editId="37E6C3E9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63D0F1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53637BC8" w14:textId="77777777" w:rsidR="00A50939" w:rsidRPr="00906BEE" w:rsidRDefault="004A0A40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4D45044B2F6049B489E324976CB6F362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es-ES"/>
                  </w:rPr>
                  <w:t>Objetivo</w:t>
                </w:r>
              </w:sdtContent>
            </w:sdt>
          </w:p>
          <w:p w14:paraId="7E81B4BB" w14:textId="4219374A" w:rsidR="005649F0" w:rsidRDefault="005649F0" w:rsidP="005649F0">
            <w:pPr>
              <w:jc w:val="both"/>
            </w:pPr>
            <w:r>
              <w:t>Pertenecer a una empresa que me dé la oportunidad de crecer como profesional, además de ser aporte a la empresa con mis habilidades, aptitudes y conocimientos adquiridos en mi trayectoria como estudiante y ahora como titulado.</w:t>
            </w:r>
          </w:p>
          <w:p w14:paraId="4A2FA21E" w14:textId="7C1FAEBC" w:rsidR="005649F0" w:rsidRDefault="005649F0" w:rsidP="005649F0"/>
          <w:p w14:paraId="07C43448" w14:textId="56AE79C1" w:rsidR="002C2CDD" w:rsidRPr="00906BEE" w:rsidRDefault="005649F0" w:rsidP="005649F0">
            <w:r>
              <w:t xml:space="preserve"> </w:t>
            </w:r>
          </w:p>
          <w:p w14:paraId="0D166D66" w14:textId="77777777" w:rsidR="002C2CDD" w:rsidRPr="00906BEE" w:rsidRDefault="004A0A40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74ADADF6CE2A4E2E9DC65165CD833D3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p w14:paraId="5A07331D" w14:textId="0E3C2536" w:rsidR="00741125" w:rsidRDefault="00997EDC" w:rsidP="00997EDC">
            <w:pPr>
              <w:pStyle w:val="Prrafodelista"/>
              <w:numPr>
                <w:ilvl w:val="0"/>
                <w:numId w:val="11"/>
              </w:numPr>
            </w:pPr>
            <w:r>
              <w:t>Ordenado</w:t>
            </w:r>
          </w:p>
          <w:p w14:paraId="24C8195A" w14:textId="1E12E370" w:rsidR="00997EDC" w:rsidRDefault="00997EDC" w:rsidP="00997EDC">
            <w:pPr>
              <w:pStyle w:val="Prrafodelista"/>
              <w:numPr>
                <w:ilvl w:val="0"/>
                <w:numId w:val="11"/>
              </w:numPr>
            </w:pPr>
            <w:r>
              <w:t>Responsable</w:t>
            </w:r>
          </w:p>
          <w:p w14:paraId="1C269E77" w14:textId="0FC29465" w:rsidR="00997EDC" w:rsidRDefault="00997EDC" w:rsidP="00997EDC">
            <w:pPr>
              <w:pStyle w:val="Prrafodelista"/>
              <w:numPr>
                <w:ilvl w:val="0"/>
                <w:numId w:val="11"/>
              </w:numPr>
            </w:pPr>
            <w:r>
              <w:t>Proactivo</w:t>
            </w:r>
          </w:p>
          <w:p w14:paraId="60318965" w14:textId="77777777" w:rsidR="00997EDC" w:rsidRDefault="00997EDC" w:rsidP="00997EDC">
            <w:pPr>
              <w:pStyle w:val="Prrafodelista"/>
              <w:numPr>
                <w:ilvl w:val="0"/>
                <w:numId w:val="11"/>
              </w:numPr>
            </w:pPr>
            <w:r>
              <w:t xml:space="preserve">Buena disposición </w:t>
            </w:r>
          </w:p>
          <w:p w14:paraId="2B6CA9F8" w14:textId="4D7991D0" w:rsidR="00997EDC" w:rsidRDefault="00997EDC" w:rsidP="00997EDC">
            <w:pPr>
              <w:pStyle w:val="Prrafodelista"/>
              <w:numPr>
                <w:ilvl w:val="0"/>
                <w:numId w:val="11"/>
              </w:numPr>
            </w:pPr>
            <w:r>
              <w:t>Tolerancia a la frustración</w:t>
            </w:r>
          </w:p>
          <w:p w14:paraId="59E3366E" w14:textId="098E4DD1" w:rsidR="00997EDC" w:rsidRDefault="00997EDC" w:rsidP="00997EDC">
            <w:pPr>
              <w:pStyle w:val="Prrafodelista"/>
              <w:numPr>
                <w:ilvl w:val="0"/>
                <w:numId w:val="11"/>
              </w:numPr>
            </w:pPr>
            <w:r>
              <w:t>Capacidad de trabajar en equipo</w:t>
            </w:r>
          </w:p>
          <w:p w14:paraId="334C09A4" w14:textId="6A3D21B9" w:rsidR="00A43F49" w:rsidRDefault="00A43F49" w:rsidP="00997EDC">
            <w:pPr>
              <w:pStyle w:val="Prrafodelista"/>
              <w:numPr>
                <w:ilvl w:val="0"/>
                <w:numId w:val="11"/>
              </w:numPr>
            </w:pPr>
            <w:r>
              <w:t>Empático</w:t>
            </w:r>
          </w:p>
          <w:p w14:paraId="2F888F02" w14:textId="676089CC" w:rsidR="00A43F49" w:rsidRDefault="00A43F49" w:rsidP="00997EDC">
            <w:pPr>
              <w:pStyle w:val="Prrafodelista"/>
              <w:numPr>
                <w:ilvl w:val="0"/>
                <w:numId w:val="11"/>
              </w:numPr>
            </w:pPr>
            <w:r>
              <w:t>Honesto</w:t>
            </w:r>
          </w:p>
          <w:p w14:paraId="7A66FA54" w14:textId="4E130DBC" w:rsidR="00A43F49" w:rsidRDefault="00A43F49" w:rsidP="00997EDC">
            <w:pPr>
              <w:pStyle w:val="Prrafodelista"/>
              <w:numPr>
                <w:ilvl w:val="0"/>
                <w:numId w:val="11"/>
              </w:numPr>
            </w:pPr>
            <w:r>
              <w:t>De buen trato</w:t>
            </w:r>
          </w:p>
          <w:p w14:paraId="306FA138" w14:textId="3EFE8EAD" w:rsidR="00997EDC" w:rsidRPr="00906BEE" w:rsidRDefault="00997EDC" w:rsidP="005649F0">
            <w:pPr>
              <w:pStyle w:val="Prrafodelista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48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468"/>
            </w:tblGrid>
            <w:tr w:rsidR="00C612DA" w:rsidRPr="00906BEE" w14:paraId="16C646E4" w14:textId="77777777" w:rsidTr="00732733">
              <w:trPr>
                <w:trHeight w:hRule="exact" w:val="1514"/>
              </w:trPr>
              <w:tc>
                <w:tcPr>
                  <w:tcW w:w="6469" w:type="dxa"/>
                  <w:vAlign w:val="center"/>
                </w:tcPr>
                <w:p w14:paraId="4588BFE7" w14:textId="2859308A" w:rsidR="00C612DA" w:rsidRPr="009A0241" w:rsidRDefault="004A0A40" w:rsidP="00C612DA">
                  <w:pPr>
                    <w:pStyle w:val="Ttulo1"/>
                    <w:outlineLvl w:val="0"/>
                    <w:rPr>
                      <w:sz w:val="28"/>
                      <w:szCs w:val="28"/>
                    </w:rPr>
                  </w:pPr>
                  <w:sdt>
                    <w:sdtPr>
                      <w:rPr>
                        <w:sz w:val="28"/>
                        <w:szCs w:val="28"/>
                      </w:rPr>
                      <w:alias w:val="Escriba su nombre:"/>
                      <w:tag w:val="Escriba su nombre:"/>
                      <w:id w:val="-296147368"/>
                      <w:placeholder>
                        <w:docPart w:val="8A4929EB62C749B09D44F7F5930FD5BD"/>
                      </w:placeholder>
                      <w15:appearance w15:val="hidden"/>
                    </w:sdtPr>
                    <w:sdtEndPr/>
                    <w:sdtContent>
                      <w:r w:rsidR="009A0241" w:rsidRPr="009A0241">
                        <w:rPr>
                          <w:caps w:val="0"/>
                          <w:sz w:val="28"/>
                          <w:szCs w:val="28"/>
                        </w:rPr>
                        <w:t>JAVIER ANDRÉS LEIVA BA</w:t>
                      </w:r>
                      <w:r w:rsidR="009A0241">
                        <w:rPr>
                          <w:caps w:val="0"/>
                          <w:sz w:val="28"/>
                          <w:szCs w:val="28"/>
                        </w:rPr>
                        <w:t>L</w:t>
                      </w:r>
                      <w:r w:rsidR="009A0241" w:rsidRPr="009A0241">
                        <w:rPr>
                          <w:caps w:val="0"/>
                          <w:sz w:val="28"/>
                          <w:szCs w:val="28"/>
                        </w:rPr>
                        <w:t>BOA</w:t>
                      </w:r>
                    </w:sdtContent>
                  </w:sdt>
                </w:p>
                <w:p w14:paraId="2A36E39A" w14:textId="003AAC57" w:rsidR="00906BEE" w:rsidRPr="00281CF2" w:rsidRDefault="004A0A40" w:rsidP="00906BEE">
                  <w:pPr>
                    <w:pStyle w:val="Ttulo2"/>
                    <w:outlineLvl w:val="1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alias w:val="Escriba la profesión o el sector:"/>
                      <w:tag w:val="Escriba la profesión o el sector:"/>
                      <w:id w:val="-223601802"/>
                      <w:placeholder>
                        <w:docPart w:val="283176EA94794D3F8C0D8F78D8A711C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A0241" w:rsidRPr="00281CF2">
                        <w:rPr>
                          <w:sz w:val="20"/>
                          <w:szCs w:val="20"/>
                        </w:rPr>
                        <w:t>Ingeniero en comercio exterior</w:t>
                      </w:r>
                    </w:sdtContent>
                  </w:sdt>
                  <w:r w:rsidR="007D6458" w:rsidRPr="00281CF2">
                    <w:rPr>
                      <w:sz w:val="20"/>
                      <w:szCs w:val="20"/>
                      <w:lang w:bidi="es-ES"/>
                    </w:rPr>
                    <w:t xml:space="preserve"> | </w:t>
                  </w:r>
                  <w:sdt>
                    <w:sdtPr>
                      <w:rPr>
                        <w:sz w:val="20"/>
                        <w:szCs w:val="20"/>
                      </w:rPr>
                      <w:alias w:val="Vínculo a otras propiedades en línea:"/>
                      <w:tag w:val="Vínculo a otras propiedades en línea:"/>
                      <w:id w:val="-760060136"/>
                      <w:placeholder>
                        <w:docPart w:val="E0F0F094FF2E45F7A830A73E7C03A615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32733">
                        <w:rPr>
                          <w:sz w:val="20"/>
                          <w:szCs w:val="20"/>
                        </w:rPr>
                        <w:t>titulado</w:t>
                      </w:r>
                      <w:r w:rsidR="00732733">
                        <w:rPr>
                          <w:sz w:val="20"/>
                          <w:szCs w:val="20"/>
                        </w:rPr>
                        <w:br/>
                        <w:t xml:space="preserve">duoc uc viña del mar </w:t>
                      </w:r>
                      <w:r w:rsidR="00732733">
                        <w:rPr>
                          <w:sz w:val="20"/>
                          <w:szCs w:val="20"/>
                        </w:rPr>
                        <w:br/>
                        <w:t>dirección: lomas de chorrillos paradero 3 ½.</w:t>
                      </w:r>
                      <w:r w:rsidR="00732733">
                        <w:rPr>
                          <w:sz w:val="20"/>
                          <w:szCs w:val="20"/>
                        </w:rPr>
                        <w:br/>
                        <w:t xml:space="preserve"> psje. yelcho#74. viña del mar</w:t>
                      </w:r>
                    </w:sdtContent>
                  </w:sdt>
                </w:p>
              </w:tc>
            </w:tr>
          </w:tbl>
          <w:p w14:paraId="4F9A584B" w14:textId="77777777" w:rsidR="002C2CDD" w:rsidRPr="00906BEE" w:rsidRDefault="004A0A40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608D015B711E48CAA71139EE6429E56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Experiencia</w:t>
                </w:r>
              </w:sdtContent>
            </w:sdt>
          </w:p>
          <w:p w14:paraId="6F3A0950" w14:textId="63CE3848" w:rsidR="002C2CDD" w:rsidRPr="00906BEE" w:rsidRDefault="00325040" w:rsidP="00341303">
            <w:pPr>
              <w:pStyle w:val="Ttulo4"/>
              <w:jc w:val="both"/>
            </w:pPr>
            <w:r>
              <w:rPr>
                <w:lang w:bidi="es-ES"/>
              </w:rPr>
              <w:t>vendedor</w:t>
            </w:r>
            <w:r w:rsidR="002C2CDD" w:rsidRPr="00906BEE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TIENDA </w:t>
            </w:r>
            <w:r>
              <w:t>SPORT</w:t>
            </w:r>
            <w:r w:rsidR="002C2CDD" w:rsidRPr="00906BEE">
              <w:rPr>
                <w:lang w:bidi="es-ES"/>
              </w:rPr>
              <w:t xml:space="preserve"> • </w:t>
            </w:r>
            <w:r>
              <w:t>Enero 2017</w:t>
            </w:r>
            <w:r w:rsidR="002C2CDD" w:rsidRPr="00906BEE">
              <w:rPr>
                <w:lang w:bidi="es-ES"/>
              </w:rPr>
              <w:t xml:space="preserve"> – </w:t>
            </w:r>
            <w:r>
              <w:t>agosto 2019</w:t>
            </w:r>
          </w:p>
          <w:p w14:paraId="53422F5F" w14:textId="02E71D0A" w:rsidR="00325040" w:rsidRDefault="00325040" w:rsidP="00341303">
            <w:pPr>
              <w:pStyle w:val="Ttulo4"/>
              <w:jc w:val="both"/>
            </w:pPr>
            <w:r>
              <w:t>atenci</w:t>
            </w:r>
            <w:r w:rsidR="00341303">
              <w:t>ó</w:t>
            </w:r>
            <w:r>
              <w:t>n de tienda, ventas, asesoria a clientes</w:t>
            </w:r>
          </w:p>
          <w:p w14:paraId="03FA7706" w14:textId="77777777" w:rsidR="00325040" w:rsidRDefault="00325040" w:rsidP="00341303">
            <w:pPr>
              <w:pStyle w:val="Ttulo4"/>
              <w:jc w:val="both"/>
            </w:pPr>
          </w:p>
          <w:p w14:paraId="0BC9C9A5" w14:textId="6FF58185" w:rsidR="002C2CDD" w:rsidRDefault="00325040" w:rsidP="00341303">
            <w:pPr>
              <w:pStyle w:val="Ttulo4"/>
              <w:jc w:val="both"/>
            </w:pPr>
            <w:r>
              <w:t>movilizador</w:t>
            </w:r>
            <w:r w:rsidR="002C2CDD" w:rsidRPr="00906BEE">
              <w:rPr>
                <w:lang w:bidi="es-ES"/>
              </w:rPr>
              <w:t xml:space="preserve"> •</w:t>
            </w:r>
            <w:r>
              <w:rPr>
                <w:lang w:bidi="es-ES"/>
              </w:rPr>
              <w:t>cargo transfer texval</w:t>
            </w:r>
            <w:r w:rsidR="002C2CDD" w:rsidRPr="00906BEE">
              <w:rPr>
                <w:lang w:bidi="es-ES"/>
              </w:rPr>
              <w:t xml:space="preserve"> • </w:t>
            </w:r>
            <w:r>
              <w:t>diciembre 2018</w:t>
            </w:r>
            <w:r w:rsidR="002C2CDD" w:rsidRPr="00906BEE">
              <w:rPr>
                <w:lang w:bidi="es-ES"/>
              </w:rPr>
              <w:t xml:space="preserve"> – </w:t>
            </w:r>
            <w:r>
              <w:t>marzo 2019</w:t>
            </w:r>
          </w:p>
          <w:p w14:paraId="3876CFB7" w14:textId="410B77D2" w:rsidR="00325040" w:rsidRDefault="00325040" w:rsidP="00341303">
            <w:pPr>
              <w:pStyle w:val="Ttulo4"/>
              <w:jc w:val="both"/>
            </w:pPr>
          </w:p>
          <w:p w14:paraId="61161271" w14:textId="420CDB68" w:rsidR="00325040" w:rsidRDefault="00325040" w:rsidP="00341303">
            <w:pPr>
              <w:pStyle w:val="Ttulo4"/>
              <w:jc w:val="both"/>
            </w:pPr>
            <w:r>
              <w:t>asistente ejecutivo de exportaciones</w:t>
            </w:r>
            <w:r w:rsidRPr="00906BEE">
              <w:rPr>
                <w:lang w:bidi="es-ES"/>
              </w:rPr>
              <w:t xml:space="preserve"> •</w:t>
            </w:r>
            <w:r>
              <w:rPr>
                <w:lang w:bidi="es-ES"/>
              </w:rPr>
              <w:t>agencia de aduanas carlo rossi y soffia y cia ltda.</w:t>
            </w:r>
            <w:r w:rsidRPr="00906BEE">
              <w:rPr>
                <w:lang w:bidi="es-ES"/>
              </w:rPr>
              <w:t xml:space="preserve"> • </w:t>
            </w:r>
            <w:r>
              <w:t xml:space="preserve">diciembre 2019 </w:t>
            </w:r>
            <w:r w:rsidRPr="00906BEE">
              <w:rPr>
                <w:lang w:bidi="es-ES"/>
              </w:rPr>
              <w:t xml:space="preserve">– </w:t>
            </w:r>
            <w:r>
              <w:t>abril 2020.</w:t>
            </w:r>
          </w:p>
          <w:p w14:paraId="0249F88E" w14:textId="6ECCEE05" w:rsidR="00325040" w:rsidRPr="00906BEE" w:rsidRDefault="00325040" w:rsidP="00341303">
            <w:pPr>
              <w:pStyle w:val="Ttulo4"/>
              <w:jc w:val="both"/>
            </w:pPr>
            <w:r>
              <w:t>encargado documental de la exportaci</w:t>
            </w:r>
            <w:r w:rsidR="00341303">
              <w:t>ó</w:t>
            </w:r>
            <w:r>
              <w:t>n de frutas, g</w:t>
            </w:r>
            <w:r w:rsidR="00341303">
              <w:t>e</w:t>
            </w:r>
            <w:r>
              <w:t>nerar documentaci</w:t>
            </w:r>
            <w:r w:rsidR="00341303">
              <w:t>ó</w:t>
            </w:r>
            <w:r>
              <w:t>n, planillas y mantenci</w:t>
            </w:r>
            <w:r w:rsidR="00341303">
              <w:t>ó</w:t>
            </w:r>
            <w:r>
              <w:t>n de operaciones varias y colaboradores con los clientes</w:t>
            </w:r>
            <w:r w:rsidR="00341303">
              <w:t xml:space="preserve"> y </w:t>
            </w:r>
            <w:r>
              <w:t>stakeho</w:t>
            </w:r>
            <w:r w:rsidR="00997EDC">
              <w:t>lders.</w:t>
            </w:r>
          </w:p>
          <w:p w14:paraId="7000930B" w14:textId="77777777" w:rsidR="00325040" w:rsidRPr="00906BEE" w:rsidRDefault="00325040" w:rsidP="00341303">
            <w:pPr>
              <w:pStyle w:val="Ttulo4"/>
              <w:jc w:val="both"/>
            </w:pPr>
          </w:p>
          <w:p w14:paraId="57497749" w14:textId="4F628D1A" w:rsidR="002C2CDD" w:rsidRPr="00906BEE" w:rsidRDefault="002C2CDD" w:rsidP="007569C1"/>
          <w:p w14:paraId="38721C23" w14:textId="77777777" w:rsidR="002C2CDD" w:rsidRPr="00906BEE" w:rsidRDefault="004A0A40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C4DAF369AFD344EFA6F6617D1874609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3447F3D7" w14:textId="3F73EC36" w:rsidR="0003298D" w:rsidRDefault="0003298D" w:rsidP="007569C1">
            <w:pPr>
              <w:pStyle w:val="Ttulo4"/>
            </w:pPr>
            <w:r>
              <w:t xml:space="preserve">curso costos para los negocios </w:t>
            </w:r>
            <w:r w:rsidRPr="00906BEE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junio 2020 </w:t>
            </w:r>
            <w:r w:rsidRPr="00906BEE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 universidad de chile</w:t>
            </w:r>
          </w:p>
          <w:p w14:paraId="21600015" w14:textId="77777777" w:rsidR="0003298D" w:rsidRDefault="0003298D" w:rsidP="007569C1">
            <w:pPr>
              <w:pStyle w:val="Ttulo4"/>
            </w:pPr>
          </w:p>
          <w:p w14:paraId="0CAE44C8" w14:textId="596FE242" w:rsidR="002C2CDD" w:rsidRDefault="00997EDC" w:rsidP="007569C1">
            <w:pPr>
              <w:pStyle w:val="Ttulo4"/>
            </w:pPr>
            <w:r>
              <w:t>ingenier</w:t>
            </w:r>
            <w:r w:rsidR="00341303">
              <w:t>í</w:t>
            </w:r>
            <w:r>
              <w:t>a en comercio exterior</w:t>
            </w:r>
            <w:r w:rsidR="002C2CDD" w:rsidRPr="00906BEE">
              <w:rPr>
                <w:lang w:bidi="es-ES"/>
              </w:rPr>
              <w:t xml:space="preserve"> • </w:t>
            </w:r>
            <w:r>
              <w:t>diciembre 2019</w:t>
            </w:r>
            <w:r w:rsidR="002C2CDD" w:rsidRPr="00906BEE">
              <w:rPr>
                <w:lang w:bidi="es-ES"/>
              </w:rPr>
              <w:t xml:space="preserve">• </w:t>
            </w:r>
            <w:r>
              <w:t>duoc uc viña del mar</w:t>
            </w:r>
          </w:p>
          <w:p w14:paraId="7D5E5DFA" w14:textId="77777777" w:rsidR="00997EDC" w:rsidRPr="00906BEE" w:rsidRDefault="00997EDC" w:rsidP="007569C1">
            <w:pPr>
              <w:pStyle w:val="Ttulo4"/>
            </w:pPr>
          </w:p>
          <w:p w14:paraId="2A0A740A" w14:textId="6487253E" w:rsidR="002C2CDD" w:rsidRPr="00906BEE" w:rsidRDefault="00997EDC" w:rsidP="007569C1">
            <w:pPr>
              <w:pStyle w:val="Ttulo4"/>
            </w:pPr>
            <w:r>
              <w:rPr>
                <w:lang w:bidi="es-ES"/>
              </w:rPr>
              <w:t>enseñanza media</w:t>
            </w:r>
            <w:r w:rsidR="002C2CDD" w:rsidRPr="00906BEE">
              <w:rPr>
                <w:lang w:bidi="es-ES"/>
              </w:rPr>
              <w:t xml:space="preserve">• </w:t>
            </w:r>
            <w:r>
              <w:t>2009 al 2015</w:t>
            </w:r>
            <w:r w:rsidR="002C2CDD" w:rsidRPr="00906BEE">
              <w:rPr>
                <w:lang w:bidi="es-ES"/>
              </w:rPr>
              <w:t xml:space="preserve"> • </w:t>
            </w:r>
            <w:r>
              <w:t>colegio su excelent</w:t>
            </w:r>
            <w:r w:rsidR="00341303">
              <w:t>í</w:t>
            </w:r>
            <w:r>
              <w:t>simo monseñor cardenal ra</w:t>
            </w:r>
            <w:r w:rsidR="00341303">
              <w:t>ú</w:t>
            </w:r>
            <w:r>
              <w:t>l silva henr</w:t>
            </w:r>
            <w:r w:rsidR="00341303">
              <w:t>í</w:t>
            </w:r>
            <w:r>
              <w:t>quez</w:t>
            </w:r>
          </w:p>
          <w:p w14:paraId="6E1272FB" w14:textId="18899E14" w:rsidR="002C2CDD" w:rsidRPr="00906BEE" w:rsidRDefault="002C2CDD" w:rsidP="007569C1"/>
          <w:p w14:paraId="14C07D56" w14:textId="728217B1" w:rsidR="00741125" w:rsidRPr="00906BEE" w:rsidRDefault="00741125" w:rsidP="00741125"/>
        </w:tc>
      </w:tr>
    </w:tbl>
    <w:p w14:paraId="6E1F799A" w14:textId="77777777" w:rsidR="00826A10" w:rsidRDefault="00826A10" w:rsidP="00E22E87">
      <w:pPr>
        <w:pStyle w:val="Sinespaciado"/>
      </w:pPr>
    </w:p>
    <w:p w14:paraId="48890387" w14:textId="77777777" w:rsidR="00C62C50" w:rsidRDefault="00C62C50" w:rsidP="00826A10"/>
    <w:sectPr w:rsidR="00C62C50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014B6" w14:textId="77777777" w:rsidR="004A0A40" w:rsidRDefault="004A0A40" w:rsidP="00713050">
      <w:pPr>
        <w:spacing w:line="240" w:lineRule="auto"/>
      </w:pPr>
      <w:r>
        <w:separator/>
      </w:r>
    </w:p>
  </w:endnote>
  <w:endnote w:type="continuationSeparator" w:id="0">
    <w:p w14:paraId="75A0A30A" w14:textId="77777777" w:rsidR="004A0A40" w:rsidRDefault="004A0A4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19E6BEFA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F9BF3A" w14:textId="77777777" w:rsidR="00C2098A" w:rsidRDefault="00CA3D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5EC24C7" wp14:editId="4F4B8D68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E64D50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29DE53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07CA194" wp14:editId="684F7997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A43420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42F038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BF872FE" wp14:editId="15604BA6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C493C4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06548E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A42DCD3" wp14:editId="621E42FF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D54A4FC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46AC4603" w14:textId="77777777" w:rsidTr="00826A10">
      <w:sdt>
        <w:sdtPr>
          <w:id w:val="205950547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44394C2B" w14:textId="77777777"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652BF52C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626973DF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028F1885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6B490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49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5101"/>
      <w:gridCol w:w="5103"/>
    </w:tblGrid>
    <w:tr w:rsidR="00997EDC" w14:paraId="2A78E4DA" w14:textId="77777777" w:rsidTr="00281CF2">
      <w:trPr>
        <w:trHeight w:val="410"/>
      </w:trPr>
      <w:tc>
        <w:tcPr>
          <w:tcW w:w="510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0C25756" w14:textId="77777777" w:rsidR="00997EDC" w:rsidRDefault="00997EDC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DFD2141" wp14:editId="32F194AE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EFBE4B" id="Grupo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CdA/3d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510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E558E4" w14:textId="77777777" w:rsidR="00997EDC" w:rsidRDefault="00997EDC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6660B279" wp14:editId="26ABB383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9C7C3D" id="Grupo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HAoFWhFEQAAyV0AAA4AAAAAAAAAAAAAAAAALgIAAGRycy9lMm9Eb2MueG1sUEsBAi0A&#10;FAAGAAgAAAAhAGhHG9DYAAAAAwEAAA8AAAAAAAAAAAAAAAAAnxMAAGRycy9kb3ducmV2LnhtbFBL&#10;BQYAAAAABAAEAPMAAACk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997EDC" w14:paraId="7D19A9F3" w14:textId="77777777" w:rsidTr="00281CF2">
      <w:trPr>
        <w:trHeight w:val="182"/>
      </w:trPr>
      <w:tc>
        <w:tcPr>
          <w:tcW w:w="5101" w:type="dxa"/>
          <w:tcMar>
            <w:top w:w="144" w:type="dxa"/>
            <w:left w:w="115" w:type="dxa"/>
            <w:right w:w="115" w:type="dxa"/>
          </w:tcMar>
        </w:tcPr>
        <w:p w14:paraId="7AF04327" w14:textId="16035CA3" w:rsidR="00997EDC" w:rsidRPr="00281CF2" w:rsidRDefault="00997EDC" w:rsidP="003C5528">
          <w:pPr>
            <w:pStyle w:val="Piedepgina"/>
          </w:pPr>
          <w:r w:rsidRPr="00281CF2">
            <w:t>javierleiva1398@gmail.com</w:t>
          </w:r>
        </w:p>
      </w:tc>
      <w:tc>
        <w:tcPr>
          <w:tcW w:w="5103" w:type="dxa"/>
          <w:tcMar>
            <w:top w:w="144" w:type="dxa"/>
            <w:left w:w="115" w:type="dxa"/>
            <w:right w:w="115" w:type="dxa"/>
          </w:tcMar>
        </w:tcPr>
        <w:p w14:paraId="20AC5205" w14:textId="0AEB07E0" w:rsidR="00997EDC" w:rsidRPr="00C2098A" w:rsidRDefault="00997EDC" w:rsidP="00217980">
          <w:pPr>
            <w:pStyle w:val="Piedepgina"/>
          </w:pPr>
          <w:r>
            <w:t>935901765</w:t>
          </w:r>
        </w:p>
      </w:tc>
    </w:tr>
  </w:tbl>
  <w:p w14:paraId="5C99B7F3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B6F26" w14:textId="77777777" w:rsidR="004A0A40" w:rsidRDefault="004A0A40" w:rsidP="00713050">
      <w:pPr>
        <w:spacing w:line="240" w:lineRule="auto"/>
      </w:pPr>
      <w:r>
        <w:separator/>
      </w:r>
    </w:p>
  </w:footnote>
  <w:footnote w:type="continuationSeparator" w:id="0">
    <w:p w14:paraId="2813CF45" w14:textId="77777777" w:rsidR="004A0A40" w:rsidRDefault="004A0A4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7"/>
      <w:gridCol w:w="6735"/>
    </w:tblGrid>
    <w:tr w:rsidR="001A5CA9" w:rsidRPr="00F207C0" w14:paraId="6111C50C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6B97FAA" w14:textId="77777777" w:rsidR="00826A10" w:rsidRPr="00906BEE" w:rsidRDefault="004A0A40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temporary/>
              <w:showingPlcHdr/>
              <w15:appearance w15:val="hidden"/>
            </w:sdtPr>
            <w:sdtEndPr/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14:paraId="45638296" w14:textId="77777777"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5"/>
          </w:tblGrid>
          <w:tr w:rsidR="001A5CA9" w14:paraId="4FD99EEC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59588A4" w14:textId="77777777" w:rsidR="001A5CA9" w:rsidRPr="009B3C40" w:rsidRDefault="004A0A40" w:rsidP="001A5CA9">
                <w:pPr>
                  <w:pStyle w:val="Ttulo1"/>
                  <w:outlineLvl w:val="0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DB03BE2FE0334885A072B454F372B406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14:paraId="24A7AE62" w14:textId="77777777" w:rsidR="001A5CA9" w:rsidRDefault="001A5CA9" w:rsidP="001A5CA9">
                <w:pPr>
                  <w:pStyle w:val="Ttulo2"/>
                  <w:outlineLvl w:val="1"/>
                </w:pPr>
              </w:p>
            </w:tc>
          </w:tr>
        </w:tbl>
        <w:p w14:paraId="6AB29BD9" w14:textId="77777777" w:rsidR="001A5CA9" w:rsidRPr="00F207C0" w:rsidRDefault="001A5CA9" w:rsidP="001A5CA9"/>
      </w:tc>
    </w:tr>
  </w:tbl>
  <w:p w14:paraId="01C148D0" w14:textId="77777777" w:rsidR="00217980" w:rsidRPr="001A5CA9" w:rsidRDefault="00FB0EC9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8536B39" wp14:editId="33455574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BDC657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72038A"/>
    <w:multiLevelType w:val="hybridMultilevel"/>
    <w:tmpl w:val="E58239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41"/>
    <w:rsid w:val="0003298D"/>
    <w:rsid w:val="00037437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27BC"/>
    <w:rsid w:val="001A5CA9"/>
    <w:rsid w:val="001B2AC1"/>
    <w:rsid w:val="001B403A"/>
    <w:rsid w:val="001F4583"/>
    <w:rsid w:val="00217980"/>
    <w:rsid w:val="00271662"/>
    <w:rsid w:val="0027404F"/>
    <w:rsid w:val="00281CF2"/>
    <w:rsid w:val="00290AAA"/>
    <w:rsid w:val="00293B83"/>
    <w:rsid w:val="002B091C"/>
    <w:rsid w:val="002C2CDD"/>
    <w:rsid w:val="002D45C6"/>
    <w:rsid w:val="002F03FA"/>
    <w:rsid w:val="00313E86"/>
    <w:rsid w:val="00325040"/>
    <w:rsid w:val="00333CD3"/>
    <w:rsid w:val="00340365"/>
    <w:rsid w:val="00341303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0A40"/>
    <w:rsid w:val="004A24CC"/>
    <w:rsid w:val="00523479"/>
    <w:rsid w:val="00543DB7"/>
    <w:rsid w:val="005649F0"/>
    <w:rsid w:val="005729B0"/>
    <w:rsid w:val="00583E4F"/>
    <w:rsid w:val="005B28FF"/>
    <w:rsid w:val="00641630"/>
    <w:rsid w:val="00684488"/>
    <w:rsid w:val="006A3CE7"/>
    <w:rsid w:val="006A7746"/>
    <w:rsid w:val="006C4C50"/>
    <w:rsid w:val="006D76B1"/>
    <w:rsid w:val="00713050"/>
    <w:rsid w:val="00732733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97EDC"/>
    <w:rsid w:val="009A0241"/>
    <w:rsid w:val="009B3C40"/>
    <w:rsid w:val="009F7AD9"/>
    <w:rsid w:val="00A42540"/>
    <w:rsid w:val="00A43F49"/>
    <w:rsid w:val="00A50939"/>
    <w:rsid w:val="00A83413"/>
    <w:rsid w:val="00AA6A40"/>
    <w:rsid w:val="00AA75F6"/>
    <w:rsid w:val="00AD00FD"/>
    <w:rsid w:val="00AE4E75"/>
    <w:rsid w:val="00AF0A8E"/>
    <w:rsid w:val="00B27019"/>
    <w:rsid w:val="00B5664D"/>
    <w:rsid w:val="00B56BC2"/>
    <w:rsid w:val="00B76A83"/>
    <w:rsid w:val="00BA5B40"/>
    <w:rsid w:val="00BD0206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1A1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na\AppData\Local\Microsoft\Office\16.0\DTS\es-ES%7b040A7BA3-E44A-42C1-9BBE-0ACCAA34F941%7d\%7bD3E1D5AA-716D-4979-AC73-BC9BDFD1AC67%7dtf163927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D45044B2F6049B489E324976CB6F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2A921-088A-4949-8C13-1042B0287DEE}"/>
      </w:docPartPr>
      <w:docPartBody>
        <w:p w:rsidR="00B6197A" w:rsidRDefault="00A03598">
          <w:pPr>
            <w:pStyle w:val="4D45044B2F6049B489E324976CB6F362"/>
          </w:pPr>
          <w:r w:rsidRPr="00906BEE">
            <w:rPr>
              <w:lang w:bidi="es-ES"/>
            </w:rPr>
            <w:t>Objetivo</w:t>
          </w:r>
        </w:p>
      </w:docPartBody>
    </w:docPart>
    <w:docPart>
      <w:docPartPr>
        <w:name w:val="74ADADF6CE2A4E2E9DC65165CD833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0DE-D2F0-49E2-9302-20DDEAD1CAB4}"/>
      </w:docPartPr>
      <w:docPartBody>
        <w:p w:rsidR="00B6197A" w:rsidRDefault="00A03598">
          <w:pPr>
            <w:pStyle w:val="74ADADF6CE2A4E2E9DC65165CD833D30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8A4929EB62C749B09D44F7F5930FD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E7646-75BD-4F33-B630-C9F9709B4800}"/>
      </w:docPartPr>
      <w:docPartBody>
        <w:p w:rsidR="00B6197A" w:rsidRDefault="00A03598">
          <w:pPr>
            <w:pStyle w:val="8A4929EB62C749B09D44F7F5930FD5BD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283176EA94794D3F8C0D8F78D8A71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B691C-3849-445B-83CA-70A05E3B0CEF}"/>
      </w:docPartPr>
      <w:docPartBody>
        <w:p w:rsidR="00B6197A" w:rsidRDefault="00A03598">
          <w:pPr>
            <w:pStyle w:val="283176EA94794D3F8C0D8F78D8A711C7"/>
          </w:pPr>
          <w:r w:rsidRPr="007D6458">
            <w:rPr>
              <w:lang w:bidi="es-ES"/>
            </w:rPr>
            <w:t>Profesión o sector</w:t>
          </w:r>
        </w:p>
      </w:docPartBody>
    </w:docPart>
    <w:docPart>
      <w:docPartPr>
        <w:name w:val="E0F0F094FF2E45F7A830A73E7C03A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55E24-0FD7-4932-90A2-DA0CFE86BEED}"/>
      </w:docPartPr>
      <w:docPartBody>
        <w:p w:rsidR="00B6197A" w:rsidRDefault="00A03598">
          <w:pPr>
            <w:pStyle w:val="E0F0F094FF2E45F7A830A73E7C03A615"/>
          </w:pPr>
          <w:r w:rsidRPr="007D6458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608D015B711E48CAA71139EE6429E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A1FA9-B096-4BA7-9BF7-813D2FF937CB}"/>
      </w:docPartPr>
      <w:docPartBody>
        <w:p w:rsidR="00B6197A" w:rsidRDefault="00A03598">
          <w:pPr>
            <w:pStyle w:val="608D015B711E48CAA71139EE6429E566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C4DAF369AFD344EFA6F6617D18746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BC150-9DB8-4584-B5E8-A59C043FCC35}"/>
      </w:docPartPr>
      <w:docPartBody>
        <w:p w:rsidR="00B6197A" w:rsidRDefault="00A03598">
          <w:pPr>
            <w:pStyle w:val="C4DAF369AFD344EFA6F6617D18746098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DB03BE2FE0334885A072B454F372B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4F0B5-78B4-4978-8B85-7A5134DDEBD8}"/>
      </w:docPartPr>
      <w:docPartBody>
        <w:p w:rsidR="00B6197A" w:rsidRDefault="00A03598">
          <w:pPr>
            <w:pStyle w:val="DB03BE2FE0334885A072B454F372B406"/>
          </w:pPr>
          <w:r w:rsidRPr="00906BEE">
            <w:rPr>
              <w:lang w:bidi="es-ES"/>
            </w:rPr>
            <w:t>Centro educativo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98"/>
    <w:rsid w:val="009B22DC"/>
    <w:rsid w:val="00A03598"/>
    <w:rsid w:val="00B6197A"/>
    <w:rsid w:val="00D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A67F935351469DACC2D653811ABD50">
    <w:name w:val="7DA67F935351469DACC2D653811ABD50"/>
  </w:style>
  <w:style w:type="paragraph" w:customStyle="1" w:styleId="4D45044B2F6049B489E324976CB6F362">
    <w:name w:val="4D45044B2F6049B489E324976CB6F362"/>
  </w:style>
  <w:style w:type="paragraph" w:customStyle="1" w:styleId="990F064E1DFC404E80E03CA084605A1F">
    <w:name w:val="990F064E1DFC404E80E03CA084605A1F"/>
  </w:style>
  <w:style w:type="paragraph" w:customStyle="1" w:styleId="74ADADF6CE2A4E2E9DC65165CD833D30">
    <w:name w:val="74ADADF6CE2A4E2E9DC65165CD833D30"/>
  </w:style>
  <w:style w:type="paragraph" w:customStyle="1" w:styleId="0BA2E9E1AA524E429A6C3CD23B94D71A">
    <w:name w:val="0BA2E9E1AA524E429A6C3CD23B94D71A"/>
  </w:style>
  <w:style w:type="paragraph" w:customStyle="1" w:styleId="8A4929EB62C749B09D44F7F5930FD5BD">
    <w:name w:val="8A4929EB62C749B09D44F7F5930FD5BD"/>
  </w:style>
  <w:style w:type="paragraph" w:customStyle="1" w:styleId="283176EA94794D3F8C0D8F78D8A711C7">
    <w:name w:val="283176EA94794D3F8C0D8F78D8A711C7"/>
  </w:style>
  <w:style w:type="paragraph" w:customStyle="1" w:styleId="E0F0F094FF2E45F7A830A73E7C03A615">
    <w:name w:val="E0F0F094FF2E45F7A830A73E7C03A615"/>
  </w:style>
  <w:style w:type="paragraph" w:customStyle="1" w:styleId="608D015B711E48CAA71139EE6429E566">
    <w:name w:val="608D015B711E48CAA71139EE6429E566"/>
  </w:style>
  <w:style w:type="paragraph" w:customStyle="1" w:styleId="8C1FC30E077449D3998C15B151F58082">
    <w:name w:val="8C1FC30E077449D3998C15B151F58082"/>
  </w:style>
  <w:style w:type="paragraph" w:customStyle="1" w:styleId="29BAFF563F7C42B58B00D940C708BD2D">
    <w:name w:val="29BAFF563F7C42B58B00D940C708BD2D"/>
  </w:style>
  <w:style w:type="paragraph" w:customStyle="1" w:styleId="5BE5AFA9BB0C4413B7B3442138064ECE">
    <w:name w:val="5BE5AFA9BB0C4413B7B3442138064ECE"/>
  </w:style>
  <w:style w:type="paragraph" w:customStyle="1" w:styleId="A64793D811064C3CB41581E9D162F1F3">
    <w:name w:val="A64793D811064C3CB41581E9D162F1F3"/>
  </w:style>
  <w:style w:type="paragraph" w:customStyle="1" w:styleId="F356CAAAA1FF4439ADFCEAA57949000F">
    <w:name w:val="F356CAAAA1FF4439ADFCEAA57949000F"/>
  </w:style>
  <w:style w:type="paragraph" w:customStyle="1" w:styleId="912715BBA93C4DC0B1519F194E7C5B39">
    <w:name w:val="912715BBA93C4DC0B1519F194E7C5B39"/>
  </w:style>
  <w:style w:type="paragraph" w:customStyle="1" w:styleId="FA36C4E2A03041B9ABDAB08AC11780A3">
    <w:name w:val="FA36C4E2A03041B9ABDAB08AC11780A3"/>
  </w:style>
  <w:style w:type="paragraph" w:customStyle="1" w:styleId="9D4744CB8F7B4815B3F215E3AA6BCC84">
    <w:name w:val="9D4744CB8F7B4815B3F215E3AA6BCC84"/>
  </w:style>
  <w:style w:type="paragraph" w:customStyle="1" w:styleId="FA0A15AD427243C3B64C410133FAF4F0">
    <w:name w:val="FA0A15AD427243C3B64C410133FAF4F0"/>
  </w:style>
  <w:style w:type="paragraph" w:customStyle="1" w:styleId="03464BA78D64407C8F16B490DC9123BE">
    <w:name w:val="03464BA78D64407C8F16B490DC9123BE"/>
  </w:style>
  <w:style w:type="paragraph" w:customStyle="1" w:styleId="C4DAF369AFD344EFA6F6617D18746098">
    <w:name w:val="C4DAF369AFD344EFA6F6617D18746098"/>
  </w:style>
  <w:style w:type="paragraph" w:customStyle="1" w:styleId="7DF7C3460E40408D996CA03B34DFD80C">
    <w:name w:val="7DF7C3460E40408D996CA03B34DFD80C"/>
  </w:style>
  <w:style w:type="paragraph" w:customStyle="1" w:styleId="AD86E52F5C924DF5803A2C9365C153DE">
    <w:name w:val="AD86E52F5C924DF5803A2C9365C153DE"/>
  </w:style>
  <w:style w:type="paragraph" w:customStyle="1" w:styleId="F42AE3F44AE24E4983D7AA129129FDB9">
    <w:name w:val="F42AE3F44AE24E4983D7AA129129FDB9"/>
  </w:style>
  <w:style w:type="paragraph" w:customStyle="1" w:styleId="EE6E0244F15F4F17BA0C2C67F0DA415E">
    <w:name w:val="EE6E0244F15F4F17BA0C2C67F0DA415E"/>
  </w:style>
  <w:style w:type="paragraph" w:customStyle="1" w:styleId="9EE474E55F054532A9FACAB4BF485746">
    <w:name w:val="9EE474E55F054532A9FACAB4BF485746"/>
  </w:style>
  <w:style w:type="paragraph" w:customStyle="1" w:styleId="436662CD7E6846C4A751B49868BE3A15">
    <w:name w:val="436662CD7E6846C4A751B49868BE3A15"/>
  </w:style>
  <w:style w:type="paragraph" w:customStyle="1" w:styleId="DB03BE2FE0334885A072B454F372B406">
    <w:name w:val="DB03BE2FE0334885A072B454F372B406"/>
  </w:style>
  <w:style w:type="paragraph" w:customStyle="1" w:styleId="43670D3411104D40A686042F2AEBBBAA">
    <w:name w:val="43670D3411104D40A686042F2AEBBBAA"/>
  </w:style>
  <w:style w:type="paragraph" w:customStyle="1" w:styleId="D198E79AC17B424F85EABE63C0B06753">
    <w:name w:val="D198E79AC17B424F85EABE63C0B06753"/>
  </w:style>
  <w:style w:type="paragraph" w:customStyle="1" w:styleId="EB6F334F81034756B85062A04F9A1D00">
    <w:name w:val="EB6F334F81034756B85062A04F9A1D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{D3E1D5AA-716D-4979-AC73-BC9BDFD1AC67}tf16392716</Template>
  <TotalTime>0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Ingeniero en comercio exterior</dc:subject>
  <dc:creator/>
  <cp:keywords/>
  <dc:description>titulado
duoc uc viña del mar 
dirección: lomas de chorrillos paradero 3 ½.
 psje. yelcho#74. viña del mar</dc:description>
  <cp:lastModifiedBy/>
  <cp:revision>1</cp:revision>
  <dcterms:created xsi:type="dcterms:W3CDTF">2020-07-01T18:44:00Z</dcterms:created>
  <dcterms:modified xsi:type="dcterms:W3CDTF">2020-07-01T18:44:00Z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