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0B2836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F44BF97" w14:textId="14399AB4" w:rsidR="001B2ABD" w:rsidRPr="0059649E" w:rsidRDefault="0088269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00F0B0C7" wp14:editId="53001A59">
                  <wp:extent cx="1527810" cy="179393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705" cy="180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2ABD"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08D7730" wp14:editId="78FDD3C4">
                      <wp:extent cx="45719" cy="104775"/>
                      <wp:effectExtent l="19050" t="19050" r="31115" b="4762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1047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1FDC36" w14:textId="0109A13E" w:rsidR="00EE4C8D" w:rsidRPr="00EE4C8D" w:rsidRDefault="00EE4C8D" w:rsidP="00882690">
                                  <w:pPr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8D7730" id="Óvalo 2" o:spid="_x0000_s1026" alt="Título: Foto de rostro de hombre profesional" style="width:3.6pt;height:8.2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" strokecolor="#94b6d2 [3204]" strokeweight="5pt">
                      <v:fill r:id="rId11" o:title="" recolor="t" rotate="t" type="frame"/>
                      <v:stroke joinstyle="miter"/>
                      <v:textbox>
                        <w:txbxContent>
                          <w:p w14:paraId="061FDC36" w14:textId="0109A13E" w:rsidR="00EE4C8D" w:rsidRPr="00EE4C8D" w:rsidRDefault="00EE4C8D" w:rsidP="00882690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B76D334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8915972" w14:textId="6D0A03B2" w:rsidR="001B2ABD" w:rsidRPr="0059649E" w:rsidRDefault="002122B4" w:rsidP="001B2ABD">
            <w:pPr>
              <w:pStyle w:val="Ttulo"/>
            </w:pPr>
            <w:r>
              <w:t xml:space="preserve">AGUSTINA FRNACHINI </w:t>
            </w:r>
          </w:p>
          <w:sdt>
            <w:sdtPr>
              <w:rPr>
                <w:spacing w:val="13"/>
                <w:w w:val="100"/>
              </w:rPr>
              <w:id w:val="2107002140"/>
              <w:placeholder>
                <w:docPart w:val="B92CF1178164480A87710174851F41F1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1B211F17" w14:textId="77777777" w:rsidR="001B2ABD" w:rsidRPr="0059649E" w:rsidRDefault="001B2ABD" w:rsidP="001B2ABD">
                <w:pPr>
                  <w:pStyle w:val="Subttulo"/>
                </w:pPr>
                <w:r w:rsidRPr="002A0715">
                  <w:rPr>
                    <w:spacing w:val="13"/>
                    <w:w w:val="100"/>
                    <w:lang w:bidi="es-ES"/>
                  </w:rPr>
                  <w:t>PUESTO AQU</w:t>
                </w:r>
                <w:r w:rsidRPr="002A0715">
                  <w:rPr>
                    <w:spacing w:val="0"/>
                    <w:w w:val="100"/>
                    <w:lang w:bidi="es-ES"/>
                  </w:rPr>
                  <w:t>Í</w:t>
                </w:r>
              </w:p>
            </w:sdtContent>
          </w:sdt>
        </w:tc>
      </w:tr>
      <w:tr w:rsidR="001B2ABD" w:rsidRPr="0059649E" w14:paraId="0023D2F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6BBC2C9A2C26453FB633174F19BEE2A3"/>
              </w:placeholder>
              <w:temporary/>
              <w:showingPlcHdr/>
              <w15:appearance w15:val="hidden"/>
            </w:sdtPr>
            <w:sdtEndPr/>
            <w:sdtContent>
              <w:p w14:paraId="3B68F724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08543F97" w14:textId="04684E02" w:rsidR="00036450" w:rsidRPr="0059649E" w:rsidRDefault="00903E25" w:rsidP="00903E25">
            <w:r>
              <w:t>PERSONA CREATIVA, CON GANAS DE CRECER. ME ADAPTO AL TRABAJO RAPIDAMENTE, ORGANIZADA Y CON GRAN MOTIVACION .</w:t>
            </w:r>
          </w:p>
          <w:p w14:paraId="231835FC" w14:textId="77777777" w:rsidR="00036450" w:rsidRPr="0059649E" w:rsidRDefault="00036450" w:rsidP="00036450"/>
          <w:sdt>
            <w:sdtPr>
              <w:id w:val="-1954003311"/>
              <w:placeholder>
                <w:docPart w:val="FF2BF811B2664A3980E4E0A2A6D22614"/>
              </w:placeholder>
              <w:temporary/>
              <w:showingPlcHdr/>
              <w15:appearance w15:val="hidden"/>
            </w:sdtPr>
            <w:sdtEndPr/>
            <w:sdtContent>
              <w:p w14:paraId="72DBCBE0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E3109B4EE1524D16B3F48C7894D67236"/>
              </w:placeholder>
              <w:temporary/>
              <w:showingPlcHdr/>
              <w15:appearance w15:val="hidden"/>
            </w:sdtPr>
            <w:sdtEndPr/>
            <w:sdtContent>
              <w:p w14:paraId="75294D94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4C9214AF" w14:textId="0D658248" w:rsidR="004D3011" w:rsidRPr="0059649E" w:rsidRDefault="00903E25" w:rsidP="004D3011">
            <w:r>
              <w:t>1134691499</w:t>
            </w:r>
          </w:p>
          <w:p w14:paraId="1B306966" w14:textId="77777777" w:rsidR="004D3011" w:rsidRPr="0059649E" w:rsidRDefault="004D3011" w:rsidP="004D3011"/>
          <w:p w14:paraId="2B483025" w14:textId="42742D15" w:rsidR="004D3011" w:rsidRPr="0059649E" w:rsidRDefault="004D3011" w:rsidP="004D3011"/>
          <w:p w14:paraId="0B6BB6DD" w14:textId="792E4830" w:rsidR="004D3011" w:rsidRPr="0059649E" w:rsidRDefault="004D3011" w:rsidP="004D3011"/>
          <w:p w14:paraId="3E52F156" w14:textId="77777777" w:rsidR="004D3011" w:rsidRPr="0059649E" w:rsidRDefault="004D3011" w:rsidP="004D3011"/>
          <w:sdt>
            <w:sdtPr>
              <w:id w:val="-240260293"/>
              <w:placeholder>
                <w:docPart w:val="3D5241C393E743DCB37C970DE8868844"/>
              </w:placeholder>
              <w:temporary/>
              <w:showingPlcHdr/>
              <w15:appearance w15:val="hidden"/>
            </w:sdtPr>
            <w:sdtEndPr/>
            <w:sdtContent>
              <w:p w14:paraId="0F013ACD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6017D6AA" w14:textId="4219E810" w:rsidR="004142CD" w:rsidRPr="0059649E" w:rsidRDefault="00903E25" w:rsidP="004142CD">
            <w:r>
              <w:rPr>
                <w:color w:val="B85A22" w:themeColor="accent2" w:themeShade="BF"/>
                <w:szCs w:val="18"/>
                <w:u w:val="single"/>
              </w:rPr>
              <w:t>Agustinafranchini1997@hotmail.com</w:t>
            </w:r>
          </w:p>
          <w:p w14:paraId="0D932CA6" w14:textId="267D4A64" w:rsidR="004D3011" w:rsidRDefault="00903E25" w:rsidP="00CB0055">
            <w:pPr>
              <w:pStyle w:val="Ttulo3"/>
            </w:pPr>
            <w:r>
              <w:t xml:space="preserve"> ISIDRO CASANOVA </w:t>
            </w:r>
          </w:p>
          <w:p w14:paraId="2F9BA716" w14:textId="308AA5ED" w:rsidR="00903E25" w:rsidRPr="00903E25" w:rsidRDefault="00903E25" w:rsidP="00903E25">
            <w:r>
              <w:t>CORONEL TERRADA 5635.</w:t>
            </w:r>
          </w:p>
          <w:p w14:paraId="62249D91" w14:textId="5098A2D9" w:rsidR="004D3011" w:rsidRPr="0059649E" w:rsidRDefault="004D3011" w:rsidP="004D3011"/>
          <w:p w14:paraId="31BDA589" w14:textId="1ECEA3E4" w:rsidR="004D3011" w:rsidRPr="0059649E" w:rsidRDefault="004D3011" w:rsidP="004D3011"/>
          <w:p w14:paraId="11E9EFD2" w14:textId="76E89150" w:rsidR="004D3011" w:rsidRPr="0059649E" w:rsidRDefault="004D3011" w:rsidP="004D3011"/>
        </w:tc>
        <w:tc>
          <w:tcPr>
            <w:tcW w:w="720" w:type="dxa"/>
          </w:tcPr>
          <w:p w14:paraId="56A1F4E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C17B33E60ED43458A5051BC679565A4"/>
              </w:placeholder>
              <w:temporary/>
              <w:showingPlcHdr/>
              <w15:appearance w15:val="hidden"/>
            </w:sdtPr>
            <w:sdtEndPr/>
            <w:sdtContent>
              <w:p w14:paraId="1E3C07F3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0E92FAAB" w14:textId="69B807E8" w:rsidR="00036450" w:rsidRPr="0059649E" w:rsidRDefault="002122B4" w:rsidP="002122B4">
            <w:pPr>
              <w:pStyle w:val="Ttulo4"/>
            </w:pPr>
            <w:r>
              <w:t xml:space="preserve">ESB N°16 </w:t>
            </w:r>
            <w:r w:rsidR="00036450" w:rsidRPr="0059649E">
              <w:rPr>
                <w:lang w:bidi="es-ES"/>
              </w:rPr>
              <w:t xml:space="preserve"> </w:t>
            </w:r>
            <w:r w:rsidR="00EB04E7">
              <w:rPr>
                <w:lang w:bidi="es-ES"/>
              </w:rPr>
              <w:t xml:space="preserve">villa dominico. Avellaneda. </w:t>
            </w:r>
          </w:p>
          <w:p w14:paraId="37A71C02" w14:textId="2B3FD9E1" w:rsidR="00CC0C6D" w:rsidRPr="0059649E" w:rsidRDefault="002122B4" w:rsidP="00CC0C6D">
            <w:r>
              <w:t>PRIMARIO COMPLETO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20EA4E77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57D0F569" w14:textId="33A66BDC" w:rsidR="00036450" w:rsidRPr="0059649E" w:rsidRDefault="002122B4" w:rsidP="00B359E4">
            <w:pPr>
              <w:pStyle w:val="Ttulo4"/>
            </w:pPr>
            <w:r>
              <w:t>JOSE MANUEL ESTRADA N°3</w:t>
            </w:r>
            <w:r w:rsidR="00EB04E7">
              <w:t xml:space="preserve"> </w:t>
            </w:r>
            <w:proofErr w:type="spellStart"/>
            <w:r w:rsidR="00EB04E7">
              <w:t>sarandi</w:t>
            </w:r>
            <w:proofErr w:type="spellEnd"/>
            <w:r w:rsidR="00EB04E7">
              <w:t>. Avellaneda.</w:t>
            </w:r>
          </w:p>
          <w:p w14:paraId="34A15EDC" w14:textId="7EE1131E" w:rsidR="001424E5" w:rsidRDefault="002122B4" w:rsidP="001424E5">
            <w:r>
              <w:t>SECUNDARIO COMPLETO</w:t>
            </w:r>
          </w:p>
          <w:p w14:paraId="1BA7552B" w14:textId="77777777" w:rsidR="002122B4" w:rsidRPr="0059649E" w:rsidRDefault="002122B4" w:rsidP="001424E5"/>
          <w:p w14:paraId="3953960C" w14:textId="73DE5B1A" w:rsidR="002122B4" w:rsidRDefault="002122B4" w:rsidP="00036450">
            <w:r>
              <w:t>AUXILIAR DE FAMILIA</w:t>
            </w:r>
            <w:r w:rsidR="00BC6607">
              <w:t xml:space="preserve">, </w:t>
            </w:r>
            <w:r>
              <w:t xml:space="preserve">AÑO 2018 </w:t>
            </w:r>
            <w:r w:rsidR="00BC6607">
              <w:t xml:space="preserve">, AVELLANEDA </w:t>
            </w:r>
          </w:p>
          <w:p w14:paraId="5A4B7772" w14:textId="740C82D3" w:rsidR="002944A5" w:rsidRDefault="002122B4" w:rsidP="00036450">
            <w:r>
              <w:t>EXTRACCIONISTA DE SANGRE</w:t>
            </w:r>
            <w:r w:rsidR="00BC6607">
              <w:t xml:space="preserve">, </w:t>
            </w:r>
            <w:r>
              <w:t xml:space="preserve">AÑO 2020 </w:t>
            </w:r>
            <w:r w:rsidR="006C25BE">
              <w:t xml:space="preserve">EDDIS, U.KENNEDY </w:t>
            </w:r>
          </w:p>
          <w:p w14:paraId="046D9234" w14:textId="17E81341" w:rsidR="005C2048" w:rsidRPr="0059649E" w:rsidRDefault="005C2048" w:rsidP="00036450">
            <w:r>
              <w:t>LIQUIDACIÓN DE SUELDOS Y JORNALES</w:t>
            </w:r>
            <w:r w:rsidR="006C25BE">
              <w:t xml:space="preserve">, AÑO 2021 </w:t>
            </w:r>
            <w:r w:rsidR="009F2D9D">
              <w:t xml:space="preserve">CAPACITARTE. UBA </w:t>
            </w:r>
          </w:p>
          <w:sdt>
            <w:sdtPr>
              <w:id w:val="1001553383"/>
              <w:placeholder>
                <w:docPart w:val="21A6250EC1C544BDBC26E9B710696B33"/>
              </w:placeholder>
              <w:temporary/>
              <w:showingPlcHdr/>
              <w15:appearance w15:val="hidden"/>
            </w:sdtPr>
            <w:sdtEndPr/>
            <w:sdtContent>
              <w:p w14:paraId="5CF3DC46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05509B19" w14:textId="77777777" w:rsidR="002122B4" w:rsidRDefault="002122B4" w:rsidP="002122B4">
            <w:pPr>
              <w:pStyle w:val="Ttulo4"/>
            </w:pPr>
            <w:r>
              <w:t>OUTLET BRISAS DEL SOL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-</w:t>
            </w:r>
            <w:r>
              <w:t>ATENCION AL PUBLICO</w:t>
            </w:r>
          </w:p>
          <w:p w14:paraId="11C446BA" w14:textId="77CD3AF9" w:rsidR="00036450" w:rsidRPr="0059649E" w:rsidRDefault="002122B4" w:rsidP="002122B4">
            <w:pPr>
              <w:pStyle w:val="Ttulo4"/>
            </w:pPr>
            <w:r>
              <w:t>2007</w:t>
            </w:r>
            <w:r w:rsidR="004142CD" w:rsidRPr="0059649E">
              <w:rPr>
                <w:lang w:bidi="es-ES"/>
              </w:rPr>
              <w:t xml:space="preserve">- </w:t>
            </w:r>
            <w:r>
              <w:t>2009</w:t>
            </w:r>
            <w:r w:rsidR="00EB04E7">
              <w:t xml:space="preserve"> villa </w:t>
            </w:r>
            <w:r w:rsidR="009F1A19">
              <w:t>dominico.  Avellaneda.</w:t>
            </w:r>
          </w:p>
          <w:p w14:paraId="31D9F8F4" w14:textId="51741D38" w:rsidR="00036450" w:rsidRPr="0059649E" w:rsidRDefault="002122B4" w:rsidP="00036450">
            <w:r>
              <w:t xml:space="preserve">ATENCIÓN AL PÚBLICO-MANEJO DE CAJA- STOCK DE MERCADERIA 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12308900" w14:textId="77777777" w:rsidR="004D3011" w:rsidRPr="0059649E" w:rsidRDefault="004D3011" w:rsidP="00036450"/>
          <w:p w14:paraId="6B048F1A" w14:textId="69580C1B" w:rsidR="004D3011" w:rsidRPr="0059649E" w:rsidRDefault="002122B4" w:rsidP="00B359E4">
            <w:pPr>
              <w:pStyle w:val="Ttulo4"/>
              <w:rPr>
                <w:bCs/>
              </w:rPr>
            </w:pPr>
            <w:r>
              <w:t>FERIANTE 2009-</w:t>
            </w:r>
            <w:r w:rsidR="002D3CA3" w:rsidRPr="0059649E">
              <w:rPr>
                <w:lang w:bidi="es-ES"/>
              </w:rPr>
              <w:t xml:space="preserve"> </w:t>
            </w:r>
            <w:r>
              <w:t>2015</w:t>
            </w:r>
            <w:r w:rsidR="009F1A19">
              <w:t xml:space="preserve"> </w:t>
            </w:r>
          </w:p>
          <w:p w14:paraId="28F2CAF0" w14:textId="0187EC2F" w:rsidR="004D3011" w:rsidRPr="0059649E" w:rsidRDefault="004D3011" w:rsidP="00B359E4">
            <w:pPr>
              <w:pStyle w:val="Fecha"/>
            </w:pPr>
          </w:p>
          <w:p w14:paraId="056021A6" w14:textId="75B95F3D" w:rsidR="004D3011" w:rsidRDefault="002122B4" w:rsidP="004D3011">
            <w:pPr>
              <w:rPr>
                <w:lang w:bidi="es-ES"/>
              </w:rPr>
            </w:pPr>
            <w:r>
              <w:t>ATENCION AL PÚBLICO-MANEJO DE CAJA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6387930E" w14:textId="77777777" w:rsidR="00903E25" w:rsidRPr="0059649E" w:rsidRDefault="00903E25" w:rsidP="004D3011"/>
          <w:p w14:paraId="5971D1BC" w14:textId="45AC6F29" w:rsidR="004D3011" w:rsidRPr="0059649E" w:rsidRDefault="002122B4" w:rsidP="00B359E4">
            <w:pPr>
              <w:pStyle w:val="Ttulo4"/>
              <w:rPr>
                <w:bCs/>
              </w:rPr>
            </w:pPr>
            <w:r>
              <w:rPr>
                <w:lang w:bidi="es-ES"/>
              </w:rPr>
              <w:t xml:space="preserve">  SEA QUEST- ABASTO SHOPPING 2015-</w:t>
            </w:r>
            <w:r w:rsidR="002D3CA3" w:rsidRPr="0059649E">
              <w:rPr>
                <w:lang w:bidi="es-ES"/>
              </w:rPr>
              <w:t xml:space="preserve"> </w:t>
            </w:r>
            <w:r>
              <w:t>20</w:t>
            </w:r>
            <w:r w:rsidR="00784E46">
              <w:t>20</w:t>
            </w:r>
          </w:p>
          <w:p w14:paraId="7E8803B1" w14:textId="4CFF41F7" w:rsidR="004D3011" w:rsidRDefault="004142CD" w:rsidP="00B359E4">
            <w:pPr>
              <w:pStyle w:val="Fecha"/>
              <w:rPr>
                <w:lang w:bidi="es-ES"/>
              </w:rPr>
            </w:pPr>
            <w:r w:rsidRPr="0059649E">
              <w:rPr>
                <w:lang w:bidi="es-ES"/>
              </w:rPr>
              <w:t xml:space="preserve"> </w:t>
            </w:r>
            <w:r w:rsidR="002122B4">
              <w:rPr>
                <w:lang w:bidi="es-ES"/>
              </w:rPr>
              <w:t xml:space="preserve">MANEJO DE CAJA-ENCARGADA – MANEJO DE STOCK Y CONTROL DE DEPOSITO EN VARIOS LOCALES </w:t>
            </w:r>
            <w:r w:rsidR="00903E25">
              <w:rPr>
                <w:lang w:bidi="es-ES"/>
              </w:rPr>
              <w:t xml:space="preserve">( ALTO AVELLANEDA SHOPPING- AUNCHAN SHOPPING – ABASTO SHOPPING ) </w:t>
            </w:r>
          </w:p>
          <w:p w14:paraId="77927579" w14:textId="5F8B72BF" w:rsidR="0037044A" w:rsidRDefault="0037044A" w:rsidP="0037044A">
            <w:pPr>
              <w:rPr>
                <w:lang w:bidi="es-ES"/>
              </w:rPr>
            </w:pPr>
          </w:p>
          <w:p w14:paraId="03BDE660" w14:textId="19FB8874" w:rsidR="00BC19BE" w:rsidRDefault="004D462F" w:rsidP="0037044A">
            <w:pPr>
              <w:rPr>
                <w:lang w:bidi="es-ES"/>
              </w:rPr>
            </w:pPr>
            <w:r>
              <w:rPr>
                <w:lang w:bidi="es-ES"/>
              </w:rPr>
              <w:t xml:space="preserve">Eventos </w:t>
            </w:r>
            <w:proofErr w:type="spellStart"/>
            <w:r>
              <w:rPr>
                <w:lang w:bidi="es-ES"/>
              </w:rPr>
              <w:t>maiorano</w:t>
            </w:r>
            <w:proofErr w:type="spellEnd"/>
            <w:r>
              <w:rPr>
                <w:lang w:bidi="es-ES"/>
              </w:rPr>
              <w:t xml:space="preserve"> </w:t>
            </w:r>
            <w:r w:rsidR="004074B7">
              <w:rPr>
                <w:lang w:bidi="es-ES"/>
              </w:rPr>
              <w:t xml:space="preserve"> </w:t>
            </w:r>
            <w:r w:rsidR="00753C29">
              <w:rPr>
                <w:lang w:bidi="es-ES"/>
              </w:rPr>
              <w:t xml:space="preserve">Desde </w:t>
            </w:r>
            <w:r w:rsidR="000E72EA">
              <w:rPr>
                <w:lang w:bidi="es-ES"/>
              </w:rPr>
              <w:t>2014-2020</w:t>
            </w:r>
          </w:p>
          <w:p w14:paraId="3B32F02C" w14:textId="30CDBAFE" w:rsidR="008B5B42" w:rsidRPr="0037044A" w:rsidRDefault="00C83DDD" w:rsidP="0037044A">
            <w:pPr>
              <w:rPr>
                <w:lang w:bidi="es-ES"/>
              </w:rPr>
            </w:pPr>
            <w:r>
              <w:rPr>
                <w:lang w:bidi="es-ES"/>
              </w:rPr>
              <w:t>Moza en parrilla , cumpleaños de 15, casamientos</w:t>
            </w:r>
            <w:r w:rsidR="008B5B42">
              <w:rPr>
                <w:lang w:bidi="es-ES"/>
              </w:rPr>
              <w:t xml:space="preserve"> </w:t>
            </w:r>
          </w:p>
          <w:p w14:paraId="67856FF7" w14:textId="6B66212C" w:rsidR="00036450" w:rsidRDefault="00903E25" w:rsidP="00036450">
            <w:pPr>
              <w:pStyle w:val="Ttulo2"/>
            </w:pPr>
            <w:r>
              <w:t xml:space="preserve">UNIVERSO TEXTIL TABLADA 2020 – ACTUALIDAD </w:t>
            </w:r>
          </w:p>
          <w:p w14:paraId="48138527" w14:textId="4FC5A710" w:rsidR="00903E25" w:rsidRPr="00903E25" w:rsidRDefault="00903E25" w:rsidP="00903E25">
            <w:r>
              <w:t xml:space="preserve">ENCARGADA DEL LOCAL – MANEJO DE CAJA- ATENCION AL PUBLICO </w:t>
            </w:r>
          </w:p>
          <w:p w14:paraId="052539B7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0894EE01" wp14:editId="547B444D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795FF02A" w14:textId="77777777" w:rsidR="0043117B" w:rsidRPr="0059649E" w:rsidRDefault="002A0715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566A" w14:textId="77777777" w:rsidR="000641CA" w:rsidRDefault="000641CA" w:rsidP="000C45FF">
      <w:r>
        <w:separator/>
      </w:r>
    </w:p>
  </w:endnote>
  <w:endnote w:type="continuationSeparator" w:id="0">
    <w:p w14:paraId="183A7DA1" w14:textId="77777777" w:rsidR="000641CA" w:rsidRDefault="000641C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E56D" w14:textId="77777777" w:rsidR="000641CA" w:rsidRDefault="000641CA" w:rsidP="000C45FF">
      <w:r>
        <w:separator/>
      </w:r>
    </w:p>
  </w:footnote>
  <w:footnote w:type="continuationSeparator" w:id="0">
    <w:p w14:paraId="518BA7E2" w14:textId="77777777" w:rsidR="000641CA" w:rsidRDefault="000641C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6156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1F6B0A2E" wp14:editId="68725B2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B4"/>
    <w:rsid w:val="00036450"/>
    <w:rsid w:val="000641CA"/>
    <w:rsid w:val="00075675"/>
    <w:rsid w:val="00094499"/>
    <w:rsid w:val="000C45FF"/>
    <w:rsid w:val="000E3FD1"/>
    <w:rsid w:val="000E72EA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122B4"/>
    <w:rsid w:val="002400EB"/>
    <w:rsid w:val="002559EC"/>
    <w:rsid w:val="00256CF7"/>
    <w:rsid w:val="00281FD5"/>
    <w:rsid w:val="002944A5"/>
    <w:rsid w:val="002A0715"/>
    <w:rsid w:val="002D3CA3"/>
    <w:rsid w:val="0030481B"/>
    <w:rsid w:val="003156FC"/>
    <w:rsid w:val="003254B5"/>
    <w:rsid w:val="0037044A"/>
    <w:rsid w:val="0037121F"/>
    <w:rsid w:val="003A6B7D"/>
    <w:rsid w:val="003B06CA"/>
    <w:rsid w:val="004071FC"/>
    <w:rsid w:val="004074B7"/>
    <w:rsid w:val="004142CD"/>
    <w:rsid w:val="00445947"/>
    <w:rsid w:val="004561E8"/>
    <w:rsid w:val="004813B3"/>
    <w:rsid w:val="00496591"/>
    <w:rsid w:val="004C63E4"/>
    <w:rsid w:val="004D3011"/>
    <w:rsid w:val="004D462F"/>
    <w:rsid w:val="005262AC"/>
    <w:rsid w:val="0059649E"/>
    <w:rsid w:val="005C2048"/>
    <w:rsid w:val="005C35AD"/>
    <w:rsid w:val="005E39D5"/>
    <w:rsid w:val="00600670"/>
    <w:rsid w:val="0062123A"/>
    <w:rsid w:val="00646E75"/>
    <w:rsid w:val="006771D0"/>
    <w:rsid w:val="006C25BE"/>
    <w:rsid w:val="006D2393"/>
    <w:rsid w:val="00715FCB"/>
    <w:rsid w:val="00743101"/>
    <w:rsid w:val="00753C29"/>
    <w:rsid w:val="007775E1"/>
    <w:rsid w:val="00784E46"/>
    <w:rsid w:val="007867A0"/>
    <w:rsid w:val="007927F5"/>
    <w:rsid w:val="007B4664"/>
    <w:rsid w:val="00802CA0"/>
    <w:rsid w:val="00882690"/>
    <w:rsid w:val="008B5B42"/>
    <w:rsid w:val="00903E25"/>
    <w:rsid w:val="009260CD"/>
    <w:rsid w:val="00952C25"/>
    <w:rsid w:val="009A09AC"/>
    <w:rsid w:val="009A5456"/>
    <w:rsid w:val="009B5181"/>
    <w:rsid w:val="009F1A19"/>
    <w:rsid w:val="009F2D9D"/>
    <w:rsid w:val="00A2118D"/>
    <w:rsid w:val="00AD76E2"/>
    <w:rsid w:val="00B20152"/>
    <w:rsid w:val="00B359E4"/>
    <w:rsid w:val="00B57D98"/>
    <w:rsid w:val="00B70850"/>
    <w:rsid w:val="00BC19BE"/>
    <w:rsid w:val="00BC6607"/>
    <w:rsid w:val="00C066B6"/>
    <w:rsid w:val="00C37BA1"/>
    <w:rsid w:val="00C4674C"/>
    <w:rsid w:val="00C506CF"/>
    <w:rsid w:val="00C72BED"/>
    <w:rsid w:val="00C83DD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B04E7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3A125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chart" Target="charts/chart1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jpeg" /><Relationship Id="rId5" Type="http://schemas.openxmlformats.org/officeDocument/2006/relationships/settings" Target="settings.xml" /><Relationship Id="rId15" Type="http://schemas.openxmlformats.org/officeDocument/2006/relationships/glossaryDocument" Target="glossary/document.xml" /><Relationship Id="rId10" Type="http://schemas.openxmlformats.org/officeDocument/2006/relationships/image" Target="media/image2.jpeg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 /><Relationship Id="rId1" Type="http://schemas.openxmlformats.org/officeDocument/2006/relationships/image" Target="media/image4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xtil\AppData\Local\Microsoft\Office\16.0\DTS\es-ES%7b84C4A1E1-4858-41C1-8C31-FC3BF69770C6%7d\%7b23D74C05-9F17-4727-BE35-B0A733EC22F7%7dtf00546271_win32.dotx" TargetMode="Externa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2CF1178164480A87710174851F4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17BF8-0F03-43FA-9EAE-8AD7C4AE7B0F}"/>
      </w:docPartPr>
      <w:docPartBody>
        <w:p w:rsidR="002E177F" w:rsidRDefault="002E177F">
          <w:pPr>
            <w:pStyle w:val="B92CF1178164480A87710174851F41F1"/>
          </w:pPr>
          <w:r w:rsidRPr="009A09AC">
            <w:rPr>
              <w:spacing w:val="32"/>
              <w:w w:val="89"/>
              <w:lang w:bidi="es-ES"/>
            </w:rPr>
            <w:t>PUESTO AQU</w:t>
          </w:r>
          <w:r w:rsidRPr="009A09AC">
            <w:rPr>
              <w:spacing w:val="34"/>
              <w:w w:val="89"/>
              <w:lang w:bidi="es-ES"/>
            </w:rPr>
            <w:t>Í</w:t>
          </w:r>
        </w:p>
      </w:docPartBody>
    </w:docPart>
    <w:docPart>
      <w:docPartPr>
        <w:name w:val="6BBC2C9A2C26453FB633174F19BEE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21CEC-C69F-459E-9B38-606EF51CCBE7}"/>
      </w:docPartPr>
      <w:docPartBody>
        <w:p w:rsidR="002E177F" w:rsidRDefault="002E177F">
          <w:pPr>
            <w:pStyle w:val="6BBC2C9A2C26453FB633174F19BEE2A3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FF2BF811B2664A3980E4E0A2A6D22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C899C-8875-41C8-8F3F-3CD214DF71EA}"/>
      </w:docPartPr>
      <w:docPartBody>
        <w:p w:rsidR="002E177F" w:rsidRDefault="002E177F">
          <w:pPr>
            <w:pStyle w:val="FF2BF811B2664A3980E4E0A2A6D22614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E3109B4EE1524D16B3F48C7894D67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409B-496F-4CEF-A009-625F0D0824AA}"/>
      </w:docPartPr>
      <w:docPartBody>
        <w:p w:rsidR="002E177F" w:rsidRDefault="002E177F">
          <w:pPr>
            <w:pStyle w:val="E3109B4EE1524D16B3F48C7894D67236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3D5241C393E743DCB37C970DE8868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51F6E-9A13-41C6-ACB5-98ECA84269EA}"/>
      </w:docPartPr>
      <w:docPartBody>
        <w:p w:rsidR="002E177F" w:rsidRDefault="002E177F">
          <w:pPr>
            <w:pStyle w:val="3D5241C393E743DCB37C970DE8868844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5C17B33E60ED43458A5051BC67956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FB780-036A-44D7-9900-92124E4BA233}"/>
      </w:docPartPr>
      <w:docPartBody>
        <w:p w:rsidR="002E177F" w:rsidRDefault="002E177F">
          <w:pPr>
            <w:pStyle w:val="5C17B33E60ED43458A5051BC679565A4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21A6250EC1C544BDBC26E9B710696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C540-C02E-4BD5-AE20-00E5ED79CA08}"/>
      </w:docPartPr>
      <w:docPartBody>
        <w:p w:rsidR="002E177F" w:rsidRDefault="002E177F">
          <w:pPr>
            <w:pStyle w:val="21A6250EC1C544BDBC26E9B710696B33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7F"/>
    <w:rsid w:val="001323C4"/>
    <w:rsid w:val="002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2CF1178164480A87710174851F41F1">
    <w:name w:val="B92CF1178164480A87710174851F41F1"/>
  </w:style>
  <w:style w:type="paragraph" w:customStyle="1" w:styleId="6BBC2C9A2C26453FB633174F19BEE2A3">
    <w:name w:val="6BBC2C9A2C26453FB633174F19BEE2A3"/>
  </w:style>
  <w:style w:type="paragraph" w:customStyle="1" w:styleId="FF2BF811B2664A3980E4E0A2A6D22614">
    <w:name w:val="FF2BF811B2664A3980E4E0A2A6D22614"/>
  </w:style>
  <w:style w:type="paragraph" w:customStyle="1" w:styleId="E3109B4EE1524D16B3F48C7894D67236">
    <w:name w:val="E3109B4EE1524D16B3F48C7894D67236"/>
  </w:style>
  <w:style w:type="paragraph" w:customStyle="1" w:styleId="3D5241C393E743DCB37C970DE8868844">
    <w:name w:val="3D5241C393E743DCB37C970DE8868844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5C17B33E60ED43458A5051BC679565A4">
    <w:name w:val="5C17B33E60ED43458A5051BC679565A4"/>
  </w:style>
  <w:style w:type="paragraph" w:customStyle="1" w:styleId="21A6250EC1C544BDBC26E9B710696B33">
    <w:name w:val="21A6250EC1C544BDBC26E9B710696B33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%7b23D74C05-9F17-4727-BE35-B0A733EC22F7%7dtf00546271_win32.dotx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2022-02-25T15:53:00Z</dcterms:created>
  <dcterms:modified xsi:type="dcterms:W3CDTF">2022-02-25T15:53:00Z</dcterms:modified>
</cp:coreProperties>
</file>