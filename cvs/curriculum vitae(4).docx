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0E5" w:rsidRDefault="003730E5" w:rsidP="003730E5">
      <w:pPr>
        <w:pStyle w:val="Puesto"/>
        <w:tabs>
          <w:tab w:val="right" w:pos="9603"/>
        </w:tabs>
      </w:pPr>
      <w:r>
        <w:t>Carla Daniela Arancibia Bernal</w:t>
      </w:r>
      <w:r>
        <w:tab/>
      </w:r>
    </w:p>
    <w:p w:rsidR="00C67469" w:rsidRPr="00C67469" w:rsidRDefault="003730E5" w:rsidP="003730E5">
      <w:pPr>
        <w:tabs>
          <w:tab w:val="left" w:pos="6314"/>
        </w:tabs>
        <w:rPr>
          <w:color w:val="000000" w:themeColor="text1"/>
          <w:lang w:bidi="es-ES"/>
        </w:rPr>
      </w:pPr>
      <w:r w:rsidRPr="00C67469">
        <w:rPr>
          <w:color w:val="000000" w:themeColor="text1"/>
        </w:rPr>
        <w:t>Calle los diamantes ponientes</w:t>
      </w:r>
      <w:r w:rsidR="00F56405">
        <w:rPr>
          <w:color w:val="000000" w:themeColor="text1"/>
        </w:rPr>
        <w:t xml:space="preserve"> J-24</w:t>
      </w:r>
      <w:r w:rsidRPr="00C67469">
        <w:rPr>
          <w:color w:val="000000" w:themeColor="text1"/>
        </w:rPr>
        <w:t xml:space="preserve">, Con Con </w:t>
      </w:r>
      <w:r w:rsidR="00141A4C" w:rsidRPr="00C67469">
        <w:rPr>
          <w:color w:val="000000" w:themeColor="text1"/>
          <w:lang w:bidi="es-ES"/>
        </w:rPr>
        <w:t> | </w:t>
      </w:r>
      <w:r w:rsidRPr="00C67469">
        <w:rPr>
          <w:color w:val="000000" w:themeColor="text1"/>
        </w:rPr>
        <w:t>+56968619771</w:t>
      </w:r>
      <w:r w:rsidRPr="00C67469">
        <w:rPr>
          <w:color w:val="000000" w:themeColor="text1"/>
          <w:lang w:bidi="es-ES"/>
        </w:rPr>
        <w:t> </w:t>
      </w:r>
      <w:hyperlink r:id="rId8" w:history="1">
        <w:r w:rsidR="00C67469" w:rsidRPr="00C67469">
          <w:rPr>
            <w:rStyle w:val="Hipervnculo"/>
            <w:color w:val="000000" w:themeColor="text1"/>
            <w:lang w:bidi="es-ES"/>
          </w:rPr>
          <w:t>|</w:t>
        </w:r>
        <w:r w:rsidR="00C67469" w:rsidRPr="00C67469">
          <w:rPr>
            <w:rStyle w:val="Hipervnculo"/>
            <w:color w:val="000000" w:themeColor="text1"/>
            <w:u w:val="none"/>
            <w:lang w:bidi="es-ES"/>
          </w:rPr>
          <w:t>Karlaarancibia.97@gmail.com |</w:t>
        </w:r>
      </w:hyperlink>
      <w:r w:rsidR="00C67469" w:rsidRPr="00C67469">
        <w:rPr>
          <w:color w:val="000000" w:themeColor="text1"/>
          <w:lang w:bidi="es-ES"/>
        </w:rPr>
        <w:t>chilena|25 de junio 1997| 21 años</w:t>
      </w:r>
      <w:r w:rsidR="00C67469">
        <w:rPr>
          <w:color w:val="000000" w:themeColor="text1"/>
          <w:lang w:bidi="es-ES"/>
        </w:rPr>
        <w:t>|19.613.195-7</w:t>
      </w:r>
    </w:p>
    <w:sdt>
      <w:sdtPr>
        <w:alias w:val="Educación:"/>
        <w:tag w:val="Educación:"/>
        <w:id w:val="807127995"/>
        <w:placeholder>
          <w:docPart w:val="62231399397F40458AA7E4394C869263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:rsidR="003730E5" w:rsidRPr="00C67469" w:rsidRDefault="003730E5" w:rsidP="00553441">
      <w:pPr>
        <w:pStyle w:val="Ttulo2"/>
        <w:spacing w:before="0"/>
        <w:rPr>
          <w:rFonts w:asciiTheme="minorHAnsi" w:hAnsiTheme="minorHAnsi" w:cs="Times New Roman"/>
          <w:b w:val="0"/>
          <w:color w:val="000000" w:themeColor="text1"/>
          <w:sz w:val="22"/>
        </w:rPr>
      </w:pPr>
      <w:r w:rsidRPr="00C67469">
        <w:rPr>
          <w:rFonts w:asciiTheme="minorHAnsi" w:hAnsiTheme="minorHAnsi" w:cs="Times New Roman"/>
          <w:b w:val="0"/>
          <w:color w:val="000000" w:themeColor="text1"/>
          <w:sz w:val="22"/>
        </w:rPr>
        <w:t>2003-2012: Educación Básica Colegio Villa Aconcagua</w:t>
      </w:r>
    </w:p>
    <w:p w:rsidR="003730E5" w:rsidRPr="00C67469" w:rsidRDefault="00553441" w:rsidP="00553441">
      <w:pPr>
        <w:rPr>
          <w:rFonts w:cs="Times New Roman"/>
          <w:color w:val="000000" w:themeColor="text1"/>
        </w:rPr>
      </w:pPr>
      <w:r w:rsidRPr="00C67469">
        <w:rPr>
          <w:rFonts w:cs="Times New Roman"/>
          <w:color w:val="000000" w:themeColor="text1"/>
        </w:rPr>
        <w:t>2013-2016: EDUCACIÓN</w:t>
      </w:r>
      <w:r w:rsidR="003730E5" w:rsidRPr="00C67469">
        <w:rPr>
          <w:rFonts w:cs="Times New Roman"/>
          <w:color w:val="000000" w:themeColor="text1"/>
        </w:rPr>
        <w:t xml:space="preserve"> MEDIA COLEGIO VILLA ACONCAGUA - TECNICO EN CONTABILIDAD NIVEL MEDIO</w:t>
      </w:r>
    </w:p>
    <w:p w:rsidR="006270A9" w:rsidRPr="00C67469" w:rsidRDefault="00F56405" w:rsidP="003730E5">
      <w:pPr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2019</w:t>
      </w:r>
      <w:r w:rsidR="003730E5" w:rsidRPr="00C67469">
        <w:rPr>
          <w:rFonts w:cs="Times New Roman"/>
          <w:color w:val="000000" w:themeColor="text1"/>
        </w:rPr>
        <w:t>: ESTUDIANTE DE COMERCIO EXTERIOR DUOC UC, VIÑA DEL MAR</w:t>
      </w:r>
    </w:p>
    <w:p w:rsidR="006270A9" w:rsidRDefault="003730E5">
      <w:pPr>
        <w:pStyle w:val="Ttulo1"/>
      </w:pPr>
      <w:r>
        <w:t>HABILIDADES</w:t>
      </w:r>
    </w:p>
    <w:p w:rsidR="003730E5" w:rsidRDefault="00553441" w:rsidP="003730E5">
      <w:pPr>
        <w:rPr>
          <w:rFonts w:ascii="Arial Narrow" w:hAnsi="Arial Narrow" w:cs="Times New Roman"/>
          <w:color w:val="000000" w:themeColor="text1"/>
        </w:rPr>
      </w:pPr>
      <w:r w:rsidRPr="00C67469">
        <w:rPr>
          <w:rFonts w:cs="Times New Roman"/>
          <w:color w:val="000000" w:themeColor="text1"/>
        </w:rPr>
        <w:t>CON ESPIRITU POSITIVO, CON INICIATIVA, MUY PUNTUAL, CAPACIDAD DE TRABAJAR EN EQUIPO Y CON PRESION DE TIEMPO</w:t>
      </w:r>
      <w:r w:rsidRPr="00553441">
        <w:rPr>
          <w:rFonts w:ascii="Arial Narrow" w:hAnsi="Arial Narrow" w:cs="Times New Roman"/>
          <w:color w:val="000000" w:themeColor="text1"/>
        </w:rPr>
        <w:t>.</w:t>
      </w:r>
    </w:p>
    <w:p w:rsidR="00C67469" w:rsidRPr="00553441" w:rsidRDefault="00C67469" w:rsidP="003730E5">
      <w:pPr>
        <w:rPr>
          <w:rFonts w:ascii="Arial Narrow" w:hAnsi="Arial Narrow" w:cs="Times New Roman"/>
          <w:color w:val="000000" w:themeColor="text1"/>
        </w:rPr>
      </w:pPr>
    </w:p>
    <w:p w:rsidR="006270A9" w:rsidRDefault="004C12BD" w:rsidP="00553441">
      <w:pPr>
        <w:pStyle w:val="Ttulo2"/>
      </w:pPr>
      <w:sdt>
        <w:sdtPr>
          <w:alias w:val="Experiencia:"/>
          <w:tag w:val="Experiencia:"/>
          <w:id w:val="171684534"/>
          <w:placeholder>
            <w:docPart w:val="B33538DF8D464E9D89A010C07D9018AC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Experiencia</w:t>
          </w:r>
        </w:sdtContent>
      </w:sdt>
    </w:p>
    <w:p w:rsidR="00553441" w:rsidRPr="00C67469" w:rsidRDefault="00553441" w:rsidP="00553441">
      <w:pPr>
        <w:rPr>
          <w:rFonts w:cs="Times New Roman"/>
          <w:color w:val="000000" w:themeColor="text1"/>
          <w:szCs w:val="20"/>
        </w:rPr>
      </w:pPr>
      <w:r w:rsidRPr="00C67469">
        <w:rPr>
          <w:rFonts w:cs="Times New Roman"/>
          <w:color w:val="000000" w:themeColor="text1"/>
          <w:szCs w:val="20"/>
        </w:rPr>
        <w:t>DICIEMBRE 2014-MARZO: EMPAQUE SANTA ISABEL</w:t>
      </w:r>
    </w:p>
    <w:p w:rsidR="00553441" w:rsidRPr="00C67469" w:rsidRDefault="00553441" w:rsidP="00553441">
      <w:pPr>
        <w:rPr>
          <w:rFonts w:cs="Times New Roman"/>
          <w:color w:val="000000" w:themeColor="text1"/>
          <w:szCs w:val="20"/>
        </w:rPr>
      </w:pPr>
      <w:r w:rsidRPr="00C67469">
        <w:rPr>
          <w:rFonts w:cs="Times New Roman"/>
          <w:color w:val="000000" w:themeColor="text1"/>
          <w:szCs w:val="20"/>
        </w:rPr>
        <w:t>OCTUBRE 2015- ABRIL 2016: AYUDANTE DE GARZON Y ANFITRIONA “RESTAURANT LA PICA DE MARTIN”</w:t>
      </w:r>
    </w:p>
    <w:p w:rsidR="00296FC7" w:rsidRDefault="00553441" w:rsidP="00553441">
      <w:pPr>
        <w:rPr>
          <w:rFonts w:cs="Times New Roman"/>
          <w:color w:val="000000" w:themeColor="text1"/>
          <w:szCs w:val="20"/>
        </w:rPr>
      </w:pPr>
      <w:r w:rsidRPr="00C67469">
        <w:rPr>
          <w:rFonts w:cs="Times New Roman"/>
          <w:color w:val="000000" w:themeColor="text1"/>
          <w:szCs w:val="20"/>
        </w:rPr>
        <w:t>NOVIEMBRE 2016-ENERO 2017: PRACTICA PROFESIONAL (DIGITACION DE DATOS) TECNICO EN CONTABILIDAD NIV</w:t>
      </w:r>
      <w:r w:rsidR="00296FC7">
        <w:rPr>
          <w:rFonts w:cs="Times New Roman"/>
          <w:color w:val="000000" w:themeColor="text1"/>
          <w:szCs w:val="20"/>
        </w:rPr>
        <w:t>EL MEDIO “TRANSPORTES VIGAL S.A”</w:t>
      </w:r>
    </w:p>
    <w:p w:rsidR="00574299" w:rsidRDefault="00574299" w:rsidP="00574299">
      <w:pPr>
        <w:rPr>
          <w:rFonts w:cs="Times New Roman"/>
          <w:color w:val="000000" w:themeColor="text1"/>
          <w:szCs w:val="20"/>
        </w:rPr>
      </w:pPr>
      <w:r>
        <w:rPr>
          <w:rFonts w:cs="Times New Roman"/>
          <w:color w:val="000000" w:themeColor="text1"/>
          <w:szCs w:val="20"/>
        </w:rPr>
        <w:t>OCTUBRE 2017- FEBRERO 2018: AYUDANTE DE COCINA”EMPANADAS DE GUSTA” MAITENCILLO.</w:t>
      </w:r>
    </w:p>
    <w:p w:rsidR="003C590C" w:rsidRDefault="003C590C" w:rsidP="00553441">
      <w:pPr>
        <w:rPr>
          <w:rFonts w:cs="Times New Roman"/>
          <w:color w:val="000000" w:themeColor="text1"/>
          <w:szCs w:val="20"/>
        </w:rPr>
      </w:pPr>
      <w:r>
        <w:rPr>
          <w:rFonts w:cs="Times New Roman"/>
          <w:color w:val="000000" w:themeColor="text1"/>
          <w:szCs w:val="20"/>
        </w:rPr>
        <w:t>AGOSTO 2018- ENERO 2019: OPERARIO EN LINEA EN DUNKIN DONUTS CON CON</w:t>
      </w:r>
    </w:p>
    <w:p w:rsidR="00296FC7" w:rsidRDefault="00296FC7" w:rsidP="00553441">
      <w:pPr>
        <w:rPr>
          <w:rFonts w:cs="Times New Roman"/>
          <w:color w:val="000000" w:themeColor="text1"/>
          <w:szCs w:val="20"/>
        </w:rPr>
      </w:pPr>
      <w:r>
        <w:rPr>
          <w:rFonts w:cs="Times New Roman"/>
          <w:color w:val="000000" w:themeColor="text1"/>
          <w:szCs w:val="20"/>
        </w:rPr>
        <w:t>FEBRERO 2019- ABRIL 2019: PRACTICA PROFESIONAL DE COMERCIO EXTERIOR EN AGENCIA D</w:t>
      </w:r>
      <w:r w:rsidR="009A03C9">
        <w:rPr>
          <w:rFonts w:cs="Times New Roman"/>
          <w:color w:val="000000" w:themeColor="text1"/>
          <w:szCs w:val="20"/>
        </w:rPr>
        <w:t>E ADUANA JORGE VEGA DIAZ (REALI</w:t>
      </w:r>
      <w:r>
        <w:rPr>
          <w:rFonts w:cs="Times New Roman"/>
          <w:color w:val="000000" w:themeColor="text1"/>
          <w:szCs w:val="20"/>
        </w:rPr>
        <w:t>ZACION DE DOCUMENTACION DE IMPORTACION, USO DE SOFTWARE ADUANERO SIGAD E IR A TRAMITAR LOS DOCUMENTOS A DISTINTAS EMPRESAS NAVIERAS)</w:t>
      </w:r>
    </w:p>
    <w:p w:rsidR="00C67469" w:rsidRPr="00C67469" w:rsidRDefault="00C67469" w:rsidP="00553441">
      <w:pPr>
        <w:rPr>
          <w:rFonts w:cs="Times New Roman"/>
          <w:color w:val="000000" w:themeColor="text1"/>
          <w:szCs w:val="20"/>
        </w:rPr>
      </w:pPr>
    </w:p>
    <w:p w:rsidR="001B29CF" w:rsidRDefault="00C67469" w:rsidP="00553441">
      <w:pPr>
        <w:pStyle w:val="Ttulo2"/>
      </w:pPr>
      <w:r>
        <w:t>INFORMACION ADICIONAL</w:t>
      </w:r>
    </w:p>
    <w:p w:rsidR="00C67469" w:rsidRDefault="00296FC7" w:rsidP="00C67469">
      <w:pPr>
        <w:rPr>
          <w:color w:val="000000" w:themeColor="text1"/>
        </w:rPr>
      </w:pPr>
      <w:r>
        <w:rPr>
          <w:color w:val="000000" w:themeColor="text1"/>
        </w:rPr>
        <w:t xml:space="preserve">NIVEL OFFICE: USUARIO INTERMEDIO </w:t>
      </w:r>
      <w:r w:rsidR="009A03C9">
        <w:rPr>
          <w:color w:val="000000" w:themeColor="text1"/>
        </w:rPr>
        <w:t>(USO</w:t>
      </w:r>
      <w:r>
        <w:rPr>
          <w:color w:val="000000" w:themeColor="text1"/>
        </w:rPr>
        <w:t xml:space="preserve"> DE WORD, EXCEL Y POWER POINT)</w:t>
      </w:r>
    </w:p>
    <w:p w:rsidR="00F56405" w:rsidRDefault="00F56405" w:rsidP="00C67469">
      <w:pPr>
        <w:rPr>
          <w:color w:val="000000" w:themeColor="text1"/>
        </w:rPr>
      </w:pPr>
      <w:r>
        <w:rPr>
          <w:color w:val="000000" w:themeColor="text1"/>
        </w:rPr>
        <w:t>NIVEL DE INGLES: MEDIO</w:t>
      </w:r>
    </w:p>
    <w:p w:rsidR="009A03C9" w:rsidRDefault="00F56405" w:rsidP="00C67469">
      <w:pPr>
        <w:rPr>
          <w:color w:val="000000" w:themeColor="text1"/>
        </w:rPr>
      </w:pPr>
      <w:r>
        <w:rPr>
          <w:color w:val="000000" w:themeColor="text1"/>
        </w:rPr>
        <w:t xml:space="preserve">TITULADA DE TECNICO EN CONTABILIDAD NIVEL MEDIO </w:t>
      </w:r>
    </w:p>
    <w:p w:rsidR="00C67469" w:rsidRPr="00C67469" w:rsidRDefault="00003A0C" w:rsidP="00C67469">
      <w:r>
        <w:rPr>
          <w:color w:val="000000" w:themeColor="text1"/>
        </w:rPr>
        <w:t>TITULADA DE TECNICO EN COMERCIO EXTERIOR EN DUOC UC.</w:t>
      </w:r>
      <w:bookmarkStart w:id="0" w:name="_GoBack"/>
      <w:bookmarkEnd w:id="0"/>
    </w:p>
    <w:sectPr w:rsidR="00C67469" w:rsidRPr="00C67469" w:rsidSect="00C67469">
      <w:footerReference w:type="default" r:id="rId9"/>
      <w:pgSz w:w="12240" w:h="15840" w:code="1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2BD" w:rsidRDefault="004C12BD">
      <w:pPr>
        <w:spacing w:after="0"/>
      </w:pPr>
      <w:r>
        <w:separator/>
      </w:r>
    </w:p>
  </w:endnote>
  <w:endnote w:type="continuationSeparator" w:id="0">
    <w:p w:rsidR="004C12BD" w:rsidRDefault="004C1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C67469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2BD" w:rsidRDefault="004C12BD">
      <w:pPr>
        <w:spacing w:after="0"/>
      </w:pPr>
      <w:r>
        <w:separator/>
      </w:r>
    </w:p>
  </w:footnote>
  <w:footnote w:type="continuationSeparator" w:id="0">
    <w:p w:rsidR="004C12BD" w:rsidRDefault="004C12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E5"/>
    <w:rsid w:val="00003A0C"/>
    <w:rsid w:val="000A4F59"/>
    <w:rsid w:val="00141A4C"/>
    <w:rsid w:val="00162A66"/>
    <w:rsid w:val="001B29CF"/>
    <w:rsid w:val="00241191"/>
    <w:rsid w:val="00255E27"/>
    <w:rsid w:val="0028220F"/>
    <w:rsid w:val="00295EF3"/>
    <w:rsid w:val="00296FC7"/>
    <w:rsid w:val="00356C14"/>
    <w:rsid w:val="003730E5"/>
    <w:rsid w:val="003C590C"/>
    <w:rsid w:val="004C12BD"/>
    <w:rsid w:val="004D3541"/>
    <w:rsid w:val="00553441"/>
    <w:rsid w:val="00574299"/>
    <w:rsid w:val="00617B26"/>
    <w:rsid w:val="006270A9"/>
    <w:rsid w:val="00675956"/>
    <w:rsid w:val="00681034"/>
    <w:rsid w:val="007D047B"/>
    <w:rsid w:val="007D756D"/>
    <w:rsid w:val="00816216"/>
    <w:rsid w:val="0087734B"/>
    <w:rsid w:val="008A7BB2"/>
    <w:rsid w:val="009A03C9"/>
    <w:rsid w:val="009D5933"/>
    <w:rsid w:val="00AC716D"/>
    <w:rsid w:val="00BD768D"/>
    <w:rsid w:val="00C61F8E"/>
    <w:rsid w:val="00C67469"/>
    <w:rsid w:val="00D454C6"/>
    <w:rsid w:val="00E40DD7"/>
    <w:rsid w:val="00E7591B"/>
    <w:rsid w:val="00E83E4B"/>
    <w:rsid w:val="00F5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DA57985-354B-46F1-8797-A88B90FE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PuestoCar">
    <w:name w:val="Puesto Car"/>
    <w:basedOn w:val="Fuentedeprrafopredeter"/>
    <w:link w:val="Puest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|Karlaarancibia.97@gmail.com%20|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%20Daniela\AppData\Roaming\Microsoft\Plantilla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231399397F40458AA7E4394C869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5BBD3-78D4-4B10-8AC1-49860B169FC6}"/>
      </w:docPartPr>
      <w:docPartBody>
        <w:p w:rsidR="007E73DC" w:rsidRDefault="00C81E2A">
          <w:pPr>
            <w:pStyle w:val="62231399397F40458AA7E4394C869263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B33538DF8D464E9D89A010C07D90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1D4D6-52D8-4DFD-9AD0-9CE0199A6038}"/>
      </w:docPartPr>
      <w:docPartBody>
        <w:p w:rsidR="007E73DC" w:rsidRDefault="00C81E2A">
          <w:pPr>
            <w:pStyle w:val="B33538DF8D464E9D89A010C07D9018AC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2A"/>
    <w:rsid w:val="0007215E"/>
    <w:rsid w:val="001569DB"/>
    <w:rsid w:val="001E3F63"/>
    <w:rsid w:val="002D0C4C"/>
    <w:rsid w:val="007E73DC"/>
    <w:rsid w:val="00B032F0"/>
    <w:rsid w:val="00C31D7A"/>
    <w:rsid w:val="00C81E2A"/>
    <w:rsid w:val="00CB58F0"/>
    <w:rsid w:val="00CD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8536075CAF4E0B93BD49E9AB746DD5">
    <w:name w:val="7A8536075CAF4E0B93BD49E9AB746DD5"/>
  </w:style>
  <w:style w:type="paragraph" w:customStyle="1" w:styleId="0911516CE5514D22AEDA5BAFA1F10D2F">
    <w:name w:val="0911516CE5514D22AEDA5BAFA1F10D2F"/>
  </w:style>
  <w:style w:type="paragraph" w:customStyle="1" w:styleId="1906DA554DEF4CEABF1D99336FD63379">
    <w:name w:val="1906DA554DEF4CEABF1D99336FD63379"/>
  </w:style>
  <w:style w:type="paragraph" w:customStyle="1" w:styleId="373C0A4A1E0D42D29F798CBAC9691AFE">
    <w:name w:val="373C0A4A1E0D42D29F798CBAC9691AFE"/>
  </w:style>
  <w:style w:type="paragraph" w:customStyle="1" w:styleId="143D4FB8A613432BADB71C0D4C7DC825">
    <w:name w:val="143D4FB8A613432BADB71C0D4C7DC825"/>
  </w:style>
  <w:style w:type="paragraph" w:customStyle="1" w:styleId="CC399A7D3D0E412D99DAEF3254995E5E">
    <w:name w:val="CC399A7D3D0E412D99DAEF3254995E5E"/>
  </w:style>
  <w:style w:type="paragraph" w:customStyle="1" w:styleId="62231399397F40458AA7E4394C869263">
    <w:name w:val="62231399397F40458AA7E4394C869263"/>
  </w:style>
  <w:style w:type="paragraph" w:customStyle="1" w:styleId="86F9D5C23B484EE59C5E8CBADD28E42F">
    <w:name w:val="86F9D5C23B484EE59C5E8CBADD28E42F"/>
  </w:style>
  <w:style w:type="paragraph" w:customStyle="1" w:styleId="352C22B660E84A45B4367A3BB7C2F8B9">
    <w:name w:val="352C22B660E84A45B4367A3BB7C2F8B9"/>
  </w:style>
  <w:style w:type="paragraph" w:customStyle="1" w:styleId="5098CCBA446D463D9E8777DCF9FE5002">
    <w:name w:val="5098CCBA446D463D9E8777DCF9FE5002"/>
  </w:style>
  <w:style w:type="paragraph" w:customStyle="1" w:styleId="50F791DF09EF48CEA560ADC5AAFB642B">
    <w:name w:val="50F791DF09EF48CEA560ADC5AAFB642B"/>
  </w:style>
  <w:style w:type="paragraph" w:customStyle="1" w:styleId="D9909B62AC3B4C4C8CC85BC276B3B14C">
    <w:name w:val="D9909B62AC3B4C4C8CC85BC276B3B14C"/>
  </w:style>
  <w:style w:type="paragraph" w:customStyle="1" w:styleId="DA8FD4BE332B4283A29943080B1ED9BA">
    <w:name w:val="DA8FD4BE332B4283A29943080B1ED9BA"/>
  </w:style>
  <w:style w:type="paragraph" w:customStyle="1" w:styleId="B4A90797D58B49658D2361926DAB1CA5">
    <w:name w:val="B4A90797D58B49658D2361926DAB1CA5"/>
  </w:style>
  <w:style w:type="paragraph" w:customStyle="1" w:styleId="1E03B7BF295741E692508D8347FAD88A">
    <w:name w:val="1E03B7BF295741E692508D8347FAD88A"/>
  </w:style>
  <w:style w:type="paragraph" w:customStyle="1" w:styleId="6F8181235DE841199AE5AEA0B43DAD14">
    <w:name w:val="6F8181235DE841199AE5AEA0B43DAD14"/>
  </w:style>
  <w:style w:type="paragraph" w:customStyle="1" w:styleId="65B55BD26C2549B69AA5E104717A46AE">
    <w:name w:val="65B55BD26C2549B69AA5E104717A46AE"/>
  </w:style>
  <w:style w:type="paragraph" w:customStyle="1" w:styleId="D57EF9D4B8B84F4CA1A0DCF4C6D63048">
    <w:name w:val="D57EF9D4B8B84F4CA1A0DCF4C6D63048"/>
  </w:style>
  <w:style w:type="paragraph" w:customStyle="1" w:styleId="B23C8256076B4C63960BDC2417C67538">
    <w:name w:val="B23C8256076B4C63960BDC2417C67538"/>
  </w:style>
  <w:style w:type="paragraph" w:customStyle="1" w:styleId="BCFADBA4FF8C42839F5CA2A655521A0F">
    <w:name w:val="BCFADBA4FF8C42839F5CA2A655521A0F"/>
  </w:style>
  <w:style w:type="paragraph" w:customStyle="1" w:styleId="51F79220DD40435592C429D61E01EA41">
    <w:name w:val="51F79220DD40435592C429D61E01EA41"/>
  </w:style>
  <w:style w:type="paragraph" w:customStyle="1" w:styleId="E2CC8A7ECCE34F0DB89C74B4957C429B">
    <w:name w:val="E2CC8A7ECCE34F0DB89C74B4957C429B"/>
  </w:style>
  <w:style w:type="paragraph" w:customStyle="1" w:styleId="20CF29215C7043B39393170DC10EF916">
    <w:name w:val="20CF29215C7043B39393170DC10EF916"/>
  </w:style>
  <w:style w:type="paragraph" w:customStyle="1" w:styleId="100BB17F886C4BD0A91AD1E62ABF181F">
    <w:name w:val="100BB17F886C4BD0A91AD1E62ABF181F"/>
  </w:style>
  <w:style w:type="paragraph" w:customStyle="1" w:styleId="B33538DF8D464E9D89A010C07D9018AC">
    <w:name w:val="B33538DF8D464E9D89A010C07D9018AC"/>
  </w:style>
  <w:style w:type="paragraph" w:customStyle="1" w:styleId="592D2D53E7ED4246BB8F1C1F3E0B6324">
    <w:name w:val="592D2D53E7ED4246BB8F1C1F3E0B6324"/>
  </w:style>
  <w:style w:type="paragraph" w:customStyle="1" w:styleId="3608D9242A1B416B882A05BBD1019973">
    <w:name w:val="3608D9242A1B416B882A05BBD1019973"/>
  </w:style>
  <w:style w:type="paragraph" w:customStyle="1" w:styleId="E82ABD3760764B7D88D6D6C64EEC47F7">
    <w:name w:val="E82ABD3760764B7D88D6D6C64EEC47F7"/>
  </w:style>
  <w:style w:type="paragraph" w:customStyle="1" w:styleId="DF1534AC71D4428A9AD534A9753D6285">
    <w:name w:val="DF1534AC71D4428A9AD534A9753D6285"/>
  </w:style>
  <w:style w:type="paragraph" w:customStyle="1" w:styleId="1E93AC88536C4531B7C8C3B1C05E3E9D">
    <w:name w:val="1E93AC88536C4531B7C8C3B1C05E3E9D"/>
  </w:style>
  <w:style w:type="paragraph" w:customStyle="1" w:styleId="603A91B73F5042E3B29E453DC63F91DA">
    <w:name w:val="603A91B73F5042E3B29E453DC63F91DA"/>
  </w:style>
  <w:style w:type="paragraph" w:customStyle="1" w:styleId="F52736B095C84603B04E5AF28D71B94B">
    <w:name w:val="F52736B095C84603B04E5AF28D71B94B"/>
  </w:style>
  <w:style w:type="paragraph" w:customStyle="1" w:styleId="37E3493EB1224BD5B46D13DE0D294C76">
    <w:name w:val="37E3493EB1224BD5B46D13DE0D294C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1927C-B5AC-43B1-80F1-DBB72967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0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Carla Daniela</dc:creator>
  <cp:keywords/>
  <cp:lastModifiedBy>Carla Daniela</cp:lastModifiedBy>
  <cp:revision>3</cp:revision>
  <dcterms:created xsi:type="dcterms:W3CDTF">2019-08-06T15:21:00Z</dcterms:created>
  <dcterms:modified xsi:type="dcterms:W3CDTF">2019-08-06T15:21:00Z</dcterms:modified>
  <cp:version/>
</cp:coreProperties>
</file>