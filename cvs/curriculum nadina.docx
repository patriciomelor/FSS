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Pr="00A528C3" w:rsidRDefault="00A528C3">
      <w:pPr>
        <w:pStyle w:val="Nom"/>
        <w:rPr>
          <w:sz w:val="40"/>
          <w:szCs w:val="40"/>
        </w:rPr>
      </w:pPr>
      <w:r>
        <w:rPr>
          <w:sz w:val="40"/>
          <w:szCs w:val="40"/>
        </w:rPr>
        <w:t>Nadina Contrera</w:t>
      </w:r>
    </w:p>
    <w:p w:rsidR="008115E5" w:rsidRDefault="008B1F97">
      <w:pPr>
        <w:pStyle w:val="Ttulo1"/>
        <w:rPr>
          <w:lang w:val="es-MX"/>
        </w:rPr>
      </w:pPr>
      <w:r>
        <w:rPr>
          <w:lang w:val="es-MX"/>
        </w:rPr>
        <w:t>Datos personales:</w:t>
      </w:r>
    </w:p>
    <w:p w:rsidR="00D8151E" w:rsidRDefault="000E0A8C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Edad:</w:t>
      </w:r>
      <w:r w:rsidR="00D8151E">
        <w:rPr>
          <w:sz w:val="16"/>
          <w:szCs w:val="16"/>
          <w:lang w:val="es-MX"/>
        </w:rPr>
        <w:t xml:space="preserve"> 33 años.</w:t>
      </w:r>
    </w:p>
    <w:p w:rsidR="00D8151E" w:rsidRDefault="00D8151E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Fecha de nacimiento: 12-02-1989</w:t>
      </w:r>
    </w:p>
    <w:p w:rsidR="00D8151E" w:rsidRDefault="00DB6649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Dni: 34.390.603</w:t>
      </w:r>
    </w:p>
    <w:p w:rsidR="00DB6649" w:rsidRDefault="00DB6649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Nacionalidad: Argentina</w:t>
      </w:r>
    </w:p>
    <w:p w:rsidR="00DB6649" w:rsidRDefault="00A05DF4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Estado civil: Soltera</w:t>
      </w:r>
    </w:p>
    <w:p w:rsidR="00A05DF4" w:rsidRDefault="00617AE1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Dirección: Rosales 5.310</w:t>
      </w:r>
    </w:p>
    <w:p w:rsidR="00617AE1" w:rsidRDefault="00617AE1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Localidad: San José</w:t>
      </w:r>
    </w:p>
    <w:p w:rsidR="00617AE1" w:rsidRDefault="004301AA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Teléfono: 2103-0865</w:t>
      </w:r>
    </w:p>
    <w:p w:rsidR="004301AA" w:rsidRDefault="004301AA" w:rsidP="008B1F9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Celular: 1153111880</w:t>
      </w:r>
    </w:p>
    <w:p w:rsidR="008115E5" w:rsidRPr="00FD3BE6" w:rsidRDefault="00BD0078" w:rsidP="008317CE">
      <w:pPr>
        <w:rPr>
          <w:b/>
          <w:bCs/>
          <w:sz w:val="24"/>
          <w:szCs w:val="24"/>
          <w:u w:val="single"/>
          <w:lang w:val="es-MX"/>
        </w:rPr>
      </w:pPr>
      <w:r>
        <w:rPr>
          <w:b/>
          <w:bCs/>
          <w:sz w:val="24"/>
          <w:szCs w:val="24"/>
          <w:lang w:val="es-MX"/>
        </w:rPr>
        <w:t>Formación académica</w:t>
      </w:r>
    </w:p>
    <w:p w:rsidR="008115E5" w:rsidRPr="00A57FBA" w:rsidRDefault="00967FFA">
      <w:pPr>
        <w:rPr>
          <w:lang w:val="es-MX"/>
        </w:rPr>
      </w:pPr>
      <w:r>
        <w:t>•</w:t>
      </w:r>
      <w:r w:rsidR="00FF204C">
        <w:t xml:space="preserve">Primario completo: Escuela n° 15 Luis Piedra Buena ( Almirante </w:t>
      </w:r>
      <w:r w:rsidR="00B34B5C">
        <w:t>Brown)</w:t>
      </w:r>
    </w:p>
    <w:p w:rsidR="008115E5" w:rsidRDefault="00B34B5C">
      <w:r>
        <w:t>•Secundario completo: Sens 451 ( Burzaco)</w:t>
      </w:r>
    </w:p>
    <w:p w:rsidR="00450534" w:rsidRDefault="00450534">
      <w:r>
        <w:t>•Facultad de derecho (</w:t>
      </w:r>
      <w:r w:rsidR="005B556A">
        <w:t>UNLZ)</w:t>
      </w:r>
    </w:p>
    <w:p w:rsidR="005B556A" w:rsidRPr="00A57FBA" w:rsidRDefault="005B556A">
      <w:pPr>
        <w:rPr>
          <w:lang w:val="es-MX"/>
        </w:rPr>
      </w:pPr>
      <w:r>
        <w:t xml:space="preserve">Carrera de Abogacía. </w:t>
      </w:r>
      <w:r w:rsidR="001324F5">
        <w:t>Hasta la fecha.</w:t>
      </w:r>
    </w:p>
    <w:p w:rsidR="008115E5" w:rsidRDefault="00483C98">
      <w:pPr>
        <w:pStyle w:val="Ttulo1"/>
      </w:pPr>
      <w:r>
        <w:t>Experiencia Laboral</w:t>
      </w:r>
    </w:p>
    <w:p w:rsidR="008115E5" w:rsidRDefault="00C6319A">
      <w:pPr>
        <w:pStyle w:val="Listaconvietas"/>
      </w:pPr>
      <w:r>
        <w:t xml:space="preserve">Niñera en casa de familia. </w:t>
      </w:r>
    </w:p>
    <w:p w:rsidR="00CD1C17" w:rsidRDefault="00CD1C17" w:rsidP="00CD1C17">
      <w:pPr>
        <w:pStyle w:val="Listaconvietas"/>
        <w:numPr>
          <w:ilvl w:val="0"/>
          <w:numId w:val="0"/>
        </w:numPr>
        <w:ind w:left="216"/>
      </w:pPr>
      <w:r>
        <w:t>Dirección: Roque Cisterna 3396</w:t>
      </w:r>
      <w:r w:rsidR="000B077C">
        <w:t xml:space="preserve"> Bernal.</w:t>
      </w:r>
    </w:p>
    <w:p w:rsidR="000B077C" w:rsidRDefault="000B077C" w:rsidP="00CD1C17">
      <w:pPr>
        <w:pStyle w:val="Listaconvietas"/>
        <w:numPr>
          <w:ilvl w:val="0"/>
          <w:numId w:val="0"/>
        </w:numPr>
        <w:ind w:left="216"/>
      </w:pPr>
      <w:r>
        <w:t xml:space="preserve">Señora: Gisel Cárdenas. Tel: </w:t>
      </w:r>
      <w:r w:rsidR="00D3198D">
        <w:t>115951</w:t>
      </w:r>
      <w:r w:rsidR="00E72242">
        <w:t>8166</w:t>
      </w:r>
    </w:p>
    <w:p w:rsidR="00E72242" w:rsidRDefault="001012CC" w:rsidP="00CD1C17">
      <w:pPr>
        <w:pStyle w:val="Listaconvietas"/>
        <w:numPr>
          <w:ilvl w:val="0"/>
          <w:numId w:val="0"/>
        </w:numPr>
        <w:ind w:left="2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Objetivos:</w:t>
      </w:r>
    </w:p>
    <w:p w:rsidR="006C664F" w:rsidRPr="00060EB3" w:rsidRDefault="00665B2C" w:rsidP="00CD1C17">
      <w:pPr>
        <w:pStyle w:val="Listaconvietas"/>
        <w:numPr>
          <w:ilvl w:val="0"/>
          <w:numId w:val="0"/>
        </w:numPr>
        <w:ind w:left="216"/>
      </w:pPr>
      <w:r>
        <w:t>Formar parte de un equipo de trabajo</w:t>
      </w:r>
      <w:r w:rsidR="005C001A">
        <w:t xml:space="preserve"> y consolidarme </w:t>
      </w:r>
      <w:r w:rsidR="003A51AE">
        <w:t xml:space="preserve">profesionalmente </w:t>
      </w:r>
      <w:r w:rsidR="00D341E5">
        <w:t xml:space="preserve">en una empresa </w:t>
      </w:r>
      <w:r w:rsidR="00C01DD7">
        <w:t xml:space="preserve">donde los logros personales </w:t>
      </w:r>
      <w:r w:rsidR="0090432B">
        <w:t>y él desempeño sean reconocidos</w:t>
      </w:r>
      <w:r w:rsidR="00A8583C">
        <w:t>,además de</w:t>
      </w:r>
      <w:r w:rsidR="00A61339">
        <w:t xml:space="preserve"> permitir </w:t>
      </w:r>
      <w:r w:rsidR="0090432B">
        <w:t xml:space="preserve"> </w:t>
      </w:r>
      <w:r w:rsidR="00B27BCF">
        <w:t>oportunidades de desarrollo</w:t>
      </w:r>
      <w:r w:rsidR="00B24211">
        <w:t xml:space="preserve"> personal</w:t>
      </w:r>
      <w:r w:rsidR="00F622C1">
        <w:t xml:space="preserve"> y profesional.</w:t>
      </w:r>
    </w:p>
    <w:p w:rsidR="005051E1" w:rsidRPr="00D86BCB" w:rsidRDefault="005051E1" w:rsidP="00CD1C17">
      <w:pPr>
        <w:pStyle w:val="Listaconvietas"/>
        <w:numPr>
          <w:ilvl w:val="0"/>
          <w:numId w:val="0"/>
        </w:numPr>
        <w:ind w:left="216"/>
      </w:pPr>
    </w:p>
    <w:p w:rsidR="00CD1C17" w:rsidRDefault="00CD1C17" w:rsidP="00CD1C17">
      <w:pPr>
        <w:pStyle w:val="Listaconvietas"/>
        <w:numPr>
          <w:ilvl w:val="0"/>
          <w:numId w:val="0"/>
        </w:numPr>
        <w:ind w:left="216"/>
      </w:pPr>
    </w:p>
    <w:p w:rsidR="00C6319A" w:rsidRDefault="00C6319A" w:rsidP="00C6319A">
      <w:pPr>
        <w:pStyle w:val="Listaconvietas"/>
        <w:numPr>
          <w:ilvl w:val="0"/>
          <w:numId w:val="0"/>
        </w:numPr>
      </w:pPr>
    </w:p>
    <w:sectPr w:rsidR="00C6319A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84B" w:rsidRDefault="00E0384B">
      <w:pPr>
        <w:spacing w:after="0" w:line="240" w:lineRule="auto"/>
      </w:pPr>
      <w:r>
        <w:separator/>
      </w:r>
    </w:p>
  </w:endnote>
  <w:endnote w:type="continuationSeparator" w:id="0">
    <w:p w:rsidR="00E0384B" w:rsidRDefault="00E0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charset w:val="00"/>
    <w:family w:val="swiss"/>
    <w:pitch w:val="variable"/>
    <w:sig w:usb0="0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84144C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84B" w:rsidRDefault="00E0384B">
      <w:pPr>
        <w:spacing w:after="0" w:line="240" w:lineRule="auto"/>
      </w:pPr>
      <w:r>
        <w:separator/>
      </w:r>
    </w:p>
  </w:footnote>
  <w:footnote w:type="continuationSeparator" w:id="0">
    <w:p w:rsidR="00E0384B" w:rsidRDefault="00E0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84144C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09FF1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D00AD3">
    <w:r>
      <w:rPr>
        <w:noProof/>
        <w:lang w:val="es-ES" w:eastAsia="es-ES"/>
      </w:rPr>
    </w:r>
    <w:r w:rsidR="00D00AD3">
      <w:rPr>
        <w:noProof/>
        <w:lang w:val="es-ES" w:eastAsia="es-ES"/>
      </w:rPr>
      <w:pict>
        <v:group id="Grup 4" o:spid="_x0000_s2050" alt="Title: Marc de pàgina amb tabulació" style="position:absolute;margin-left:0;margin-top:0;width:212.1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84144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BE421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DB2C5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2215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0E8F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F235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6465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88E7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E6FC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1862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22630F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5FA0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2E2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04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E9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2B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AF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A7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B093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AACE38BE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22EF46A" w:tentative="1">
      <w:start w:val="1"/>
      <w:numFmt w:val="lowerLetter"/>
      <w:lvlText w:val="%2."/>
      <w:lvlJc w:val="left"/>
      <w:pPr>
        <w:ind w:left="1440" w:hanging="360"/>
      </w:pPr>
    </w:lvl>
    <w:lvl w:ilvl="2" w:tplc="22C427D6" w:tentative="1">
      <w:start w:val="1"/>
      <w:numFmt w:val="lowerRoman"/>
      <w:lvlText w:val="%3."/>
      <w:lvlJc w:val="right"/>
      <w:pPr>
        <w:ind w:left="2160" w:hanging="180"/>
      </w:pPr>
    </w:lvl>
    <w:lvl w:ilvl="3" w:tplc="A0FA0838" w:tentative="1">
      <w:start w:val="1"/>
      <w:numFmt w:val="decimal"/>
      <w:lvlText w:val="%4."/>
      <w:lvlJc w:val="left"/>
      <w:pPr>
        <w:ind w:left="2880" w:hanging="360"/>
      </w:pPr>
    </w:lvl>
    <w:lvl w:ilvl="4" w:tplc="A1408CBC" w:tentative="1">
      <w:start w:val="1"/>
      <w:numFmt w:val="lowerLetter"/>
      <w:lvlText w:val="%5."/>
      <w:lvlJc w:val="left"/>
      <w:pPr>
        <w:ind w:left="3600" w:hanging="360"/>
      </w:pPr>
    </w:lvl>
    <w:lvl w:ilvl="5" w:tplc="A9689E14" w:tentative="1">
      <w:start w:val="1"/>
      <w:numFmt w:val="lowerRoman"/>
      <w:lvlText w:val="%6."/>
      <w:lvlJc w:val="right"/>
      <w:pPr>
        <w:ind w:left="4320" w:hanging="180"/>
      </w:pPr>
    </w:lvl>
    <w:lvl w:ilvl="6" w:tplc="DA8A990C" w:tentative="1">
      <w:start w:val="1"/>
      <w:numFmt w:val="decimal"/>
      <w:lvlText w:val="%7."/>
      <w:lvlJc w:val="left"/>
      <w:pPr>
        <w:ind w:left="5040" w:hanging="360"/>
      </w:pPr>
    </w:lvl>
    <w:lvl w:ilvl="7" w:tplc="C9181B3E" w:tentative="1">
      <w:start w:val="1"/>
      <w:numFmt w:val="lowerLetter"/>
      <w:lvlText w:val="%8."/>
      <w:lvlJc w:val="left"/>
      <w:pPr>
        <w:ind w:left="5760" w:hanging="360"/>
      </w:pPr>
    </w:lvl>
    <w:lvl w:ilvl="8" w:tplc="89C49DD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ttachedTemplate r:id="rId1"/>
  <w:revisionView w:inkAnnotations="0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4B"/>
    <w:rsid w:val="00060EB3"/>
    <w:rsid w:val="000B077C"/>
    <w:rsid w:val="000E0A8C"/>
    <w:rsid w:val="001012CC"/>
    <w:rsid w:val="001324F5"/>
    <w:rsid w:val="00167EC0"/>
    <w:rsid w:val="003A51AE"/>
    <w:rsid w:val="004301AA"/>
    <w:rsid w:val="00450534"/>
    <w:rsid w:val="00483C98"/>
    <w:rsid w:val="005051E1"/>
    <w:rsid w:val="005B556A"/>
    <w:rsid w:val="005C001A"/>
    <w:rsid w:val="00617AE1"/>
    <w:rsid w:val="00665B2C"/>
    <w:rsid w:val="006C4522"/>
    <w:rsid w:val="006C664F"/>
    <w:rsid w:val="006E2566"/>
    <w:rsid w:val="00712BF6"/>
    <w:rsid w:val="0079241B"/>
    <w:rsid w:val="008317CE"/>
    <w:rsid w:val="008B1F97"/>
    <w:rsid w:val="0090432B"/>
    <w:rsid w:val="00967FFA"/>
    <w:rsid w:val="00A05DF4"/>
    <w:rsid w:val="00A528C3"/>
    <w:rsid w:val="00A61339"/>
    <w:rsid w:val="00A8583C"/>
    <w:rsid w:val="00B24211"/>
    <w:rsid w:val="00B27BCF"/>
    <w:rsid w:val="00B34B5C"/>
    <w:rsid w:val="00BD0078"/>
    <w:rsid w:val="00C01DD7"/>
    <w:rsid w:val="00C6319A"/>
    <w:rsid w:val="00CD1C17"/>
    <w:rsid w:val="00D00AD3"/>
    <w:rsid w:val="00D3198D"/>
    <w:rsid w:val="00D341E5"/>
    <w:rsid w:val="00D8151E"/>
    <w:rsid w:val="00D86BCB"/>
    <w:rsid w:val="00DB6649"/>
    <w:rsid w:val="00E0384B"/>
    <w:rsid w:val="00E72242"/>
    <w:rsid w:val="00F622C1"/>
    <w:rsid w:val="00FD3BE6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5EF9"/>
  <w15:docId w15:val="{1A3BAA2C-8FD4-E444-994C-97753040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ADC1875-97A2-C34E-A052-BF97E9D19799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{0ADC1875-97A2-C34E-A052-BF97E9D19799}tf50002018.dotx</Template>
  <TotalTime>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 Contrera</dc:creator>
  <cp:keywords/>
  <dc:description/>
  <cp:lastModifiedBy>Nadina Contrera</cp:lastModifiedBy>
  <cp:revision>2</cp:revision>
  <dcterms:created xsi:type="dcterms:W3CDTF">2022-03-06T22:51:00Z</dcterms:created>
  <dcterms:modified xsi:type="dcterms:W3CDTF">2022-03-06T22:51:00Z</dcterms:modified>
</cp:coreProperties>
</file>