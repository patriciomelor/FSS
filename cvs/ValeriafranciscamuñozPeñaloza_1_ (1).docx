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6C7940" w:rsidP="00141A4C">
      <w:pPr>
        <w:pStyle w:val="Ttulo"/>
      </w:pPr>
      <w:r>
        <w:t>Valeria francisca muñoz Peñaloza</w:t>
      </w:r>
    </w:p>
    <w:p w:rsidR="00141A4C" w:rsidRDefault="006C7940" w:rsidP="00141A4C">
      <w:r>
        <w:t>Dirección: Los pelicanos #1619, Santiago Teléfono:</w:t>
      </w:r>
      <w:r w:rsidR="000728BC">
        <w:t xml:space="preserve"> +56</w:t>
      </w:r>
      <w:r>
        <w:t xml:space="preserve">981240999 Correo electrónico: </w:t>
      </w:r>
      <w:hyperlink r:id="rId8" w:history="1">
        <w:r w:rsidR="005114DE" w:rsidRPr="00453613">
          <w:rPr>
            <w:rStyle w:val="Hipervnculo"/>
          </w:rPr>
          <w:t>valeriamunoz295@gmail.com</w:t>
        </w:r>
      </w:hyperlink>
      <w:r w:rsidR="005114DE">
        <w:t xml:space="preserve"> </w:t>
      </w:r>
    </w:p>
    <w:sdt>
      <w:sdtPr>
        <w:alias w:val="Educación:"/>
        <w:tag w:val="Educación:"/>
        <w:id w:val="807127995"/>
        <w:placeholder>
          <w:docPart w:val="467807B8C4F94B30BFDBA8126CA3004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6270A9" w:rsidRDefault="00421579">
      <w:pPr>
        <w:pStyle w:val="Ttulo2"/>
      </w:pPr>
      <w:sdt>
        <w:sdtPr>
          <w:alias w:val="Titulación:"/>
          <w:tag w:val="Titulación:"/>
          <w:id w:val="-1403435167"/>
          <w:placeholder>
            <w:docPart w:val="E8FBF69603624C2E83186D5AEA6D1272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es-ES"/>
            </w:rPr>
            <w:t>Titulación</w:t>
          </w:r>
        </w:sdtContent>
      </w:sdt>
      <w:r w:rsidR="009D5933">
        <w:rPr>
          <w:lang w:bidi="es-ES"/>
        </w:rPr>
        <w:t> | </w:t>
      </w:r>
      <w:sdt>
        <w:sdtPr>
          <w:alias w:val="Fecha de obtención:"/>
          <w:tag w:val="Fecha de obtención:"/>
          <w:id w:val="-315799195"/>
          <w:placeholder>
            <w:docPart w:val="95B0C472375949C68E47B2A3555BB86F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es-ES"/>
            </w:rPr>
            <w:t>Fecha de obtención</w:t>
          </w:r>
        </w:sdtContent>
      </w:sdt>
      <w:r w:rsidR="009D5933">
        <w:rPr>
          <w:lang w:bidi="es-ES"/>
        </w:rPr>
        <w:t> | </w:t>
      </w:r>
      <w:sdt>
        <w:sdtPr>
          <w:alias w:val="Centro educativo:"/>
          <w:tag w:val="Centro educativo:"/>
          <w:id w:val="530385979"/>
          <w:placeholder>
            <w:docPart w:val="EDFB842B44374920B222B2164C85674D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es-ES"/>
            </w:rPr>
            <w:t>Centro educativo</w:t>
          </w:r>
        </w:sdtContent>
      </w:sdt>
    </w:p>
    <w:p w:rsidR="006270A9" w:rsidRDefault="009D5933" w:rsidP="001B29CF">
      <w:pPr>
        <w:pStyle w:val="Listaconvietas"/>
      </w:pPr>
      <w:r>
        <w:rPr>
          <w:lang w:bidi="es-ES"/>
        </w:rPr>
        <w:t xml:space="preserve">Área general de estudio: </w:t>
      </w:r>
      <w:r w:rsidR="005114DE">
        <w:t>B</w:t>
      </w:r>
      <w:r w:rsidR="000728BC">
        <w:t>ásica Tte. Dagoberto Godoy</w:t>
      </w:r>
      <w:r w:rsidR="005114DE">
        <w:t xml:space="preserve"> (2004-2012)</w:t>
      </w:r>
    </w:p>
    <w:p w:rsidR="00680595" w:rsidRDefault="00680595" w:rsidP="00680595">
      <w:pPr>
        <w:pStyle w:val="Listaconvietas"/>
        <w:numPr>
          <w:ilvl w:val="0"/>
          <w:numId w:val="0"/>
        </w:numPr>
        <w:ind w:left="216"/>
      </w:pPr>
    </w:p>
    <w:p w:rsidR="005114DE" w:rsidRDefault="005114DE" w:rsidP="001B29CF">
      <w:pPr>
        <w:pStyle w:val="Listaconvietas"/>
      </w:pPr>
      <w:r>
        <w:t xml:space="preserve">Enseñanza media: Instituto Comercial Particular La </w:t>
      </w:r>
      <w:r w:rsidR="00680595">
        <w:t>Cisterna. (</w:t>
      </w:r>
      <w:r>
        <w:t xml:space="preserve"> 2013-1016)</w:t>
      </w:r>
    </w:p>
    <w:p w:rsidR="006270A9" w:rsidRDefault="009D5933" w:rsidP="001B29CF">
      <w:pPr>
        <w:pStyle w:val="Listaconvietas"/>
      </w:pPr>
      <w:r>
        <w:rPr>
          <w:lang w:bidi="es-ES"/>
        </w:rPr>
        <w:t xml:space="preserve">Especialidad: </w:t>
      </w:r>
      <w:r w:rsidR="005114DE">
        <w:t>T</w:t>
      </w:r>
      <w:r w:rsidR="006C7940">
        <w:t xml:space="preserve">écnico en Administración </w:t>
      </w:r>
      <w:r w:rsidR="00680595">
        <w:t xml:space="preserve"> </w:t>
      </w:r>
    </w:p>
    <w:p w:rsidR="00680595" w:rsidRDefault="00680595" w:rsidP="001B29CF">
      <w:pPr>
        <w:pStyle w:val="Listaconvietas"/>
      </w:pPr>
      <w:r>
        <w:t>Práctica profesional agencia de Aduana Mewes.</w:t>
      </w:r>
    </w:p>
    <w:p w:rsidR="00680595" w:rsidRDefault="00680595" w:rsidP="00680595">
      <w:pPr>
        <w:pStyle w:val="Listaconvietas"/>
        <w:numPr>
          <w:ilvl w:val="0"/>
          <w:numId w:val="0"/>
        </w:numPr>
        <w:ind w:left="216"/>
      </w:pPr>
    </w:p>
    <w:p w:rsidR="005114DE" w:rsidRDefault="005114DE" w:rsidP="001B29CF">
      <w:pPr>
        <w:pStyle w:val="Listaconvietas"/>
      </w:pPr>
      <w:r>
        <w:t xml:space="preserve">Estudio superior: </w:t>
      </w:r>
    </w:p>
    <w:p w:rsidR="005114DE" w:rsidRDefault="005114DE" w:rsidP="001B29CF">
      <w:pPr>
        <w:pStyle w:val="Listaconvietas"/>
      </w:pPr>
      <w:r>
        <w:t xml:space="preserve">Instituto John Kennedy </w:t>
      </w:r>
    </w:p>
    <w:p w:rsidR="005114DE" w:rsidRDefault="005114DE" w:rsidP="001B29CF">
      <w:pPr>
        <w:pStyle w:val="Listaconvietas"/>
      </w:pPr>
      <w:r>
        <w:t>Especialidad Estilista unisex (actualmente)</w:t>
      </w:r>
    </w:p>
    <w:p w:rsidR="006270A9" w:rsidRDefault="006270A9" w:rsidP="005114DE">
      <w:pPr>
        <w:pStyle w:val="Listaconvietas"/>
        <w:numPr>
          <w:ilvl w:val="0"/>
          <w:numId w:val="0"/>
        </w:numPr>
      </w:pPr>
    </w:p>
    <w:sdt>
      <w:sdtPr>
        <w:alias w:val="Aptitudes y habilidades:"/>
        <w:tag w:val="Aptitudes y habilidades:"/>
        <w:id w:val="458624136"/>
        <w:placeholder>
          <w:docPart w:val="D5E1E2DD6C94478B9671B0B58E4178C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:rsidR="006270A9" w:rsidRDefault="00680595">
      <w:pPr>
        <w:pStyle w:val="Listaconvietas"/>
      </w:pPr>
      <w:r>
        <w:t>Proactiva, espíritu de superación, acepto críticas constructivas, empatía y compañerismo, adaptación a grupo de trabajo.</w:t>
      </w:r>
    </w:p>
    <w:sdt>
      <w:sdtPr>
        <w:alias w:val="Experiencia:"/>
        <w:tag w:val="Experiencia:"/>
        <w:id w:val="171684534"/>
        <w:placeholder>
          <w:docPart w:val="51A509AFA8DE4A37B12805E6CF56C9F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:rsidR="006270A9" w:rsidRDefault="00680595">
      <w:pPr>
        <w:pStyle w:val="Ttulo2"/>
      </w:pPr>
      <w:r>
        <w:t>agencia aduana Herrera y Muñoz</w:t>
      </w:r>
    </w:p>
    <w:p w:rsidR="006270A9" w:rsidRDefault="00680595">
      <w:pPr>
        <w:pStyle w:val="Listaconvietas"/>
      </w:pPr>
      <w:r>
        <w:t>Puesto encargada de facturación (2017- abril 2019)</w:t>
      </w:r>
    </w:p>
    <w:p w:rsidR="00680595" w:rsidRDefault="00680595" w:rsidP="00680595">
      <w:pPr>
        <w:pStyle w:val="Listaconvietas"/>
        <w:numPr>
          <w:ilvl w:val="0"/>
          <w:numId w:val="0"/>
        </w:numPr>
        <w:ind w:left="216" w:hanging="216"/>
      </w:pPr>
    </w:p>
    <w:p w:rsidR="00680595" w:rsidRDefault="00680595" w:rsidP="00680595">
      <w:pPr>
        <w:pStyle w:val="Listaconvietas"/>
        <w:numPr>
          <w:ilvl w:val="0"/>
          <w:numId w:val="0"/>
        </w:numPr>
        <w:ind w:left="216" w:hanging="216"/>
      </w:pPr>
    </w:p>
    <w:p w:rsidR="00680595" w:rsidRDefault="00680595" w:rsidP="00680595">
      <w:pPr>
        <w:pStyle w:val="Listaconvietas"/>
        <w:numPr>
          <w:ilvl w:val="0"/>
          <w:numId w:val="0"/>
        </w:numPr>
        <w:ind w:left="216" w:hanging="216"/>
      </w:pPr>
    </w:p>
    <w:p w:rsidR="00680595" w:rsidRPr="00680595" w:rsidRDefault="00680595" w:rsidP="00680595">
      <w:pPr>
        <w:pStyle w:val="Listaconvietas"/>
        <w:numPr>
          <w:ilvl w:val="0"/>
          <w:numId w:val="0"/>
        </w:numPr>
        <w:ind w:left="216" w:hanging="216"/>
        <w:rPr>
          <w:sz w:val="40"/>
          <w:szCs w:val="40"/>
        </w:rPr>
      </w:pPr>
      <w:r w:rsidRPr="00680595">
        <w:rPr>
          <w:sz w:val="40"/>
          <w:szCs w:val="40"/>
        </w:rPr>
        <w:t>Disponibilidad inmediat</w:t>
      </w:r>
      <w:bookmarkStart w:id="0" w:name="_GoBack"/>
      <w:bookmarkEnd w:id="0"/>
      <w:r w:rsidRPr="00680595">
        <w:rPr>
          <w:sz w:val="40"/>
          <w:szCs w:val="40"/>
        </w:rPr>
        <w:t xml:space="preserve">a </w:t>
      </w:r>
    </w:p>
    <w:sectPr w:rsidR="00680595" w:rsidRPr="00680595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579" w:rsidRDefault="00421579">
      <w:pPr>
        <w:spacing w:after="0"/>
      </w:pPr>
      <w:r>
        <w:separator/>
      </w:r>
    </w:p>
  </w:endnote>
  <w:endnote w:type="continuationSeparator" w:id="0">
    <w:p w:rsidR="00421579" w:rsidRDefault="004215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579" w:rsidRDefault="00421579">
      <w:pPr>
        <w:spacing w:after="0"/>
      </w:pPr>
      <w:r>
        <w:separator/>
      </w:r>
    </w:p>
  </w:footnote>
  <w:footnote w:type="continuationSeparator" w:id="0">
    <w:p w:rsidR="00421579" w:rsidRDefault="004215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40"/>
    <w:rsid w:val="000728BC"/>
    <w:rsid w:val="000A4F59"/>
    <w:rsid w:val="00141A4C"/>
    <w:rsid w:val="001B29CF"/>
    <w:rsid w:val="00255E27"/>
    <w:rsid w:val="0028220F"/>
    <w:rsid w:val="00356C14"/>
    <w:rsid w:val="00421579"/>
    <w:rsid w:val="005114DE"/>
    <w:rsid w:val="00617B26"/>
    <w:rsid w:val="006270A9"/>
    <w:rsid w:val="00675956"/>
    <w:rsid w:val="00680595"/>
    <w:rsid w:val="00681034"/>
    <w:rsid w:val="006C7940"/>
    <w:rsid w:val="00816216"/>
    <w:rsid w:val="0087734B"/>
    <w:rsid w:val="009D5933"/>
    <w:rsid w:val="00BD768D"/>
    <w:rsid w:val="00C61F8E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1C398"/>
  <w15:chartTrackingRefBased/>
  <w15:docId w15:val="{4F7EE588-42CE-4F43-939D-14AF1940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riamunoz2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te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7807B8C4F94B30BFDBA8126CA30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C9959-2C7E-412A-B841-040FAC1CCFF4}"/>
      </w:docPartPr>
      <w:docPartBody>
        <w:p w:rsidR="00000000" w:rsidRDefault="00727778">
          <w:pPr>
            <w:pStyle w:val="467807B8C4F94B30BFDBA8126CA30042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E8FBF69603624C2E83186D5AEA6D1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4345-8BF1-4E8E-914F-FB5EF92D3F91}"/>
      </w:docPartPr>
      <w:docPartBody>
        <w:p w:rsidR="00000000" w:rsidRDefault="00727778">
          <w:pPr>
            <w:pStyle w:val="E8FBF69603624C2E83186D5AEA6D1272"/>
          </w:pPr>
          <w:r>
            <w:rPr>
              <w:lang w:bidi="es-ES"/>
            </w:rPr>
            <w:t>Titulación</w:t>
          </w:r>
        </w:p>
      </w:docPartBody>
    </w:docPart>
    <w:docPart>
      <w:docPartPr>
        <w:name w:val="95B0C472375949C68E47B2A3555BB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6EC4A-8935-4C8C-8A31-C98EFE146F06}"/>
      </w:docPartPr>
      <w:docPartBody>
        <w:p w:rsidR="00000000" w:rsidRDefault="00727778">
          <w:pPr>
            <w:pStyle w:val="95B0C472375949C68E47B2A3555BB86F"/>
          </w:pPr>
          <w:r>
            <w:rPr>
              <w:lang w:bidi="es-ES"/>
            </w:rPr>
            <w:t>Fecha de obtención</w:t>
          </w:r>
        </w:p>
      </w:docPartBody>
    </w:docPart>
    <w:docPart>
      <w:docPartPr>
        <w:name w:val="EDFB842B44374920B222B2164C856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3E0F6-B8BC-4EF3-8601-168438FA11AF}"/>
      </w:docPartPr>
      <w:docPartBody>
        <w:p w:rsidR="00000000" w:rsidRDefault="00727778">
          <w:pPr>
            <w:pStyle w:val="EDFB842B44374920B222B2164C85674D"/>
          </w:pPr>
          <w:r>
            <w:rPr>
              <w:lang w:bidi="es-ES"/>
            </w:rPr>
            <w:t>Centro educativo</w:t>
          </w:r>
        </w:p>
      </w:docPartBody>
    </w:docPart>
    <w:docPart>
      <w:docPartPr>
        <w:name w:val="D5E1E2DD6C94478B9671B0B58E417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93515-3671-4203-A228-749B8C3D4AB4}"/>
      </w:docPartPr>
      <w:docPartBody>
        <w:p w:rsidR="00000000" w:rsidRDefault="00727778">
          <w:pPr>
            <w:pStyle w:val="D5E1E2DD6C94478B9671B0B58E4178CE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51A509AFA8DE4A37B12805E6C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7C9D5-3414-4EA0-8717-E3B198138995}"/>
      </w:docPartPr>
      <w:docPartBody>
        <w:p w:rsidR="00000000" w:rsidRDefault="00727778">
          <w:pPr>
            <w:pStyle w:val="51A509AFA8DE4A37B12805E6CF56C9F9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E1"/>
    <w:rsid w:val="00000BE1"/>
    <w:rsid w:val="0072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47E98410744B76A5FA91781CF08A1D">
    <w:name w:val="EF47E98410744B76A5FA91781CF08A1D"/>
  </w:style>
  <w:style w:type="paragraph" w:customStyle="1" w:styleId="BEB126FBE85F43F497FBE00EDF362C17">
    <w:name w:val="BEB126FBE85F43F497FBE00EDF362C17"/>
  </w:style>
  <w:style w:type="paragraph" w:customStyle="1" w:styleId="06D8C5A363F943009F95525A7838006A">
    <w:name w:val="06D8C5A363F943009F95525A7838006A"/>
  </w:style>
  <w:style w:type="paragraph" w:customStyle="1" w:styleId="BCA8082BBE9E4C448EEBA5B88AC44472">
    <w:name w:val="BCA8082BBE9E4C448EEBA5B88AC44472"/>
  </w:style>
  <w:style w:type="paragraph" w:customStyle="1" w:styleId="88FA490FE28E4AA58CE2676DE0BDEFB8">
    <w:name w:val="88FA490FE28E4AA58CE2676DE0BDEFB8"/>
  </w:style>
  <w:style w:type="paragraph" w:customStyle="1" w:styleId="522B6DD16A524E118F3ED0689211B9D7">
    <w:name w:val="522B6DD16A524E118F3ED0689211B9D7"/>
  </w:style>
  <w:style w:type="paragraph" w:customStyle="1" w:styleId="467807B8C4F94B30BFDBA8126CA30042">
    <w:name w:val="467807B8C4F94B30BFDBA8126CA30042"/>
  </w:style>
  <w:style w:type="paragraph" w:customStyle="1" w:styleId="E8FBF69603624C2E83186D5AEA6D1272">
    <w:name w:val="E8FBF69603624C2E83186D5AEA6D1272"/>
  </w:style>
  <w:style w:type="paragraph" w:customStyle="1" w:styleId="95B0C472375949C68E47B2A3555BB86F">
    <w:name w:val="95B0C472375949C68E47B2A3555BB86F"/>
  </w:style>
  <w:style w:type="paragraph" w:customStyle="1" w:styleId="EDFB842B44374920B222B2164C85674D">
    <w:name w:val="EDFB842B44374920B222B2164C85674D"/>
  </w:style>
  <w:style w:type="paragraph" w:customStyle="1" w:styleId="F64C9AEC0F5D49E5908D1152D6C9D892">
    <w:name w:val="F64C9AEC0F5D49E5908D1152D6C9D892"/>
  </w:style>
  <w:style w:type="paragraph" w:customStyle="1" w:styleId="68D422CDE65143D9806C7B914C46BF9C">
    <w:name w:val="68D422CDE65143D9806C7B914C46BF9C"/>
  </w:style>
  <w:style w:type="paragraph" w:customStyle="1" w:styleId="ADABA996B25C4F6EB5F31E64973B904F">
    <w:name w:val="ADABA996B25C4F6EB5F31E64973B904F"/>
  </w:style>
  <w:style w:type="paragraph" w:customStyle="1" w:styleId="E940231751DD4CE1A4BB70A9A6F92B2C">
    <w:name w:val="E940231751DD4CE1A4BB70A9A6F92B2C"/>
  </w:style>
  <w:style w:type="paragraph" w:customStyle="1" w:styleId="BE3F8DBE76334184BCA4845CD8CD6B2A">
    <w:name w:val="BE3F8DBE76334184BCA4845CD8CD6B2A"/>
  </w:style>
  <w:style w:type="paragraph" w:customStyle="1" w:styleId="D5E1E2DD6C94478B9671B0B58E4178CE">
    <w:name w:val="D5E1E2DD6C94478B9671B0B58E4178CE"/>
  </w:style>
  <w:style w:type="paragraph" w:customStyle="1" w:styleId="4D6C34E3C90545989BAB3CF4C778B6E2">
    <w:name w:val="4D6C34E3C90545989BAB3CF4C778B6E2"/>
  </w:style>
  <w:style w:type="paragraph" w:customStyle="1" w:styleId="0B8187FB2AB5453980189855014146BA">
    <w:name w:val="0B8187FB2AB5453980189855014146BA"/>
  </w:style>
  <w:style w:type="paragraph" w:customStyle="1" w:styleId="E9044D6908004B9CA00999D1AEF8337C">
    <w:name w:val="E9044D6908004B9CA00999D1AEF8337C"/>
  </w:style>
  <w:style w:type="paragraph" w:customStyle="1" w:styleId="C2126E1E47294D629B4488D5A7784A41">
    <w:name w:val="C2126E1E47294D629B4488D5A7784A41"/>
  </w:style>
  <w:style w:type="paragraph" w:customStyle="1" w:styleId="409DDBDA805D4245B27861E091EF4C40">
    <w:name w:val="409DDBDA805D4245B27861E091EF4C40"/>
  </w:style>
  <w:style w:type="paragraph" w:customStyle="1" w:styleId="03BC79686B214DC9BCB50206C09571DF">
    <w:name w:val="03BC79686B214DC9BCB50206C09571DF"/>
  </w:style>
  <w:style w:type="paragraph" w:customStyle="1" w:styleId="D2368BD1C7444F159FBFEF58AA2350C4">
    <w:name w:val="D2368BD1C7444F159FBFEF58AA2350C4"/>
  </w:style>
  <w:style w:type="paragraph" w:customStyle="1" w:styleId="A7722E61AD5440288B6FD56E1F5354AA">
    <w:name w:val="A7722E61AD5440288B6FD56E1F5354AA"/>
  </w:style>
  <w:style w:type="paragraph" w:customStyle="1" w:styleId="51A509AFA8DE4A37B12805E6CF56C9F9">
    <w:name w:val="51A509AFA8DE4A37B12805E6CF56C9F9"/>
  </w:style>
  <w:style w:type="paragraph" w:customStyle="1" w:styleId="C2BA006F1F7046CEABD7A5081DDD86A7">
    <w:name w:val="C2BA006F1F7046CEABD7A5081DDD86A7"/>
  </w:style>
  <w:style w:type="paragraph" w:customStyle="1" w:styleId="AF22E50B6B1D4763B8057BB920FA8D21">
    <w:name w:val="AF22E50B6B1D4763B8057BB920FA8D21"/>
  </w:style>
  <w:style w:type="paragraph" w:customStyle="1" w:styleId="C7CE4E78DB1E42E9B257C24CB50F3F6C">
    <w:name w:val="C7CE4E78DB1E42E9B257C24CB50F3F6C"/>
  </w:style>
  <w:style w:type="paragraph" w:customStyle="1" w:styleId="5CA5DB9CCE2846168E4B8D99330416E6">
    <w:name w:val="5CA5DB9CCE2846168E4B8D99330416E6"/>
  </w:style>
  <w:style w:type="paragraph" w:customStyle="1" w:styleId="554AAB19B7C6476293AD22FE6CA7B7ED">
    <w:name w:val="554AAB19B7C6476293AD22FE6CA7B7ED"/>
  </w:style>
  <w:style w:type="paragraph" w:customStyle="1" w:styleId="7BB6A5CE85D845CEAEA713AE23CB593B">
    <w:name w:val="7BB6A5CE85D845CEAEA713AE23CB593B"/>
  </w:style>
  <w:style w:type="paragraph" w:customStyle="1" w:styleId="59FCCD86BC7C4C5FA5C1F0CA788458FB">
    <w:name w:val="59FCCD86BC7C4C5FA5C1F0CA788458FB"/>
  </w:style>
  <w:style w:type="paragraph" w:customStyle="1" w:styleId="07394ED7A6CF4565B8FBA65F1073A63F">
    <w:name w:val="07394ED7A6CF4565B8FBA65F1073A63F"/>
  </w:style>
  <w:style w:type="paragraph" w:customStyle="1" w:styleId="1FBC7C5BCBCC44BAA4DB0FA8F83AB444">
    <w:name w:val="1FBC7C5BCBCC44BAA4DB0FA8F83AB444"/>
    <w:rsid w:val="00000BE1"/>
  </w:style>
  <w:style w:type="paragraph" w:customStyle="1" w:styleId="79201E3D73B544B3B558F07114AE2DE8">
    <w:name w:val="79201E3D73B544B3B558F07114AE2DE8"/>
    <w:rsid w:val="00000BE1"/>
  </w:style>
  <w:style w:type="paragraph" w:customStyle="1" w:styleId="FF3D69F4458B4CE2BF430623A47F569E">
    <w:name w:val="FF3D69F4458B4CE2BF430623A47F569E"/>
    <w:rsid w:val="00000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25DE-EF45-4B81-814C-55E2FE43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88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keywords/>
  <cp:lastModifiedBy>Usuario de Windows</cp:lastModifiedBy>
  <cp:revision>1</cp:revision>
  <dcterms:created xsi:type="dcterms:W3CDTF">2019-10-13T00:26:00Z</dcterms:created>
  <dcterms:modified xsi:type="dcterms:W3CDTF">2019-10-13T01:54:00Z</dcterms:modified>
  <cp:version/>
</cp:coreProperties>
</file>