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A9C90" w14:textId="4C623E5D" w:rsidR="00C144A1" w:rsidRDefault="0004415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 w:rsidRPr="00044155">
        <w:rPr>
          <w:rFonts w:ascii="Times New Roman" w:hAnsi="Times New Roman" w:cs="Times New Roman"/>
          <w:noProof/>
          <w:sz w:val="24"/>
          <w:szCs w:val="24"/>
          <w:lang w:val="es-VE" w:eastAsia="es-VE"/>
        </w:rPr>
        <w:drawing>
          <wp:anchor distT="0" distB="0" distL="114300" distR="114300" simplePos="0" relativeHeight="251670528" behindDoc="0" locked="0" layoutInCell="1" allowOverlap="1" wp14:anchorId="68A69996" wp14:editId="65D11962">
            <wp:simplePos x="0" y="0"/>
            <wp:positionH relativeFrom="margin">
              <wp:posOffset>4501515</wp:posOffset>
            </wp:positionH>
            <wp:positionV relativeFrom="paragraph">
              <wp:posOffset>0</wp:posOffset>
            </wp:positionV>
            <wp:extent cx="1188000" cy="1584000"/>
            <wp:effectExtent l="0" t="0" r="0" b="0"/>
            <wp:wrapSquare wrapText="bothSides"/>
            <wp:docPr id="11" name="Imagen 11" descr="D:\DOCUMENTOS\maria lourdes\fotos de chile de maria\foto tipo carn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\maria lourdes\fotos de chile de maria\foto tipo carne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133" w:rsidRPr="00081133">
        <w:rPr>
          <w:rFonts w:ascii="Times New Roman" w:hAnsi="Times New Roman" w:cs="Times New Roman"/>
          <w:sz w:val="24"/>
          <w:szCs w:val="24"/>
        </w:rPr>
        <w:t>04 de febrero de 1994, (26 años).</w:t>
      </w:r>
      <w:bookmarkStart w:id="0" w:name="_GoBack"/>
      <w:bookmarkEnd w:id="0"/>
    </w:p>
    <w:p w14:paraId="746CE1EA" w14:textId="3B014D59" w:rsidR="00081133" w:rsidRDefault="00081133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Rut: </w:t>
      </w:r>
      <w:r w:rsidR="00E44566">
        <w:rPr>
          <w:rFonts w:ascii="Times New Roman" w:hAnsi="Times New Roman" w:cs="Times New Roman"/>
          <w:sz w:val="24"/>
          <w:szCs w:val="24"/>
        </w:rPr>
        <w:t>27.043.435-5</w:t>
      </w:r>
    </w:p>
    <w:p w14:paraId="0BE1DBF8" w14:textId="5BB8675D" w:rsidR="00081133" w:rsidRDefault="00081133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Teléfono: </w:t>
      </w:r>
      <w:r w:rsidR="009D0354">
        <w:rPr>
          <w:rFonts w:ascii="Times New Roman" w:hAnsi="Times New Roman" w:cs="Times New Roman"/>
          <w:sz w:val="24"/>
          <w:szCs w:val="24"/>
        </w:rPr>
        <w:t>+56 9 61095898</w:t>
      </w:r>
    </w:p>
    <w:p w14:paraId="74D09E3B" w14:textId="0507F881" w:rsidR="009D0354" w:rsidRDefault="009D0354" w:rsidP="009D0354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</w:t>
      </w:r>
      <w:r w:rsidR="00E44566">
        <w:rPr>
          <w:rFonts w:ascii="Times New Roman" w:hAnsi="Times New Roman" w:cs="Times New Roman"/>
          <w:sz w:val="24"/>
          <w:szCs w:val="24"/>
        </w:rPr>
        <w:t xml:space="preserve"> .Concón 165, Estación Central</w:t>
      </w:r>
    </w:p>
    <w:p w14:paraId="7ADFAC34" w14:textId="59E62606" w:rsidR="009D0354" w:rsidRPr="000B302E" w:rsidRDefault="009D0354" w:rsidP="009D0354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Style w:val="Hipervnculo"/>
          <w:rFonts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Style w:val="Hipervnculo"/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757CC9">
          <w:rPr>
            <w:rStyle w:val="Hipervnculo"/>
            <w:rFonts w:ascii="Times New Roman" w:hAnsi="Times New Roman" w:cs="Times New Roman"/>
            <w:sz w:val="24"/>
            <w:szCs w:val="24"/>
          </w:rPr>
          <w:t>marialourdes.mlri@gmail.com</w:t>
        </w:r>
      </w:hyperlink>
      <w:r w:rsidR="000B302E">
        <w:rPr>
          <w:rStyle w:val="Hipervnculo"/>
          <w:rFonts w:ascii="Times New Roman" w:hAnsi="Times New Roman" w:cs="Times New Roman"/>
          <w:sz w:val="24"/>
          <w:szCs w:val="24"/>
          <w:u w:val="none"/>
        </w:rPr>
        <w:t xml:space="preserve"> , </w:t>
      </w:r>
      <w:hyperlink r:id="rId12" w:history="1">
        <w:r w:rsidR="000B302E" w:rsidRPr="00483C36">
          <w:rPr>
            <w:rStyle w:val="Hipervnculo"/>
            <w:rFonts w:ascii="Times New Roman" w:hAnsi="Times New Roman" w:cs="Times New Roman"/>
            <w:sz w:val="24"/>
            <w:szCs w:val="24"/>
          </w:rPr>
          <w:t>marialourdes402@hotmail.com</w:t>
        </w:r>
      </w:hyperlink>
    </w:p>
    <w:p w14:paraId="00D15CBF" w14:textId="10C3207C" w:rsidR="009D0354" w:rsidRDefault="009D035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6BA6C57C" w14:textId="12027AB9" w:rsidR="009D0354" w:rsidRDefault="00E44566" w:rsidP="00044155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18ADE" wp14:editId="185CEFE6">
                <wp:simplePos x="0" y="0"/>
                <wp:positionH relativeFrom="margin">
                  <wp:posOffset>-385482</wp:posOffset>
                </wp:positionH>
                <wp:positionV relativeFrom="paragraph">
                  <wp:posOffset>99135</wp:posOffset>
                </wp:positionV>
                <wp:extent cx="2463501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50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7ECE1B" w14:textId="73CFE763" w:rsidR="00E44566" w:rsidRPr="00E44566" w:rsidRDefault="00E44566" w:rsidP="00E44566">
                            <w:pPr>
                              <w:tabs>
                                <w:tab w:val="left" w:pos="2266"/>
                              </w:tabs>
                              <w:spacing w:after="0"/>
                              <w:ind w:left="-42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4566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Profesional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18AD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30.35pt;margin-top:7.8pt;width:194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" filled="f" stroked="f">
                <v:fill o:detectmouseclick="t"/>
                <v:textbox style="mso-fit-shape-to-text:t">
                  <w:txbxContent>
                    <w:p w14:paraId="5E7ECE1B" w14:textId="73CFE763" w:rsidR="00E44566" w:rsidRPr="00E44566" w:rsidRDefault="00E44566" w:rsidP="00E44566">
                      <w:pPr>
                        <w:tabs>
                          <w:tab w:val="left" w:pos="2266"/>
                        </w:tabs>
                        <w:spacing w:after="0"/>
                        <w:ind w:left="-426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4566"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Profesional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6D3FFB" w14:textId="60E5D000" w:rsidR="009D0354" w:rsidRDefault="009D035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043C334A" w14:textId="7582582C" w:rsidR="009D0354" w:rsidRDefault="009D035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26CB58D0" w14:textId="35453D02" w:rsidR="008C2FA5" w:rsidRDefault="00F852E5" w:rsidP="008C2FA5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Licenciada en Contaduría Pública con tres años de experiencia</w:t>
      </w:r>
      <w:r w:rsidR="00017E14">
        <w:rPr>
          <w:rFonts w:ascii="Times New Roman" w:hAnsi="Times New Roman" w:cs="Times New Roman"/>
          <w:sz w:val="24"/>
          <w:szCs w:val="24"/>
        </w:rPr>
        <w:t xml:space="preserve"> profesional, distribuidos en las áreas de cobranzas, de contabilidad general y administrativo. </w:t>
      </w:r>
      <w:r w:rsidR="001B073B">
        <w:rPr>
          <w:rFonts w:ascii="Times New Roman" w:hAnsi="Times New Roman" w:cs="Times New Roman"/>
          <w:sz w:val="24"/>
          <w:szCs w:val="24"/>
        </w:rPr>
        <w:t>Con el propósito de f</w:t>
      </w:r>
      <w:r w:rsidR="00017E14">
        <w:rPr>
          <w:rFonts w:ascii="Times New Roman" w:hAnsi="Times New Roman" w:cs="Times New Roman"/>
          <w:sz w:val="24"/>
          <w:szCs w:val="24"/>
        </w:rPr>
        <w:t>ormar</w:t>
      </w:r>
      <w:r w:rsidR="008C2FA5" w:rsidRPr="00C85ADF">
        <w:rPr>
          <w:rFonts w:ascii="Times New Roman" w:hAnsi="Times New Roman" w:cs="Times New Roman"/>
          <w:sz w:val="24"/>
          <w:szCs w:val="24"/>
        </w:rPr>
        <w:t xml:space="preserve"> parte de</w:t>
      </w:r>
      <w:r w:rsidR="001B073B">
        <w:rPr>
          <w:rFonts w:ascii="Times New Roman" w:hAnsi="Times New Roman" w:cs="Times New Roman"/>
          <w:sz w:val="24"/>
          <w:szCs w:val="24"/>
        </w:rPr>
        <w:t xml:space="preserve">l personal de </w:t>
      </w:r>
      <w:r w:rsidR="008C2FA5" w:rsidRPr="00C85ADF">
        <w:rPr>
          <w:rFonts w:ascii="Times New Roman" w:hAnsi="Times New Roman" w:cs="Times New Roman"/>
          <w:sz w:val="24"/>
          <w:szCs w:val="24"/>
        </w:rPr>
        <w:t>una gran empresa donde pueda de</w:t>
      </w:r>
      <w:r w:rsidR="001B073B">
        <w:rPr>
          <w:rFonts w:ascii="Times New Roman" w:hAnsi="Times New Roman" w:cs="Times New Roman"/>
          <w:sz w:val="24"/>
          <w:szCs w:val="24"/>
        </w:rPr>
        <w:t>senvolverme</w:t>
      </w:r>
      <w:r w:rsidR="008C2FA5" w:rsidRPr="00C85ADF">
        <w:rPr>
          <w:rFonts w:ascii="Times New Roman" w:hAnsi="Times New Roman" w:cs="Times New Roman"/>
          <w:sz w:val="24"/>
          <w:szCs w:val="24"/>
        </w:rPr>
        <w:t xml:space="preserve"> y crecer profesionalmente</w:t>
      </w:r>
      <w:r w:rsidR="00C71884">
        <w:rPr>
          <w:rFonts w:ascii="Times New Roman" w:hAnsi="Times New Roman" w:cs="Times New Roman"/>
          <w:sz w:val="24"/>
          <w:szCs w:val="24"/>
        </w:rPr>
        <w:t>,</w:t>
      </w:r>
      <w:r w:rsidR="00C024DA">
        <w:rPr>
          <w:rFonts w:ascii="Times New Roman" w:hAnsi="Times New Roman" w:cs="Times New Roman"/>
          <w:sz w:val="24"/>
          <w:szCs w:val="24"/>
        </w:rPr>
        <w:t xml:space="preserve"> y contribuir con </w:t>
      </w:r>
      <w:r w:rsidR="00C71884">
        <w:rPr>
          <w:rFonts w:ascii="Times New Roman" w:hAnsi="Times New Roman" w:cs="Times New Roman"/>
          <w:sz w:val="24"/>
          <w:szCs w:val="24"/>
        </w:rPr>
        <w:t>el</w:t>
      </w:r>
      <w:r w:rsidR="00C024DA">
        <w:rPr>
          <w:rFonts w:ascii="Times New Roman" w:hAnsi="Times New Roman" w:cs="Times New Roman"/>
          <w:sz w:val="24"/>
          <w:szCs w:val="24"/>
        </w:rPr>
        <w:t xml:space="preserve"> </w:t>
      </w:r>
      <w:r w:rsidR="001C4C8F">
        <w:rPr>
          <w:rFonts w:ascii="Times New Roman" w:hAnsi="Times New Roman" w:cs="Times New Roman"/>
          <w:sz w:val="24"/>
          <w:szCs w:val="24"/>
        </w:rPr>
        <w:t xml:space="preserve">desarrollo y fortalecimiento </w:t>
      </w:r>
      <w:r w:rsidR="00C71884">
        <w:rPr>
          <w:rFonts w:ascii="Times New Roman" w:hAnsi="Times New Roman" w:cs="Times New Roman"/>
          <w:sz w:val="24"/>
          <w:szCs w:val="24"/>
        </w:rPr>
        <w:t>de la misma.</w:t>
      </w:r>
    </w:p>
    <w:p w14:paraId="666DEA5A" w14:textId="18C65A48" w:rsidR="008C2FA5" w:rsidRPr="00C85ADF" w:rsidRDefault="008C2FA5" w:rsidP="008C2FA5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D36F0" wp14:editId="70BE97DC">
                <wp:simplePos x="0" y="0"/>
                <wp:positionH relativeFrom="margin">
                  <wp:posOffset>-316155</wp:posOffset>
                </wp:positionH>
                <wp:positionV relativeFrom="paragraph">
                  <wp:posOffset>192704</wp:posOffset>
                </wp:positionV>
                <wp:extent cx="3044414" cy="494852"/>
                <wp:effectExtent l="0" t="0" r="0" b="6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414" cy="494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297908" w14:textId="42557E22" w:rsidR="008C2FA5" w:rsidRPr="00E44566" w:rsidRDefault="008C2FA5" w:rsidP="008C2FA5">
                            <w:pPr>
                              <w:tabs>
                                <w:tab w:val="left" w:pos="2266"/>
                              </w:tabs>
                              <w:spacing w:after="0"/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Experiencia Laboral: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D36F0" id="Cuadro de texto 24" o:spid="_x0000_s1027" type="#_x0000_t202" style="position:absolute;left:0;text-align:left;margin-left:-24.9pt;margin-top:15.15pt;width:239.7pt;height:3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" filled="f" stroked="f">
                <v:fill o:detectmouseclick="t"/>
                <v:textbox>
                  <w:txbxContent>
                    <w:p w14:paraId="52297908" w14:textId="42557E22" w:rsidR="008C2FA5" w:rsidRPr="00E44566" w:rsidRDefault="008C2FA5" w:rsidP="008C2FA5">
                      <w:pPr>
                        <w:tabs>
                          <w:tab w:val="left" w:pos="2266"/>
                        </w:tabs>
                        <w:spacing w:after="0"/>
                        <w:ind w:left="-142"/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Experiencia Laboral: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317B25" w14:textId="77777777" w:rsidR="00B26D39" w:rsidRDefault="00B26D39" w:rsidP="00B26D39">
      <w:pPr>
        <w:pStyle w:val="Subseccin"/>
        <w:framePr w:hSpace="0" w:wrap="auto" w:hAnchor="text" w:xAlign="left" w:yAlign="inline"/>
        <w:spacing w:line="276" w:lineRule="auto"/>
        <w:jc w:val="both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16B83064" w14:textId="77777777" w:rsidR="00B177C9" w:rsidRDefault="00B177C9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</w:pPr>
    </w:p>
    <w:p w14:paraId="5B355555" w14:textId="08BFE7D4" w:rsidR="00B26D39" w:rsidRPr="00DD573E" w:rsidRDefault="00DD573E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 xml:space="preserve">COMERCIALIZADORA PROASIN SPA. </w:t>
      </w:r>
      <w:r w:rsidR="00450CC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Abril</w:t>
      </w:r>
      <w:r w:rsidRP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 20</w:t>
      </w:r>
      <w:r w:rsidR="00450CC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19</w:t>
      </w:r>
      <w:r w:rsidRP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- Octubre 2020.</w:t>
      </w:r>
    </w:p>
    <w:p w14:paraId="1B7B9477" w14:textId="6F5C4116" w:rsidR="00DD573E" w:rsidRDefault="00DD573E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Recepcionista y Asistente de Cobranza.</w:t>
      </w:r>
    </w:p>
    <w:p w14:paraId="7E54F949" w14:textId="56BF51EA" w:rsidR="00DD573E" w:rsidRDefault="00DD573E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</w:p>
    <w:p w14:paraId="3B193DA6" w14:textId="050C2DE2" w:rsidR="00DD573E" w:rsidRDefault="00B26D39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 xml:space="preserve">VIDECA (Víveres De Cándido, C.A.), </w:t>
      </w:r>
      <w:r w:rsid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D</w:t>
      </w:r>
      <w:r w:rsidR="00DD573E" w:rsidRPr="00B26D3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iciembre 2017 </w:t>
      </w:r>
      <w:r w:rsid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-</w:t>
      </w:r>
      <w:r w:rsidR="00DD573E" w:rsidRPr="00B26D3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 </w:t>
      </w:r>
      <w:r w:rsid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E</w:t>
      </w:r>
      <w:r w:rsidR="00DD573E" w:rsidRPr="00B26D3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nero 2019</w:t>
      </w:r>
    </w:p>
    <w:p w14:paraId="57AC7B5C" w14:textId="525EDEA6" w:rsidR="00B26D39" w:rsidRDefault="00B26D39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1821F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Analista de Contabili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dad General (AUDITORIA); Del Departamento de Contabilidad y Finanzas. </w:t>
      </w:r>
    </w:p>
    <w:p w14:paraId="0F054CB8" w14:textId="7479EC2D" w:rsidR="00B26D39" w:rsidRPr="00B177C9" w:rsidRDefault="00B26D39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B177C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Actividad del Dpto.: Analizar las cuentas </w:t>
      </w:r>
    </w:p>
    <w:p w14:paraId="595CEF95" w14:textId="77777777" w:rsidR="00B26D39" w:rsidRPr="00D94553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D94553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Nota de Crédito por Faltantes o Averías de Productos en el mercado. </w:t>
      </w:r>
    </w:p>
    <w:p w14:paraId="5D5FFE92" w14:textId="77777777" w:rsidR="00B26D39" w:rsidRPr="00D94553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D94553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Ventas semanales.</w:t>
      </w:r>
    </w:p>
    <w:p w14:paraId="46B5FFE7" w14:textId="77777777" w:rsidR="00B26D39" w:rsidRPr="00D94553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D94553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Cajas </w:t>
      </w:r>
    </w:p>
    <w:p w14:paraId="4F272B17" w14:textId="77777777" w:rsidR="00B26D39" w:rsidRPr="00D94553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D94553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Faltante a cobrar de caja</w:t>
      </w:r>
    </w:p>
    <w:p w14:paraId="2CACF9F5" w14:textId="1D87C869" w:rsidR="00B26D39" w:rsidRPr="00D94553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Proyectos de Mercado</w:t>
      </w:r>
    </w:p>
    <w:p w14:paraId="02FDF55D" w14:textId="18C6540D" w:rsidR="00B26D39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Contingencia </w:t>
      </w:r>
    </w:p>
    <w:p w14:paraId="63BA9D97" w14:textId="77777777" w:rsidR="00B26D39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Provisiones mensuales </w:t>
      </w:r>
    </w:p>
    <w:p w14:paraId="093C9B87" w14:textId="7F3AF65D" w:rsidR="00B26D39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Nomina </w:t>
      </w:r>
    </w:p>
    <w:p w14:paraId="7E4EC5F3" w14:textId="77777777" w:rsidR="00B26D39" w:rsidRDefault="00B26D39" w:rsidP="00B26D39">
      <w:pPr>
        <w:pStyle w:val="Subseccin"/>
        <w:framePr w:hSpace="0" w:wrap="auto" w:hAnchor="text" w:xAlign="left" w:yAlign="inline"/>
        <w:numPr>
          <w:ilvl w:val="0"/>
          <w:numId w:val="19"/>
        </w:numPr>
        <w:spacing w:line="276" w:lineRule="auto"/>
        <w:ind w:left="-426" w:firstLine="284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Liquidaciones</w:t>
      </w:r>
    </w:p>
    <w:p w14:paraId="7F4678EF" w14:textId="222F1761" w:rsidR="00B26D39" w:rsidRPr="00B26D39" w:rsidRDefault="00B26D39" w:rsidP="00B26D39">
      <w:pPr>
        <w:pStyle w:val="Subseccin"/>
        <w:framePr w:hSpace="0" w:wrap="auto" w:hAnchor="text" w:xAlign="left" w:yAlign="inline"/>
        <w:spacing w:line="276" w:lineRule="auto"/>
        <w:ind w:left="-426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B26D3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Conocimiento y manejo de los sistemas de la Empresa; GP, POS-LINE, PAI, Y ATENAS.</w:t>
      </w:r>
    </w:p>
    <w:p w14:paraId="39C72BC1" w14:textId="73029473" w:rsidR="00B26D39" w:rsidRPr="00B26D39" w:rsidRDefault="00B177C9" w:rsidP="00B26D39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B26D3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Gerente Del Dpto. Contabilidad Y Finanzas</w:t>
      </w:r>
      <w:r w:rsidR="00B26D39" w:rsidRPr="00B26D39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, Sra. Mónica Socorro Teléfonos: 0261-7000-150/+58414-6377295</w:t>
      </w:r>
    </w:p>
    <w:p w14:paraId="4BF3D01D" w14:textId="77777777" w:rsidR="009D0354" w:rsidRDefault="009D035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  <w:lang w:val="es-VE"/>
        </w:rPr>
      </w:pPr>
    </w:p>
    <w:p w14:paraId="1C905BE0" w14:textId="4011AE40" w:rsidR="00DD573E" w:rsidRDefault="00B177C9" w:rsidP="00DD573E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</w:pPr>
      <w:r w:rsidRPr="00C85ADF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>HAPPY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 xml:space="preserve"> </w:t>
      </w:r>
      <w:r w:rsidRPr="00C85ADF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>DENT</w:t>
      </w:r>
      <w:r w:rsidR="00DD573E" w:rsidRPr="00C85ADF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 xml:space="preserve"> C.A. </w:t>
      </w:r>
      <w:r w:rsid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M</w:t>
      </w:r>
      <w:r w:rsidR="00DD573E" w:rsidRPr="00C85AD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ayo del 2016 </w:t>
      </w:r>
      <w:r w:rsid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-</w:t>
      </w:r>
      <w:r w:rsidR="00DD573E" w:rsidRPr="00C85AD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 </w:t>
      </w:r>
      <w:r w:rsidR="00DD573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D</w:t>
      </w:r>
      <w:r w:rsidR="00DD573E" w:rsidRPr="00C85AD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iciembre del 2017</w:t>
      </w:r>
    </w:p>
    <w:p w14:paraId="52CDC578" w14:textId="77777777" w:rsidR="00DD573E" w:rsidRDefault="00DD573E" w:rsidP="00DD573E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Asistente Administrativo y Encargada.</w:t>
      </w:r>
    </w:p>
    <w:p w14:paraId="4EAB44CF" w14:textId="15D4EEF9" w:rsidR="00DD573E" w:rsidRDefault="00DD573E" w:rsidP="00DD573E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C85ADF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Ana María Nava Teléfono: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>+1(832)8054024</w:t>
      </w:r>
    </w:p>
    <w:p w14:paraId="29E4EED6" w14:textId="01A3463A" w:rsidR="00DD573E" w:rsidRPr="00B26D39" w:rsidRDefault="00DD573E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  <w:lang w:val="es-VE"/>
        </w:rPr>
      </w:pPr>
    </w:p>
    <w:p w14:paraId="4F7ECCEE" w14:textId="3155171E" w:rsidR="008C2FA5" w:rsidRDefault="00450CCF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VE" w:eastAsia="es-V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0FDB" wp14:editId="155FF2A2">
                <wp:simplePos x="0" y="0"/>
                <wp:positionH relativeFrom="margin">
                  <wp:posOffset>-294005</wp:posOffset>
                </wp:positionH>
                <wp:positionV relativeFrom="paragraph">
                  <wp:posOffset>-98313</wp:posOffset>
                </wp:positionV>
                <wp:extent cx="1290918" cy="494852"/>
                <wp:effectExtent l="0" t="0" r="0" b="63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918" cy="494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88B5F4" w14:textId="7D745B5E" w:rsidR="008C2FA5" w:rsidRPr="00E44566" w:rsidRDefault="008C2FA5" w:rsidP="008C2FA5">
                            <w:pPr>
                              <w:tabs>
                                <w:tab w:val="left" w:pos="2266"/>
                              </w:tabs>
                              <w:spacing w:after="0"/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Estudios: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0FDB" id="Cuadro de texto 25" o:spid="_x0000_s1028" type="#_x0000_t202" style="position:absolute;left:0;text-align:left;margin-left:-23.15pt;margin-top:-7.75pt;width:101.65pt;height:3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" filled="f" stroked="f">
                <v:fill o:detectmouseclick="t"/>
                <v:textbox>
                  <w:txbxContent>
                    <w:p w14:paraId="4E88B5F4" w14:textId="7D745B5E" w:rsidR="008C2FA5" w:rsidRPr="00E44566" w:rsidRDefault="008C2FA5" w:rsidP="008C2FA5">
                      <w:pPr>
                        <w:tabs>
                          <w:tab w:val="left" w:pos="2266"/>
                        </w:tabs>
                        <w:spacing w:after="0"/>
                        <w:ind w:left="-142"/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Estudios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83B4E3" w14:textId="77777777" w:rsidR="009D0354" w:rsidRDefault="009D035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13F4305B" w14:textId="31CE3982" w:rsidR="008C2FA5" w:rsidRPr="008C2FA5" w:rsidRDefault="008C2FA5" w:rsidP="008C2FA5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FA5">
        <w:rPr>
          <w:rFonts w:ascii="Times New Roman" w:hAnsi="Times New Roman" w:cs="Times New Roman"/>
          <w:color w:val="auto"/>
          <w:sz w:val="24"/>
          <w:szCs w:val="24"/>
        </w:rPr>
        <w:t>UNIVERSIDAD DEL ZULIA“LUZ” (2012-2017)</w:t>
      </w:r>
    </w:p>
    <w:p w14:paraId="19EFC44A" w14:textId="27F93B17" w:rsidR="008C2FA5" w:rsidRPr="008C2FA5" w:rsidRDefault="008C2FA5" w:rsidP="00B177C9">
      <w:pPr>
        <w:pStyle w:val="Listaconvietas"/>
        <w:numPr>
          <w:ilvl w:val="0"/>
          <w:numId w:val="0"/>
        </w:numPr>
        <w:tabs>
          <w:tab w:val="left" w:pos="3304"/>
        </w:tabs>
        <w:spacing w:after="240" w:line="276" w:lineRule="auto"/>
        <w:ind w:left="-42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C2FA5">
        <w:rPr>
          <w:rFonts w:ascii="Times New Roman" w:hAnsi="Times New Roman" w:cs="Times New Roman"/>
          <w:color w:val="auto"/>
          <w:sz w:val="24"/>
          <w:szCs w:val="24"/>
        </w:rPr>
        <w:t xml:space="preserve">Licenciada 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8C2FA5">
        <w:rPr>
          <w:rFonts w:ascii="Times New Roman" w:hAnsi="Times New Roman" w:cs="Times New Roman"/>
          <w:color w:val="auto"/>
          <w:sz w:val="24"/>
          <w:szCs w:val="24"/>
        </w:rPr>
        <w:t>n Contaduría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C2FA5">
        <w:rPr>
          <w:rFonts w:ascii="Times New Roman" w:hAnsi="Times New Roman" w:cs="Times New Roman"/>
          <w:color w:val="auto"/>
          <w:sz w:val="24"/>
          <w:szCs w:val="24"/>
        </w:rPr>
        <w:t>Pública.</w:t>
      </w:r>
      <w:r w:rsidR="00B177C9">
        <w:rPr>
          <w:rFonts w:ascii="Times New Roman" w:hAnsi="Times New Roman" w:cs="Times New Roman"/>
          <w:color w:val="auto"/>
          <w:sz w:val="24"/>
          <w:szCs w:val="24"/>
        </w:rPr>
        <w:tab/>
      </w:r>
    </w:p>
    <w:p w14:paraId="7E5EBFE2" w14:textId="5B36072F" w:rsidR="008C2FA5" w:rsidRDefault="0024106B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D5814B" wp14:editId="096E03A8">
                <wp:simplePos x="0" y="0"/>
                <wp:positionH relativeFrom="margin">
                  <wp:posOffset>-279699</wp:posOffset>
                </wp:positionH>
                <wp:positionV relativeFrom="paragraph">
                  <wp:posOffset>190537</wp:posOffset>
                </wp:positionV>
                <wp:extent cx="3991087" cy="494665"/>
                <wp:effectExtent l="0" t="0" r="0" b="63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1087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91C216" w14:textId="5E82B082" w:rsidR="0024106B" w:rsidRPr="00E44566" w:rsidRDefault="0024106B" w:rsidP="0024106B">
                            <w:pPr>
                              <w:tabs>
                                <w:tab w:val="left" w:pos="2266"/>
                              </w:tabs>
                              <w:spacing w:after="0"/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Mejoramiento Profesional: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5814B" id="Cuadro de texto 34" o:spid="_x0000_s1029" type="#_x0000_t202" style="position:absolute;left:0;text-align:left;margin-left:-22pt;margin-top:15pt;width:314.25pt;height:38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" filled="f" stroked="f">
                <v:fill o:detectmouseclick="t"/>
                <v:textbox>
                  <w:txbxContent>
                    <w:p w14:paraId="6D91C216" w14:textId="5E82B082" w:rsidR="0024106B" w:rsidRPr="00E44566" w:rsidRDefault="0024106B" w:rsidP="0024106B">
                      <w:pPr>
                        <w:tabs>
                          <w:tab w:val="left" w:pos="2266"/>
                        </w:tabs>
                        <w:spacing w:after="0"/>
                        <w:ind w:left="-142"/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Mejoramiento Profesional: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A7C15" w14:textId="5DD8A4C5" w:rsidR="0024106B" w:rsidRDefault="0024106B" w:rsidP="008C2FA5">
      <w:pPr>
        <w:tabs>
          <w:tab w:val="left" w:pos="1169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6A871F9F" w14:textId="77777777" w:rsidR="0024106B" w:rsidRDefault="0024106B" w:rsidP="008C2FA5">
      <w:pPr>
        <w:tabs>
          <w:tab w:val="left" w:pos="1169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039DE256" w14:textId="77777777" w:rsidR="00450CCF" w:rsidRPr="00C85ADF" w:rsidRDefault="00450CCF" w:rsidP="00450CCF">
      <w:pPr>
        <w:pStyle w:val="Subseccin"/>
        <w:framePr w:hSpace="0" w:wrap="auto" w:hAnchor="text" w:xAlign="left" w:yAlign="inline"/>
        <w:spacing w:line="276" w:lineRule="auto"/>
        <w:ind w:left="-426"/>
        <w:jc w:val="both"/>
        <w:rPr>
          <w:rFonts w:ascii="Times New Roman" w:hAnsi="Times New Roman" w:cs="Times New Roman"/>
          <w:color w:val="auto"/>
          <w:sz w:val="24"/>
          <w:szCs w:val="24"/>
          <w:lang w:val="es-VE"/>
        </w:rPr>
      </w:pPr>
      <w:r w:rsidRPr="00C85ADF">
        <w:rPr>
          <w:rFonts w:ascii="Times New Roman" w:hAnsi="Times New Roman" w:cs="Times New Roman"/>
          <w:color w:val="auto"/>
          <w:sz w:val="24"/>
          <w:szCs w:val="24"/>
          <w:lang w:val="es-VE"/>
        </w:rPr>
        <w:t>Prestaciones Sociales y Nomina</w:t>
      </w:r>
    </w:p>
    <w:p w14:paraId="5B00AB66" w14:textId="045E157E" w:rsidR="00450CCF" w:rsidRPr="00C85ADF" w:rsidRDefault="00450CCF" w:rsidP="00B177C9">
      <w:pPr>
        <w:pStyle w:val="Subseccin"/>
        <w:framePr w:hSpace="0" w:wrap="auto" w:hAnchor="text" w:xAlign="left" w:yAlign="inline"/>
        <w:spacing w:after="240" w:line="276" w:lineRule="auto"/>
        <w:ind w:left="-426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s-VE"/>
        </w:rPr>
      </w:pPr>
      <w:r w:rsidRPr="00C85ADF">
        <w:rPr>
          <w:rFonts w:ascii="Times New Roman" w:hAnsi="Times New Roman" w:cs="Times New Roman"/>
          <w:b w:val="0"/>
          <w:color w:val="auto"/>
          <w:sz w:val="24"/>
          <w:szCs w:val="24"/>
          <w:lang w:val="es-VE"/>
        </w:rPr>
        <w:t>Realizado en la Universidad Rafael Belloso. Octubre 2017. Para efectuar cálculos de pagos, utilidades, vacaciones y prestaciones sociales.</w:t>
      </w:r>
    </w:p>
    <w:p w14:paraId="4D862AB4" w14:textId="1B92305C" w:rsidR="008C2FA5" w:rsidRDefault="008C2FA5" w:rsidP="008C2FA5">
      <w:pPr>
        <w:tabs>
          <w:tab w:val="left" w:pos="1169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2DFBD" wp14:editId="581C8919">
                <wp:simplePos x="0" y="0"/>
                <wp:positionH relativeFrom="margin">
                  <wp:posOffset>-262555</wp:posOffset>
                </wp:positionH>
                <wp:positionV relativeFrom="paragraph">
                  <wp:posOffset>153483</wp:posOffset>
                </wp:positionV>
                <wp:extent cx="3937299" cy="494852"/>
                <wp:effectExtent l="0" t="0" r="0" b="6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299" cy="494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EDE6EE" w14:textId="25BDF51A" w:rsidR="0024106B" w:rsidRPr="0024106B" w:rsidRDefault="0024106B" w:rsidP="00450CCF">
                            <w:pPr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106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Habilidades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 </w:t>
                            </w:r>
                            <w:r w:rsidRPr="0024106B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Destrezas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5CD6C5D" w14:textId="61F6CB9B" w:rsidR="008C2FA5" w:rsidRPr="00E44566" w:rsidRDefault="008C2FA5" w:rsidP="008C2FA5">
                            <w:pPr>
                              <w:tabs>
                                <w:tab w:val="left" w:pos="2266"/>
                              </w:tabs>
                              <w:spacing w:after="0"/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2DFBD" id="Cuadro de texto 26" o:spid="_x0000_s1030" type="#_x0000_t202" style="position:absolute;left:0;text-align:left;margin-left:-20.65pt;margin-top:12.1pt;width:310pt;height:3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" filled="f" stroked="f">
                <v:fill o:detectmouseclick="t"/>
                <v:textbox>
                  <w:txbxContent>
                    <w:p w14:paraId="53EDE6EE" w14:textId="25BDF51A" w:rsidR="0024106B" w:rsidRPr="0024106B" w:rsidRDefault="0024106B" w:rsidP="00450CCF">
                      <w:pPr>
                        <w:ind w:left="-142"/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106B"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Habilidades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 </w:t>
                      </w:r>
                      <w:r w:rsidRPr="0024106B"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Destrezas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5CD6C5D" w14:textId="61F6CB9B" w:rsidR="008C2FA5" w:rsidRPr="00E44566" w:rsidRDefault="008C2FA5" w:rsidP="008C2FA5">
                      <w:pPr>
                        <w:tabs>
                          <w:tab w:val="left" w:pos="2266"/>
                        </w:tabs>
                        <w:spacing w:after="0"/>
                        <w:ind w:left="-142"/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212677" w14:textId="3A1B7617" w:rsidR="008C2FA5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51CA33BB" w14:textId="77777777" w:rsidR="008C2FA5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2A9D9A7F" w14:textId="71FA3E9F" w:rsidR="00DC7517" w:rsidRPr="000B302E" w:rsidRDefault="00DC7517" w:rsidP="000B302E">
      <w:pPr>
        <w:pStyle w:val="Prrafodelista"/>
        <w:numPr>
          <w:ilvl w:val="0"/>
          <w:numId w:val="22"/>
        </w:numPr>
        <w:tabs>
          <w:tab w:val="left" w:pos="-142"/>
        </w:tabs>
        <w:spacing w:after="0"/>
        <w:ind w:left="-142" w:firstLine="0"/>
        <w:jc w:val="both"/>
        <w:rPr>
          <w:rFonts w:ascii="Times New Roman" w:eastAsia="Arial Unicode MS" w:hAnsi="Times New Roman" w:cs="Times New Roman"/>
          <w:bCs/>
          <w:sz w:val="24"/>
          <w:szCs w:val="24"/>
          <w:lang w:val="es-VE"/>
        </w:rPr>
      </w:pPr>
      <w:r w:rsidRPr="000B302E">
        <w:rPr>
          <w:rFonts w:ascii="Times New Roman" w:eastAsia="Arial Unicode MS" w:hAnsi="Times New Roman" w:cs="Times New Roman"/>
          <w:bCs/>
          <w:sz w:val="24"/>
          <w:szCs w:val="24"/>
          <w:lang w:val="es-VE"/>
        </w:rPr>
        <w:t>Conocimiento en Microsoft Office.</w:t>
      </w:r>
    </w:p>
    <w:p w14:paraId="13887964" w14:textId="77777777" w:rsidR="00DC7517" w:rsidRPr="000B302E" w:rsidRDefault="00DC7517" w:rsidP="000B302E">
      <w:pPr>
        <w:pStyle w:val="Subseccin"/>
        <w:framePr w:hSpace="0" w:wrap="auto" w:hAnchor="text" w:xAlign="left" w:yAlign="inline"/>
        <w:numPr>
          <w:ilvl w:val="0"/>
          <w:numId w:val="22"/>
        </w:numPr>
        <w:tabs>
          <w:tab w:val="left" w:pos="-142"/>
        </w:tabs>
        <w:spacing w:line="276" w:lineRule="auto"/>
        <w:ind w:left="-142" w:firstLine="0"/>
        <w:jc w:val="both"/>
        <w:rPr>
          <w:rFonts w:ascii="Times New Roman" w:eastAsia="Arial Unicode MS" w:hAnsi="Times New Roman" w:cs="Times New Roman"/>
          <w:b w:val="0"/>
          <w:color w:val="auto"/>
          <w:sz w:val="24"/>
          <w:szCs w:val="24"/>
          <w:lang w:val="es-VE"/>
        </w:rPr>
      </w:pPr>
      <w:r w:rsidRPr="000B302E">
        <w:rPr>
          <w:rFonts w:ascii="Times New Roman" w:eastAsia="Arial Unicode MS" w:hAnsi="Times New Roman" w:cs="Times New Roman"/>
          <w:b w:val="0"/>
          <w:color w:val="auto"/>
          <w:sz w:val="24"/>
          <w:szCs w:val="24"/>
          <w:lang w:val="es-VE"/>
        </w:rPr>
        <w:t>Conocimiento y manejo de los sistemas de Empresa; GP, POS-LINE, PAI, Y ATENAS.</w:t>
      </w:r>
    </w:p>
    <w:p w14:paraId="7B3CD65F" w14:textId="75A5A6F9" w:rsidR="00DC7517" w:rsidRPr="00DC7517" w:rsidRDefault="00DC7517" w:rsidP="000B302E">
      <w:pPr>
        <w:pStyle w:val="Subseccin"/>
        <w:framePr w:hSpace="0" w:wrap="auto" w:hAnchor="text" w:xAlign="left" w:yAlign="inline"/>
        <w:numPr>
          <w:ilvl w:val="0"/>
          <w:numId w:val="22"/>
        </w:numPr>
        <w:tabs>
          <w:tab w:val="left" w:pos="-142"/>
        </w:tabs>
        <w:spacing w:line="276" w:lineRule="auto"/>
        <w:ind w:left="-142" w:firstLine="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</w:pPr>
      <w:r w:rsidRPr="000B302E">
        <w:rPr>
          <w:rFonts w:ascii="Times New Roman" w:eastAsia="Arial Unicode MS" w:hAnsi="Times New Roman" w:cs="Times New Roman"/>
          <w:b w:val="0"/>
          <w:color w:val="auto"/>
          <w:sz w:val="24"/>
          <w:szCs w:val="24"/>
          <w:lang w:val="es-VE"/>
        </w:rPr>
        <w:t>Desenvolvimiento</w:t>
      </w:r>
      <w:r w:rsidRPr="00DC7517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val="es-VE"/>
        </w:rPr>
        <w:t xml:space="preserve"> ante el público.</w:t>
      </w:r>
    </w:p>
    <w:p w14:paraId="552F6B44" w14:textId="438F7431" w:rsidR="008C2FA5" w:rsidRPr="00DC7517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  <w:lang w:val="es-VE"/>
        </w:rPr>
      </w:pPr>
    </w:p>
    <w:p w14:paraId="173303D8" w14:textId="71694CF2" w:rsidR="008C2FA5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FFADA" wp14:editId="64552350">
                <wp:simplePos x="0" y="0"/>
                <wp:positionH relativeFrom="margin">
                  <wp:posOffset>-251796</wp:posOffset>
                </wp:positionH>
                <wp:positionV relativeFrom="paragraph">
                  <wp:posOffset>70896</wp:posOffset>
                </wp:positionV>
                <wp:extent cx="1796527" cy="494852"/>
                <wp:effectExtent l="0" t="0" r="0" b="63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527" cy="494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79B9A2" w14:textId="6D81667B" w:rsidR="008C2FA5" w:rsidRPr="00E44566" w:rsidRDefault="008C2FA5" w:rsidP="008C2FA5">
                            <w:pPr>
                              <w:tabs>
                                <w:tab w:val="left" w:pos="2266"/>
                              </w:tabs>
                              <w:spacing w:after="0"/>
                              <w:ind w:left="-142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3548A" w:themeColor="accent1"/>
                                <w:sz w:val="40"/>
                                <w:szCs w:val="40"/>
                                <w:u w:val="single"/>
                                <w:lang w:val="es-V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Referencias: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FADA" id="Cuadro de texto 27" o:spid="_x0000_s1031" type="#_x0000_t202" style="position:absolute;left:0;text-align:left;margin-left:-19.85pt;margin-top:5.6pt;width:141.45pt;height:38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" filled="f" stroked="f">
                <v:fill o:detectmouseclick="t"/>
                <v:textbox>
                  <w:txbxContent>
                    <w:p w14:paraId="4B79B9A2" w14:textId="6D81667B" w:rsidR="008C2FA5" w:rsidRPr="00E44566" w:rsidRDefault="008C2FA5" w:rsidP="008C2FA5">
                      <w:pPr>
                        <w:tabs>
                          <w:tab w:val="left" w:pos="2266"/>
                        </w:tabs>
                        <w:spacing w:after="0"/>
                        <w:ind w:left="-142"/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Referencias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53548A" w:themeColor="accent1"/>
                          <w:sz w:val="40"/>
                          <w:szCs w:val="40"/>
                          <w:u w:val="single"/>
                          <w:lang w:val="es-V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73DC7" w14:textId="2BC40721" w:rsidR="008C2FA5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3138AD73" w14:textId="77777777" w:rsidR="008C2FA5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08FE6CDE" w14:textId="77777777" w:rsidR="002B2DFA" w:rsidRDefault="002B2DFA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Néstor Fernández.</w:t>
      </w:r>
    </w:p>
    <w:p w14:paraId="4A2CDD9A" w14:textId="404FC2CF" w:rsidR="002B2DFA" w:rsidRDefault="002B2DFA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Superior en Informática.</w:t>
      </w:r>
    </w:p>
    <w:p w14:paraId="6662D224" w14:textId="1A1A3B84" w:rsidR="008C2FA5" w:rsidRPr="002B2DFA" w:rsidRDefault="002B2DFA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Teléfono: +56 9 40800197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24A636" w14:textId="1C80E9D9" w:rsidR="008C2FA5" w:rsidRDefault="002B2DFA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Correo: </w:t>
      </w:r>
      <w:hyperlink r:id="rId13" w:history="1">
        <w:r w:rsidR="00F06724" w:rsidRPr="00483C36">
          <w:rPr>
            <w:rStyle w:val="Hipervnculo"/>
            <w:rFonts w:ascii="Times New Roman" w:hAnsi="Times New Roman" w:cs="Times New Roman"/>
            <w:sz w:val="24"/>
            <w:szCs w:val="24"/>
          </w:rPr>
          <w:t>nesfer.87@gmail.com</w:t>
        </w:r>
      </w:hyperlink>
    </w:p>
    <w:p w14:paraId="12EF4D1E" w14:textId="77777777" w:rsidR="00F06724" w:rsidRDefault="00F0672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1897E3D4" w14:textId="311687C9" w:rsidR="00F06724" w:rsidRDefault="00F0672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F06724">
        <w:rPr>
          <w:rFonts w:ascii="Times New Roman" w:hAnsi="Times New Roman" w:cs="Times New Roman"/>
          <w:b/>
          <w:sz w:val="24"/>
          <w:szCs w:val="24"/>
        </w:rPr>
        <w:t>Ricardo Morante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6539F63" w14:textId="2003C99D" w:rsidR="00F06724" w:rsidRDefault="00F0672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Licenciado en Administración de Banca y Seguro.</w:t>
      </w:r>
    </w:p>
    <w:p w14:paraId="5150B385" w14:textId="54A4C5F5" w:rsidR="00F06724" w:rsidRDefault="00F06724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Teléfono: +56 9 61096064</w:t>
      </w:r>
    </w:p>
    <w:p w14:paraId="4C5A4CC6" w14:textId="1A005861" w:rsidR="00F06724" w:rsidRPr="00F06724" w:rsidRDefault="00F06724" w:rsidP="00081133">
      <w:pPr>
        <w:tabs>
          <w:tab w:val="left" w:pos="2266"/>
        </w:tabs>
        <w:spacing w:after="0"/>
        <w:ind w:left="-426"/>
        <w:rPr>
          <w:rStyle w:val="Hipervnculo"/>
        </w:rPr>
      </w:pPr>
      <w:r>
        <w:rPr>
          <w:rFonts w:ascii="Times New Roman" w:hAnsi="Times New Roman" w:cs="Times New Roman"/>
          <w:sz w:val="24"/>
          <w:szCs w:val="24"/>
        </w:rPr>
        <w:t>Correo</w:t>
      </w:r>
      <w:r w:rsidRPr="00F06724">
        <w:rPr>
          <w:rFonts w:ascii="Times New Roman" w:hAnsi="Times New Roman" w:cs="Times New Roman"/>
          <w:sz w:val="24"/>
          <w:szCs w:val="24"/>
        </w:rPr>
        <w:t xml:space="preserve">: </w:t>
      </w:r>
      <w:r w:rsidRPr="00F06724">
        <w:rPr>
          <w:rStyle w:val="Hipervnculo"/>
          <w:rFonts w:ascii="Times New Roman" w:hAnsi="Times New Roman" w:cs="Times New Roman"/>
          <w:sz w:val="24"/>
          <w:szCs w:val="24"/>
        </w:rPr>
        <w:t>rimorante23@gmail.com</w:t>
      </w:r>
    </w:p>
    <w:p w14:paraId="31095E7A" w14:textId="77777777" w:rsidR="008C2FA5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p w14:paraId="4F7A47B6" w14:textId="767F4C42" w:rsidR="008C2FA5" w:rsidRDefault="008C2FA5" w:rsidP="00081133">
      <w:pPr>
        <w:tabs>
          <w:tab w:val="left" w:pos="2266"/>
        </w:tabs>
        <w:spacing w:after="0"/>
        <w:ind w:left="-426"/>
        <w:rPr>
          <w:rFonts w:ascii="Times New Roman" w:hAnsi="Times New Roman" w:cs="Times New Roman"/>
          <w:sz w:val="24"/>
          <w:szCs w:val="24"/>
        </w:rPr>
      </w:pPr>
    </w:p>
    <w:sectPr w:rsidR="008C2FA5" w:rsidSect="00044155">
      <w:headerReference w:type="even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098" w:right="1467" w:bottom="1418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7A4E6" w14:textId="77777777" w:rsidR="0053326A" w:rsidRDefault="0053326A">
      <w:pPr>
        <w:spacing w:after="0" w:line="240" w:lineRule="auto"/>
      </w:pPr>
      <w:r>
        <w:separator/>
      </w:r>
    </w:p>
  </w:endnote>
  <w:endnote w:type="continuationSeparator" w:id="0">
    <w:p w14:paraId="70A66BD4" w14:textId="77777777" w:rsidR="0053326A" w:rsidRDefault="0053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04AAB" w14:textId="1AB2BA8E" w:rsidR="00C144A1" w:rsidRDefault="00A714C8">
    <w:r>
      <w:fldChar w:fldCharType="begin"/>
    </w:r>
    <w:r w:rsidR="00EE1ADE">
      <w:instrText xml:space="preserve"> PAGE   \* MERGEFORMAT </w:instrText>
    </w:r>
    <w:r>
      <w:fldChar w:fldCharType="separate"/>
    </w:r>
    <w:r w:rsidR="007A3698">
      <w:rPr>
        <w:noProof/>
      </w:rPr>
      <w:t>2</w:t>
    </w:r>
    <w:r>
      <w:rPr>
        <w:noProof/>
      </w:rPr>
      <w:fldChar w:fldCharType="end"/>
    </w:r>
    <w:r w:rsidR="00031D8A">
      <w:rPr>
        <w:color w:val="A04DA3" w:themeColor="accent3"/>
      </w:rPr>
      <w:sym w:font="Wingdings 2" w:char="F097"/>
    </w:r>
    <w:r w:rsidR="00B110FB">
      <w:rPr>
        <w:noProof/>
        <w:lang w:val="es-VE" w:eastAsia="es-V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AD9D9E" wp14:editId="62B05753">
              <wp:simplePos x="0" y="0"/>
              <wp:positionH relativeFrom="column">
                <wp:posOffset>3738880</wp:posOffset>
              </wp:positionH>
              <wp:positionV relativeFrom="paragraph">
                <wp:posOffset>100965</wp:posOffset>
              </wp:positionV>
              <wp:extent cx="2327910" cy="45085"/>
              <wp:effectExtent l="0" t="0" r="15240" b="12065"/>
              <wp:wrapSquare wrapText="bothSides"/>
              <wp:docPr id="31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2" name="AutoShape 21"/>
                      <wps:cNvCnPr>
                        <a:cxnSpLocks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AutoShape 22"/>
                      <wps:cNvCnPr>
                        <a:cxnSpLocks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A18A03" id="Group 20" o:spid="_x0000_s1026" style="position:absolute;margin-left:294.4pt;margin-top:7.95pt;width:183.3pt;height:3.55pt;z-index:251662336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Fhd8QAAADbAAAADwAAAGRycy9kb3ducmV2LnhtbESPX2vCMBTF3wW/Q7jCXmRN62RI1yji&#10;GIzBlGl9vzR3bVlzU5po2336ZSD4eDh/fpxsM5hGXKlztWUFSRSDIC6srrlUkJ/eHlcgnEfW2Fgm&#10;BSM52KynkwxTbXv+ouvRlyKMsEtRQeV9m0rpiooMusi2xMH7tp1BH2RXSt1hH8ZNIxdx/CwN1hwI&#10;Fba0q6j4OV5M4M4Pl4/+d8xpfKVkv/yMz+ckV+phNmxfQHga/D18a79rBU8L+P8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kWF3xAAAANsAAAAPAAAAAAAAAAAA&#10;AAAAAKECAABkcnMvZG93bnJldi54bWxQSwUGAAAAAAQABAD5AAAAkgMAAAAA&#10;" strokecolor="#438086 [3205]" strokeweight="1.5pt">
                <o:lock v:ext="edit" shapetype="f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7yy8UAAADbAAAADwAAAGRycy9kb3ducmV2LnhtbESPzWrDMBCE74G8g9hCb4lcB5rgWA5J&#10;qSHQXvJzyHGx1raItTKWmjh9+qpQ6HGYmW+YfDPaTtxo8Maxgpd5AoK4ctpwo+B8KmcrED4ga+wc&#10;k4IHedgU00mOmXZ3PtDtGBoRIewzVNCG0GdS+qoli37ueuLo1W6wGKIcGqkHvEe47WSaJK/SouG4&#10;0GJPby1V1+OXVVB/JJcz1vXS7FZGpmV5+kzfv5V6fhq3axCBxvAf/mvvtYLFAn6/xB8g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7yy8UAAADbAAAADwAAAAAAAAAA&#10;AAAAAAChAgAAZHJzL2Rvd25yZXYueG1sUEsFBgAAAAAEAAQA+QAAAJMDAAAAAA==&#10;" strokecolor="#438086 [3205]" strokeweight=".25pt">
                <o:lock v:ext="edit" shapetype="f"/>
              </v:shape>
              <w10:wrap type="square"/>
            </v:group>
          </w:pict>
        </mc:Fallback>
      </mc:AlternateContent>
    </w:r>
  </w:p>
  <w:p w14:paraId="4EAD72AA" w14:textId="77777777" w:rsidR="00C144A1" w:rsidRDefault="00C144A1">
    <w:pPr>
      <w:pStyle w:val="Sinespaciad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7B3E6" w14:textId="77777777" w:rsidR="00C144A1" w:rsidRDefault="00C144A1">
    <w:pPr>
      <w:jc w:val="right"/>
    </w:pPr>
  </w:p>
  <w:p w14:paraId="0A7D24D9" w14:textId="77777777" w:rsidR="00C144A1" w:rsidRDefault="00A714C8">
    <w:pPr>
      <w:jc w:val="right"/>
    </w:pPr>
    <w:r>
      <w:fldChar w:fldCharType="begin"/>
    </w:r>
    <w:r w:rsidR="00EE1ADE">
      <w:instrText xml:space="preserve"> PAGE   \* MERGEFORMAT </w:instrText>
    </w:r>
    <w:r>
      <w:fldChar w:fldCharType="separate"/>
    </w:r>
    <w:r w:rsidR="00044155">
      <w:rPr>
        <w:noProof/>
      </w:rPr>
      <w:t>3</w:t>
    </w:r>
    <w:r>
      <w:rPr>
        <w:noProof/>
      </w:rPr>
      <w:fldChar w:fldCharType="end"/>
    </w:r>
    <w:r w:rsidR="00031D8A">
      <w:rPr>
        <w:color w:val="A04DA3" w:themeColor="accent3"/>
      </w:rPr>
      <w:sym w:font="Wingdings 2" w:char="F097"/>
    </w:r>
  </w:p>
  <w:p w14:paraId="7DFB4556" w14:textId="77777777" w:rsidR="00C144A1" w:rsidRDefault="00CF4680" w:rsidP="00B110FB">
    <w:pPr>
      <w:ind w:right="-801"/>
      <w:jc w:val="right"/>
    </w:pPr>
    <w:r>
      <w:rPr>
        <w:noProof/>
        <w:lang w:val="es-VE" w:eastAsia="es-VE"/>
      </w:rPr>
      <mc:AlternateContent>
        <mc:Choice Requires="wpg">
          <w:drawing>
            <wp:inline distT="0" distB="0" distL="0" distR="0" wp14:anchorId="107FB4F8" wp14:editId="0E4E41F3">
              <wp:extent cx="2327910" cy="45085"/>
              <wp:effectExtent l="0" t="0" r="0" b="0"/>
              <wp:docPr id="14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5" name="AutoShape 21"/>
                      <wps:cNvCnPr>
                        <a:cxnSpLocks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AutoShape 22"/>
                      <wps:cNvCnPr>
                        <a:cxnSpLocks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05FC5D49" id="Group 20" o:spid="_x0000_s1026" style="width:183.3pt;height:3.55pt;mso-position-horizontal-relative:char;mso-position-vertical-relative:line" coordorigin="7606,15084" coordsize="3666,7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" strokecolor="#438086 [3205]" strokeweight="1.5pt">
                <o:lock v:ext="edit" shapetype="f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14:paraId="2B9FF066" w14:textId="77777777" w:rsidR="00C144A1" w:rsidRDefault="00C144A1">
    <w:pPr>
      <w:pStyle w:val="Sinespaciad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B7E69" w14:textId="6E150E4C" w:rsidR="00B110FB" w:rsidRDefault="00B110FB">
    <w:pPr>
      <w:pStyle w:val="Piedepgina"/>
    </w:pPr>
    <w:r>
      <w:rPr>
        <w:noProof/>
        <w:lang w:val="es-VE" w:eastAsia="es-V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1DAC1ED" wp14:editId="4D448A11">
              <wp:simplePos x="0" y="0"/>
              <wp:positionH relativeFrom="column">
                <wp:posOffset>3728085</wp:posOffset>
              </wp:positionH>
              <wp:positionV relativeFrom="paragraph">
                <wp:posOffset>141605</wp:posOffset>
              </wp:positionV>
              <wp:extent cx="2327910" cy="45085"/>
              <wp:effectExtent l="0" t="0" r="15240" b="12065"/>
              <wp:wrapSquare wrapText="bothSides"/>
              <wp:docPr id="28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29" name="AutoShape 21"/>
                      <wps:cNvCnPr>
                        <a:cxnSpLocks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AutoShape 22"/>
                      <wps:cNvCnPr>
                        <a:cxnSpLocks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7A2EBD" id="Group 20" o:spid="_x0000_s1026" style="position:absolute;margin-left:293.55pt;margin-top:11.15pt;width:183.3pt;height:3.55pt;z-index:251661312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xl28QAAADbAAAADwAAAGRycy9kb3ducmV2LnhtbESPX2vCMBTF3wW/Q7jCXmRNK0Nm1yji&#10;GIzBlGl9vzR3bVlzU5po2336ZSD4eDh/fpxsM5hGXKlztWUFSRSDIC6srrlUkJ/eHp9BOI+ssbFM&#10;CkZysFlPJxmm2vb8RdejL0UYYZeigsr7NpXSFRUZdJFtiYP3bTuDPsiulLrDPoybRi7ieCkN1hwI&#10;Fba0q6j4OV5M4M4Pl4/+d8xpfKVk//QZn89JrtTDbNi+gPA0+Hv41n7XChYr+P8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7GXbxAAAANsAAAAPAAAAAAAAAAAA&#10;AAAAAKECAABkcnMvZG93bnJldi54bWxQSwUGAAAAAAQABAD5AAAAkgMAAAAA&#10;" strokecolor="#438086 [3205]" strokeweight="1.5pt">
                <o:lock v:ext="edit" shapetype="f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xsvMAAAADbAAAADwAAAGRycy9kb3ducmV2LnhtbERPy4rCMBTdC/MP4Q6403Q6oFKN4sgU&#10;BnTjY+Hy0ty2weamNFHrfL1ZCC4P571Y9bYRN+q8cazga5yAIC6cNlwpOB3z0QyED8gaG8ek4EEe&#10;VsuPwQIz7e68p9shVCKGsM9QQR1Cm0npi5os+rFriSNXus5iiLCrpO7wHsNtI9MkmUiLhmNDjS1t&#10;aiouh6tVUG6T8wnLcmp+ZkameX7cpb//Sg0/+/UcRKA+vMUv959W8B3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bLzAAAAA2wAAAA8AAAAAAAAAAAAAAAAA&#10;oQIAAGRycy9kb3ducmV2LnhtbFBLBQYAAAAABAAEAPkAAACOAwAAAAA=&#10;" strokecolor="#438086 [3205]" strokeweight=".25pt">
                <o:lock v:ext="edit" shapetype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86020" w14:textId="77777777" w:rsidR="0053326A" w:rsidRDefault="0053326A">
      <w:pPr>
        <w:spacing w:after="0" w:line="240" w:lineRule="auto"/>
      </w:pPr>
      <w:r>
        <w:separator/>
      </w:r>
    </w:p>
  </w:footnote>
  <w:footnote w:type="continuationSeparator" w:id="0">
    <w:p w14:paraId="7CFF69EF" w14:textId="77777777" w:rsidR="0053326A" w:rsidRDefault="00533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D4B0B" w14:textId="77777777" w:rsidR="00955A44" w:rsidRPr="00E44566" w:rsidRDefault="00955A44" w:rsidP="00955A44">
    <w:pPr>
      <w:spacing w:line="240" w:lineRule="auto"/>
      <w:ind w:hanging="426"/>
      <w:rPr>
        <w:rFonts w:ascii="Times New Roman" w:eastAsiaTheme="majorEastAsia" w:hAnsi="Times New Roman" w:cs="Times New Roman"/>
        <w:b/>
        <w:bCs/>
        <w:sz w:val="32"/>
        <w:szCs w:val="32"/>
      </w:rPr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C4D8E8" wp14:editId="32C23C69">
              <wp:simplePos x="0" y="0"/>
              <wp:positionH relativeFrom="column">
                <wp:posOffset>-429260</wp:posOffset>
              </wp:positionH>
              <wp:positionV relativeFrom="paragraph">
                <wp:posOffset>248920</wp:posOffset>
              </wp:positionV>
              <wp:extent cx="3492000" cy="0"/>
              <wp:effectExtent l="19050" t="19050" r="13335" b="38100"/>
              <wp:wrapNone/>
              <wp:docPr id="45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 flipV="1">
                        <a:off x="0" y="0"/>
                        <a:ext cx="3492000" cy="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438086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60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1" o:spid="_x0000_s1026" type="#_x0000_t32" style="position:absolute;margin-left:-33.8pt;margin-top:19.6pt;width:274.95pt;height:0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" strokecolor="#438086" strokeweight="4.5pt">
              <o:lock v:ext="edit" shapetype="f"/>
            </v:shape>
          </w:pict>
        </mc:Fallback>
      </mc:AlternateContent>
    </w:r>
    <w:r>
      <w:rPr>
        <w:noProof/>
        <w:lang w:val="es-VE" w:eastAsia="es-VE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9452FF" wp14:editId="3540EC16">
              <wp:simplePos x="0" y="0"/>
              <wp:positionH relativeFrom="column">
                <wp:posOffset>-3307080</wp:posOffset>
              </wp:positionH>
              <wp:positionV relativeFrom="paragraph">
                <wp:posOffset>2425065</wp:posOffset>
              </wp:positionV>
              <wp:extent cx="5612130" cy="208915"/>
              <wp:effectExtent l="15557" t="41593" r="23178" b="4127"/>
              <wp:wrapSquare wrapText="bothSides"/>
              <wp:docPr id="4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 flipH="1" flipV="1">
                        <a:off x="0" y="0"/>
                        <a:ext cx="5612130" cy="208915"/>
                        <a:chOff x="816" y="667"/>
                        <a:chExt cx="10607" cy="620"/>
                      </a:xfrm>
                    </wpg:grpSpPr>
                    <wps:wsp>
                      <wps:cNvPr id="47" name="AutoShape 27"/>
                      <wps:cNvCnPr>
                        <a:cxnSpLocks/>
                      </wps:cNvCnPr>
                      <wps:spPr bwMode="auto">
                        <a:xfrm>
                          <a:off x="817" y="667"/>
                          <a:ext cx="1060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AutoShape 28"/>
                      <wps:cNvCnPr>
                        <a:cxnSpLocks/>
                      </wps:cNvCnPr>
                      <wps:spPr bwMode="auto">
                        <a:xfrm>
                          <a:off x="816" y="732"/>
                          <a:ext cx="10607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AutoShape 29"/>
                      <wps:cNvCnPr>
                        <a:cxnSpLocks/>
                      </wps:cNvCnPr>
                      <wps:spPr bwMode="auto">
                        <a:xfrm>
                          <a:off x="10229" y="831"/>
                          <a:ext cx="1184" cy="1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0" name="Group 30"/>
                      <wpg:cNvGrpSpPr>
                        <a:grpSpLocks/>
                      </wpg:cNvGrpSpPr>
                      <wpg:grpSpPr bwMode="auto">
                        <a:xfrm>
                          <a:off x="7651" y="958"/>
                          <a:ext cx="3760" cy="329"/>
                          <a:chOff x="8067" y="1027"/>
                          <a:chExt cx="3670" cy="329"/>
                        </a:xfrm>
                      </wpg:grpSpPr>
                      <wps:wsp>
                        <wps:cNvPr id="51" name="AutoShape 31"/>
                        <wps:cNvCnPr>
                          <a:cxnSpLocks/>
                        </wps:cNvCnPr>
                        <wps:spPr bwMode="auto">
                          <a:xfrm>
                            <a:off x="8071" y="1027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32"/>
                        <wps:cNvCnPr>
                          <a:cxnSpLocks/>
                        </wps:cNvCnPr>
                        <wps:spPr bwMode="auto">
                          <a:xfrm>
                            <a:off x="8074" y="1259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33"/>
                        <wps:cNvCnPr>
                          <a:cxnSpLocks/>
                        </wps:cNvCnPr>
                        <wps:spPr bwMode="auto">
                          <a:xfrm>
                            <a:off x="8067" y="1356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AutoShape 34"/>
                        <wps:cNvCnPr>
                          <a:cxnSpLocks/>
                        </wps:cNvCnPr>
                        <wps:spPr bwMode="auto">
                          <a:xfrm>
                            <a:off x="8072" y="1159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1AD020" id="Group 26" o:spid="_x0000_s1026" style="position:absolute;margin-left:-260.4pt;margin-top:190.95pt;width:441.9pt;height:16.45pt;rotation:90;flip:x y;z-index:251664384" coordorigin="816,667" coordsize="10607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">
              <v:shape id="AutoShape 27" o:spid="_x0000_s1027" type="#_x0000_t32" style="position:absolute;left:817;top:667;width:106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O6FcQAAADbAAAADwAAAGRycy9kb3ducmV2LnhtbESPS4vCQBCE78L+h6EX9qaTdUUlOgYf&#10;CJ4E4wO8NZk2CZvpCZkxxn/vLCx4LKrqK2qedKYSLTWutKzgexCBIM6sLjlXcDpu+1MQziNrrCyT&#10;gic5SBYfvTnG2j74QG3qcxEg7GJUUHhfx1K6rCCDbmBr4uDdbGPQB9nkUjf4CHBTyWEUjaXBksNC&#10;gTWtC8p+07tRsMrGq8l5/6Ovl0M0Peb7tLpvnkp9fXbLGQhPnX+H/9s7rWA0gb8v4QfIx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7oVxAAAANsAAAAPAAAAAAAAAAAA&#10;AAAAAKECAABkcnMvZG93bnJldi54bWxQSwUGAAAAAAQABAD5AAAAkgMAAAAA&#10;" strokecolor="#213f42 [1605]" strokeweight="3pt">
                <o:lock v:ext="edit" shapetype="f"/>
              </v:shape>
              <v:shape id="AutoShape 28" o:spid="_x0000_s1028" type="#_x0000_t32" style="position:absolute;left:816;top:732;width:10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YCI8UAAADbAAAADwAAAGRycy9kb3ducmV2LnhtbESPwWrCQBCG70LfYZmCF9FNRURTVxGL&#10;0HpQ1EKvQ3aaBLOzIbvG5O2dQ6HH4Z//m/lWm85VqqUmlJ4NvE0SUMSZtyXnBr6v+/ECVIjIFivP&#10;ZKCnAJv1y2CFqfUPPlN7ibkSCIcUDRQx1qnWISvIYZj4mliyX984jDI2ubYNPgTuKj1Nkrl2WLJc&#10;KLCmXUHZ7XJ3Qrn2h9HX4jbLP7bHpP052V1/WhozfO2276AidfF/+a/9aQ3M5FlxEQ/Q6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qYCI8UAAADbAAAADwAAAAAAAAAA&#10;AAAAAAChAgAAZHJzL2Rvd25yZXYueG1sUEsFBgAAAAAEAAQA+QAAAJMDAAAAAA==&#10;" strokecolor="#438086 [3205]" strokeweight="3pt">
                <o:lock v:ext="edit" shapetype="f"/>
              </v:shape>
              <v:shape id="AutoShape 29" o:spid="_x0000_s1029" type="#_x0000_t32" style="position:absolute;left:10229;top:831;width:11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kbbsMAAADbAAAADwAAAGRycy9kb3ducmV2LnhtbESPQWvCQBSE7wX/w/IKXorZKCI1zSoi&#10;CEpBaFJyfs2+JsHs25BdY/z3XUHocZj5Zph0O5pWDNS7xrKCeRSDIC6tbrhS8J0fZu8gnEfW2Fom&#10;BXdysN1MXlJMtL3xFw2Zr0QoYZeggtr7LpHSlTUZdJHtiIP3a3uDPsi+krrHWyg3rVzE8UoabDgs&#10;1NjRvqbykl2NgmVW5Ob8Ofy4arjwqnk7zYusU2r6Ou4+QHga/X/4SR914Nbw+B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JG27DAAAA2wAAAA8AAAAAAAAAAAAA&#10;AAAAoQIAAGRycy9kb3ducmV2LnhtbFBLBQYAAAAABAAEAPkAAACRAwAAAAA=&#10;" strokecolor="#83bbc1 [1941]" strokeweight="6pt">
                <o:lock v:ext="edit" shapetype="f"/>
              </v:shape>
              <v:group id="Group 30" o:spid="_x0000_s1030" style="position:absolute;left:7651;top:958;width:3760;height:329" coordorigin="8067,1027" coordsize="3670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shape id="AutoShape 31" o:spid="_x0000_s1031" type="#_x0000_t32" style="position:absolute;left:8071;top:1027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+mtsMAAADbAAAADwAAAGRycy9kb3ducmV2LnhtbESPQWvCQBSE7wX/w/IEb3VjxSKpq4jY&#10;Ip7aVHp+ZF+T2OzbuPuq8d93BaHHYWa+YRar3rXqTCE2ng1Mxhko4tLbhisDh8/XxzmoKMgWW89k&#10;4EoRVsvBwwJz6y/8QedCKpUgHHM0UIt0udaxrMlhHPuOOHnfPjiUJEOlbcBLgrtWP2XZs3bYcFqo&#10;saNNTeVP8esMlLP2bd+dJFTNRrbrr/fjdVocjRkN+/ULKKFe/sP39s4amE3g9iX9AL3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PprbDAAAA2wAAAA8AAAAAAAAAAAAA&#10;AAAAoQIAAGRycy9kb3ducmV2LnhtbFBLBQYAAAAABAAEAPkAAACRAwAAAAA=&#10;" strokecolor="#438086 [3205]" strokeweight="4.5pt">
                  <o:lock v:ext="edit" shapetype="f"/>
                </v:shape>
                <v:shape id="AutoShape 32" o:spid="_x0000_s1032" type="#_x0000_t32" style="position:absolute;left:8074;top:12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jFMQAAADbAAAADwAAAGRycy9kb3ducmV2LnhtbESPQYvCMBSE78L+h/AWvMiarqho1yji&#10;IqgHRV3w+mjetsXmpTSxtv/eCILHYWa+YWaLxhSipsrllhV89yMQxInVOacK/s7rrwkI55E1FpZJ&#10;QUsOFvOPzgxjbe98pPrkUxEg7GJUkHlfxlK6JCODrm9L4uD928qgD7JKpa7wHuCmkIMoGkuDOYeF&#10;DEtaZZRcTzcTKOd219tOrsP0d7mP6stBr9rDVKnuZ7P8AeGp8e/wq73RCkYDeH4JP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l6MUxAAAANsAAAAPAAAAAAAAAAAA&#10;AAAAAKECAABkcnMvZG93bnJldi54bWxQSwUGAAAAAAQABAD5AAAAkgMAAAAA&#10;" strokecolor="#438086 [3205]" strokeweight="3pt">
                  <o:lock v:ext="edit" shapetype="f"/>
                </v:shape>
                <v:shape id="AutoShape 33" o:spid="_x0000_s1033" type="#_x0000_t32" style="position:absolute;left:8067;top:1356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Gty8EAAADbAAAADwAAAGRycy9kb3ducmV2LnhtbESPQWuDQBSE74H+h+UVeotrLA3FukoI&#10;BHqN9tLbw31xJe5b427U9td3C4Ueh5n5himq1Q5ipsn3jhXskhQEcet0z52Cj+a0fQXhA7LGwTEp&#10;+CIPVfmwKTDXbuEzzXXoRISwz1GBCWHMpfStIYs+cSNx9C5ushiinDqpJ1wi3A4yS9O9tNhzXDA4&#10;0tFQe63vVsF9H5rvSy1vWqL77M5NnaHplXp6XA9vIAKt4T/8137XCl6e4fdL/A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wa3LwQAAANsAAAAPAAAAAAAAAAAAAAAA&#10;AKECAABkcnMvZG93bnJldi54bWxQSwUGAAAAAAQABAD5AAAAjwMAAAAA&#10;" strokecolor="#438086 [3205]" strokeweight="1.5pt">
                  <o:lock v:ext="edit" shapetype="f"/>
                </v:shape>
                <v:shape id="AutoShape 34" o:spid="_x0000_s1034" type="#_x0000_t32" style="position:absolute;left:8072;top:11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0yusQAAADbAAAADwAAAGRycy9kb3ducmV2LnhtbESPQWvCQBSE70L/w/IKvekm1oqkrlLE&#10;ohehMdbzI/uaDWbfhuxW4793BcHjMDPfMPNlbxtxps7XjhWkowQEcel0zZWCQ/E9nIHwAVlj45gU&#10;XMnDcvEymGOm3YVzOu9DJSKEfYYKTAhtJqUvDVn0I9cSR+/PdRZDlF0ldYeXCLeNHCfJVFqsOS4Y&#10;bGllqDzt/62C9216LNLTZp3Pjmb3W/yYXT/OlXp77b8+QQTqwzP8aG+1go8J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LTK6xAAAANsAAAAPAAAAAAAAAAAA&#10;AAAAAKECAABkcnMvZG93bnJldi54bWxQSwUGAAAAAAQABAD5AAAAkgMAAAAA&#10;" strokecolor="#83bbc1 [1941]" strokeweight=".5pt">
                  <o:lock v:ext="edit" shapetype="f"/>
                </v:shape>
              </v:group>
              <w10:wrap type="squar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b/>
          <w:bCs/>
          <w:sz w:val="32"/>
          <w:szCs w:val="32"/>
        </w:rPr>
        <w:id w:val="-1701390497"/>
        <w:placeholder>
          <w:docPart w:val="24D09B0AD5B64DFE9D1E174743B775A4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Pr="00E44566">
          <w:rPr>
            <w:rFonts w:ascii="Times New Roman" w:eastAsiaTheme="majorEastAsia" w:hAnsi="Times New Roman" w:cs="Times New Roman"/>
            <w:b/>
            <w:bCs/>
            <w:sz w:val="32"/>
            <w:szCs w:val="32"/>
            <w:lang w:val="es-VE"/>
          </w:rPr>
          <w:t>Lcda. María Lourdes Revilla Inciarte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DC1B8" w14:textId="060D3811" w:rsidR="009C6270" w:rsidRPr="00E44566" w:rsidRDefault="009D0354" w:rsidP="009C6270">
    <w:pPr>
      <w:spacing w:line="240" w:lineRule="auto"/>
      <w:ind w:hanging="426"/>
      <w:rPr>
        <w:rFonts w:ascii="Times New Roman" w:eastAsiaTheme="majorEastAsia" w:hAnsi="Times New Roman" w:cs="Times New Roman"/>
        <w:b/>
        <w:bCs/>
        <w:sz w:val="32"/>
        <w:szCs w:val="32"/>
      </w:rPr>
    </w:pPr>
    <w:r>
      <w:rPr>
        <w:noProof/>
        <w:lang w:val="es-VE" w:eastAsia="es-V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F00C22" wp14:editId="41757D20">
              <wp:simplePos x="0" y="0"/>
              <wp:positionH relativeFrom="column">
                <wp:posOffset>-429260</wp:posOffset>
              </wp:positionH>
              <wp:positionV relativeFrom="paragraph">
                <wp:posOffset>248920</wp:posOffset>
              </wp:positionV>
              <wp:extent cx="3492000" cy="0"/>
              <wp:effectExtent l="19050" t="19050" r="13335" b="38100"/>
              <wp:wrapNone/>
              <wp:docPr id="22" name="AutoShap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 flipV="1">
                        <a:off x="0" y="0"/>
                        <a:ext cx="3492000" cy="0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438086">
                            <a:lumMod val="100000"/>
                            <a:lumOff val="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74DA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1" o:spid="_x0000_s1026" type="#_x0000_t32" style="position:absolute;margin-left:-33.8pt;margin-top:19.6pt;width:274.95pt;height:0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" strokecolor="#438086" strokeweight="4.5pt">
              <o:lock v:ext="edit" shapetype="f"/>
            </v:shape>
          </w:pict>
        </mc:Fallback>
      </mc:AlternateContent>
    </w:r>
    <w:r w:rsidR="009C6270">
      <w:rPr>
        <w:noProof/>
        <w:lang w:val="es-VE" w:eastAsia="es-VE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04571E" wp14:editId="5131A12F">
              <wp:simplePos x="0" y="0"/>
              <wp:positionH relativeFrom="column">
                <wp:posOffset>-3307080</wp:posOffset>
              </wp:positionH>
              <wp:positionV relativeFrom="paragraph">
                <wp:posOffset>2425065</wp:posOffset>
              </wp:positionV>
              <wp:extent cx="5612130" cy="208915"/>
              <wp:effectExtent l="15557" t="41593" r="23178" b="4127"/>
              <wp:wrapSquare wrapText="bothSides"/>
              <wp:docPr id="2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rot="5400000" flipH="1" flipV="1">
                        <a:off x="0" y="0"/>
                        <a:ext cx="5612130" cy="208915"/>
                        <a:chOff x="816" y="667"/>
                        <a:chExt cx="10607" cy="620"/>
                      </a:xfrm>
                    </wpg:grpSpPr>
                    <wps:wsp>
                      <wps:cNvPr id="3" name="AutoShape 27"/>
                      <wps:cNvCnPr>
                        <a:cxnSpLocks/>
                      </wps:cNvCnPr>
                      <wps:spPr bwMode="auto">
                        <a:xfrm>
                          <a:off x="817" y="667"/>
                          <a:ext cx="1060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8"/>
                      <wps:cNvCnPr>
                        <a:cxnSpLocks/>
                      </wps:cNvCnPr>
                      <wps:spPr bwMode="auto">
                        <a:xfrm>
                          <a:off x="816" y="732"/>
                          <a:ext cx="10607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AutoShape 29"/>
                      <wps:cNvCnPr>
                        <a:cxnSpLocks/>
                      </wps:cNvCnPr>
                      <wps:spPr bwMode="auto">
                        <a:xfrm>
                          <a:off x="10229" y="831"/>
                          <a:ext cx="1184" cy="1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" name="Group 30"/>
                      <wpg:cNvGrpSpPr>
                        <a:grpSpLocks/>
                      </wpg:cNvGrpSpPr>
                      <wpg:grpSpPr bwMode="auto">
                        <a:xfrm>
                          <a:off x="7651" y="958"/>
                          <a:ext cx="3760" cy="329"/>
                          <a:chOff x="8067" y="1027"/>
                          <a:chExt cx="3670" cy="329"/>
                        </a:xfrm>
                      </wpg:grpSpPr>
                      <wps:wsp>
                        <wps:cNvPr id="7" name="AutoShape 31"/>
                        <wps:cNvCnPr>
                          <a:cxnSpLocks/>
                        </wps:cNvCnPr>
                        <wps:spPr bwMode="auto">
                          <a:xfrm>
                            <a:off x="8071" y="1027"/>
                            <a:ext cx="3666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32"/>
                        <wps:cNvCnPr>
                          <a:cxnSpLocks/>
                        </wps:cNvCnPr>
                        <wps:spPr bwMode="auto">
                          <a:xfrm>
                            <a:off x="8074" y="1259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33"/>
                        <wps:cNvCnPr>
                          <a:cxnSpLocks/>
                        </wps:cNvCnPr>
                        <wps:spPr bwMode="auto">
                          <a:xfrm>
                            <a:off x="8067" y="1356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34"/>
                        <wps:cNvCnPr>
                          <a:cxnSpLocks/>
                        </wps:cNvCnPr>
                        <wps:spPr bwMode="auto">
                          <a:xfrm>
                            <a:off x="8072" y="1159"/>
                            <a:ext cx="2723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C4B6A4" id="Group 26" o:spid="_x0000_s1026" style="position:absolute;margin-left:-260.4pt;margin-top:190.95pt;width:441.9pt;height:16.45pt;rotation:90;flip:x y;z-index:251658240" coordorigin="816,667" coordsize="10607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">
              <v:shape id="AutoShape 27" o:spid="_x0000_s1027" type="#_x0000_t32" style="position:absolute;left:817;top:667;width:106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bBDsEAAADaAAAADwAAAGRycy9kb3ducmV2LnhtbESPS6vCMBSE94L/IRzBnaYqqFSj+EBw&#10;JVgf4O7QHNtic1KaqPXfmwsXXA4z8w0zXzamFC+qXWFZwaAfgSBOrS44U3A+7XpTEM4jaywtk4IP&#10;OVgu2q05xtq++UivxGciQNjFqCD3voqldGlOBl3fVsTBu9vaoA+yzqSu8R3gppTDKBpLgwWHhRwr&#10;2uSUPpKnUbBOx+vJ5TDSt+sxmp6yQ1I+tx+lup1mNQPhqfG/8H97rxWM4O9KuAFy8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lsEOwQAAANoAAAAPAAAAAAAAAAAAAAAA&#10;AKECAABkcnMvZG93bnJldi54bWxQSwUGAAAAAAQABAD5AAAAjwMAAAAA&#10;" strokecolor="#213f42 [1605]" strokeweight="3pt">
                <o:lock v:ext="edit" shapetype="f"/>
              </v:shape>
              <v:shape id="AutoShape 28" o:spid="_x0000_s1028" type="#_x0000_t32" style="position:absolute;left:816;top:732;width:10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uUsMAAADaAAAADwAAAGRycy9kb3ducmV2LnhtbESPQYvCMBSE7wv+h/AEL4umiiy1axRR&#10;BPWwoi7s9dG8bYvNS2libf+9EQSPw8x8w8yXrSlFQ7UrLCsYjyIQxKnVBWcKfi/bYQzCeWSNpWVS&#10;0JGD5aL3McdE2zufqDn7TAQIuwQV5N5XiZQuzcmgG9mKOHj/tjbog6wzqWu8B7gp5SSKvqTBgsNC&#10;jhWtc0qv55sJlEt3+NzH12m2Wf1Ezd9Rr7vjTKlBv119g/DU+nf41d5pBVN4Xg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lLDAAAA2gAAAA8AAAAAAAAAAAAA&#10;AAAAoQIAAGRycy9kb3ducmV2LnhtbFBLBQYAAAAABAAEAPkAAACRAwAAAAA=&#10;" strokecolor="#438086 [3205]" strokeweight="3pt">
                <o:lock v:ext="edit" shapetype="f"/>
              </v:shape>
              <v:shape id="AutoShape 29" o:spid="_x0000_s1029" type="#_x0000_t32" style="position:absolute;left:10229;top:831;width:1184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YLo8MAAADaAAAADwAAAGRycy9kb3ducmV2LnhtbESPQWvCQBSE7wX/w/IEL6VuLDZIdBNK&#10;oVARhCbi+TX7TILZtyG7jfHfu4LgcZiZb5hNNppWDNS7xrKCxTwCQVxa3XCl4FB8v61AOI+ssbVM&#10;Cq7kIEsnLxtMtL3wLw25r0SAsEtQQe19l0jpypoMurntiIN3sr1BH2RfSd3jJcBNK9+jKJYGGw4L&#10;NXb0VVN5zv+NgmV+LMx+N/y5ajhz3LxuF8e8U2o2HT/XIDyN/hl+tH+0gg+4Xwk3QK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C6PDAAAA2gAAAA8AAAAAAAAAAAAA&#10;AAAAoQIAAGRycy9kb3ducmV2LnhtbFBLBQYAAAAABAAEAPkAAACRAwAAAAA=&#10;" strokecolor="#83bbc1 [1941]" strokeweight="6pt">
                <o:lock v:ext="edit" shapetype="f"/>
              </v:shape>
              <v:group id="Group 30" o:spid="_x0000_s1030" style="position:absolute;left:7651;top:958;width:3760;height:329" coordorigin="8067,1027" coordsize="3670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AutoShape 31" o:spid="_x0000_s1031" type="#_x0000_t32" style="position:absolute;left:8071;top:1027;width:36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E73sMAAADaAAAADwAAAGRycy9kb3ducmV2LnhtbESPX2vCQBDE3wt+h2MLfdNLLf1D9BQR&#10;K9Knmhafl9yaRHN78W6r8dv3CkIfh5n5DTOd965VZwqx8WzgcZSBIi69bbgy8P31PnwDFQXZYuuZ&#10;DFwpwnw2uJtibv2Ft3QupFIJwjFHA7VIl2sdy5ocxpHviJO398GhJBkqbQNeEty1epxlL9phw2mh&#10;xo6WNZXH4scZKJ/b9Ud3klA1S1ktdp+H61NxMObhvl9MQAn18h++tTfWwCv8XUk3QM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xO97DAAAA2gAAAA8AAAAAAAAAAAAA&#10;AAAAoQIAAGRycy9kb3ducmV2LnhtbFBLBQYAAAAABAAEAPkAAACRAwAAAAA=&#10;" strokecolor="#438086 [3205]" strokeweight="4.5pt">
                  <o:lock v:ext="edit" shapetype="f"/>
                </v:shape>
                <v:shape id="AutoShape 32" o:spid="_x0000_s1032" type="#_x0000_t32" style="position:absolute;left:8074;top:12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kV8QAAADaAAAADwAAAGRycy9kb3ducmV2LnhtbESPwWrCQBCG74LvsEyhF6kbpYiNriKK&#10;0PagVAteh+w0CWZnQ3aNydt3DoLH4Z//m/mW685VqqUmlJ4NTMYJKOLM25JzA7/n/dscVIjIFivP&#10;ZKCnAOvVcLDE1Po7/1B7irkSCIcUDRQx1qnWISvIYRj7mliyP984jDI2ubYN3gXuKj1Nkpl2WLJc&#10;KLCmbUHZ9XRzQjn336Ov+fU9320OSXs52m1//DDm9aXbLEBF6uJz+dH+tAbkV1ERDdC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l2RXxAAAANoAAAAPAAAAAAAAAAAA&#10;AAAAAKECAABkcnMvZG93bnJldi54bWxQSwUGAAAAAAQABAD5AAAAkgMAAAAA&#10;" strokecolor="#438086 [3205]" strokeweight="3pt">
                  <o:lock v:ext="edit" shapetype="f"/>
                </v:shape>
                <v:shape id="AutoShape 33" o:spid="_x0000_s1033" type="#_x0000_t32" style="position:absolute;left:8067;top:1356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T2Y7wAAADaAAAADwAAAGRycy9kb3ducmV2LnhtbESPwQrCMBBE74L/EFbwpqkeRKtRRBC8&#10;2nrxtjRrU2w2tYla/XojCB6HmXnDrDadrcWDWl85VjAZJyCIC6crLhWc8v1oDsIHZI21Y1LwIg+b&#10;db+3wlS7Jx/pkYVSRAj7FBWYEJpUSl8YsujHriGO3sW1FkOUbSl1i88It7WcJslMWqw4LhhsaGeo&#10;uGZ3q+A+C/n7ksmblujO5THPpmgqpYaDbrsEEagL//CvfdAKF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jT2Y7wAAADaAAAADwAAAAAAAAAAAAAAAAChAgAA&#10;ZHJzL2Rvd25yZXYueG1sUEsFBgAAAAAEAAQA+QAAAIoDAAAAAA==&#10;" strokecolor="#438086 [3205]" strokeweight="1.5pt">
                  <o:lock v:ext="edit" shapetype="f"/>
                </v:shape>
                <v:shape id="AutoShape 34" o:spid="_x0000_s1034" type="#_x0000_t32" style="position:absolute;left:8072;top:1159;width:27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yNecQAAADbAAAADwAAAGRycy9kb3ducmV2LnhtbESPQWvCQBCF70L/wzKF3nQTC0Wiq4i0&#10;1IvQGPU8ZMdsMDsbsltN/33nUOhthvfmvW9Wm9F36k5DbAMbyGcZKOI62JYbA6fqY7oAFROyxS4w&#10;GfihCJv102SFhQ0PLul+TI2SEI4FGnAp9YXWsXbkMc5CTyzaNQwek6xDo+2ADwn3nZ5n2Zv22LI0&#10;OOxp56i+Hb+9gdd9fqny2+d7ubi4w7n6codxXhrz8jxul6ASjenf/He9t4Iv9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fI15xAAAANsAAAAPAAAAAAAAAAAA&#10;AAAAAKECAABkcnMvZG93bnJldi54bWxQSwUGAAAAAAQABAD5AAAAkgMAAAAA&#10;" strokecolor="#83bbc1 [1941]" strokeweight=".5pt">
                  <o:lock v:ext="edit" shapetype="f"/>
                </v:shape>
              </v:group>
              <w10:wrap type="squar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b/>
          <w:bCs/>
          <w:sz w:val="32"/>
          <w:szCs w:val="32"/>
        </w:rPr>
        <w:id w:val="-777559298"/>
        <w:placeholder>
          <w:docPart w:val="930DB65F9093489C94D5FEC16FDDC010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C6270" w:rsidRPr="00E44566">
          <w:rPr>
            <w:rFonts w:ascii="Times New Roman" w:eastAsiaTheme="majorEastAsia" w:hAnsi="Times New Roman" w:cs="Times New Roman"/>
            <w:b/>
            <w:bCs/>
            <w:sz w:val="32"/>
            <w:szCs w:val="32"/>
            <w:lang w:val="es-VE"/>
          </w:rPr>
          <w:t>Lcda. María Lourdes Revilla Inciarte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167C1"/>
    <w:multiLevelType w:val="hybridMultilevel"/>
    <w:tmpl w:val="4DFC3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D5E9F"/>
    <w:multiLevelType w:val="hybridMultilevel"/>
    <w:tmpl w:val="1EFAB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424B7B1C"/>
    <w:multiLevelType w:val="hybridMultilevel"/>
    <w:tmpl w:val="4C163BC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CC06F2"/>
    <w:multiLevelType w:val="hybridMultilevel"/>
    <w:tmpl w:val="40E0501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4251B"/>
    <w:multiLevelType w:val="hybridMultilevel"/>
    <w:tmpl w:val="4D1CB124"/>
    <w:lvl w:ilvl="0" w:tplc="748A7524">
      <w:numFmt w:val="bullet"/>
      <w:lvlText w:val=""/>
      <w:lvlJc w:val="left"/>
      <w:pPr>
        <w:ind w:left="598" w:hanging="360"/>
      </w:pPr>
      <w:rPr>
        <w:rFonts w:ascii="Symbol" w:eastAsia="Arial Unicode MS" w:hAnsi="Symbol" w:cs="Arial Unicode M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318"/>
        </w:tabs>
        <w:ind w:left="131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8" w15:restartNumberingAfterBreak="0">
    <w:nsid w:val="777F0AC3"/>
    <w:multiLevelType w:val="hybridMultilevel"/>
    <w:tmpl w:val="06F414EA"/>
    <w:lvl w:ilvl="0" w:tplc="200A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2"/>
  </w:num>
  <w:num w:numId="17">
    <w:abstractNumId w:val="17"/>
  </w:num>
  <w:num w:numId="18">
    <w:abstractNumId w:val="14"/>
  </w:num>
  <w:num w:numId="19">
    <w:abstractNumId w:val="18"/>
  </w:num>
  <w:num w:numId="20">
    <w:abstractNumId w:val="10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2C"/>
    <w:rsid w:val="00014711"/>
    <w:rsid w:val="00017E14"/>
    <w:rsid w:val="00022F36"/>
    <w:rsid w:val="00031D8A"/>
    <w:rsid w:val="0003211F"/>
    <w:rsid w:val="00041095"/>
    <w:rsid w:val="00044155"/>
    <w:rsid w:val="000527CF"/>
    <w:rsid w:val="00054954"/>
    <w:rsid w:val="00061282"/>
    <w:rsid w:val="00065434"/>
    <w:rsid w:val="000733B8"/>
    <w:rsid w:val="00080244"/>
    <w:rsid w:val="00080335"/>
    <w:rsid w:val="00081133"/>
    <w:rsid w:val="000955F6"/>
    <w:rsid w:val="000B302E"/>
    <w:rsid w:val="000B581E"/>
    <w:rsid w:val="000C2846"/>
    <w:rsid w:val="000C4019"/>
    <w:rsid w:val="000D2A26"/>
    <w:rsid w:val="00111945"/>
    <w:rsid w:val="00130B33"/>
    <w:rsid w:val="00161DDE"/>
    <w:rsid w:val="0016219D"/>
    <w:rsid w:val="001821FF"/>
    <w:rsid w:val="001850E5"/>
    <w:rsid w:val="001862BA"/>
    <w:rsid w:val="001926BD"/>
    <w:rsid w:val="00195B10"/>
    <w:rsid w:val="001A1C0A"/>
    <w:rsid w:val="001A1C31"/>
    <w:rsid w:val="001A7C84"/>
    <w:rsid w:val="001B03BC"/>
    <w:rsid w:val="001B073B"/>
    <w:rsid w:val="001C39E2"/>
    <w:rsid w:val="001C4C8F"/>
    <w:rsid w:val="001D4731"/>
    <w:rsid w:val="001D6321"/>
    <w:rsid w:val="00202007"/>
    <w:rsid w:val="00206226"/>
    <w:rsid w:val="00207CE7"/>
    <w:rsid w:val="00222B2A"/>
    <w:rsid w:val="00223F35"/>
    <w:rsid w:val="00240575"/>
    <w:rsid w:val="0024106B"/>
    <w:rsid w:val="00255D74"/>
    <w:rsid w:val="00267BE6"/>
    <w:rsid w:val="002B0EB1"/>
    <w:rsid w:val="002B2DFA"/>
    <w:rsid w:val="002C6346"/>
    <w:rsid w:val="002D3471"/>
    <w:rsid w:val="002D7DA2"/>
    <w:rsid w:val="002E083B"/>
    <w:rsid w:val="002F1D38"/>
    <w:rsid w:val="002F5F2E"/>
    <w:rsid w:val="003031C0"/>
    <w:rsid w:val="00332D55"/>
    <w:rsid w:val="003601A7"/>
    <w:rsid w:val="00377A87"/>
    <w:rsid w:val="00380E44"/>
    <w:rsid w:val="00384C41"/>
    <w:rsid w:val="003A4754"/>
    <w:rsid w:val="003B6CB4"/>
    <w:rsid w:val="003C38E7"/>
    <w:rsid w:val="003C7F57"/>
    <w:rsid w:val="003D0629"/>
    <w:rsid w:val="004105BE"/>
    <w:rsid w:val="004125A1"/>
    <w:rsid w:val="00415E67"/>
    <w:rsid w:val="00426077"/>
    <w:rsid w:val="0042721A"/>
    <w:rsid w:val="00450CCF"/>
    <w:rsid w:val="0045552D"/>
    <w:rsid w:val="00467BCD"/>
    <w:rsid w:val="00476F16"/>
    <w:rsid w:val="00480462"/>
    <w:rsid w:val="004A2FDA"/>
    <w:rsid w:val="004B11CC"/>
    <w:rsid w:val="004B7FF1"/>
    <w:rsid w:val="004C5B31"/>
    <w:rsid w:val="004D154D"/>
    <w:rsid w:val="004D399D"/>
    <w:rsid w:val="004E156F"/>
    <w:rsid w:val="004E2798"/>
    <w:rsid w:val="00504BB1"/>
    <w:rsid w:val="00507C65"/>
    <w:rsid w:val="005270C2"/>
    <w:rsid w:val="00533204"/>
    <w:rsid w:val="0053326A"/>
    <w:rsid w:val="0055076B"/>
    <w:rsid w:val="00560E44"/>
    <w:rsid w:val="00563AE1"/>
    <w:rsid w:val="00572545"/>
    <w:rsid w:val="00592D7A"/>
    <w:rsid w:val="005A23F8"/>
    <w:rsid w:val="005B5CB3"/>
    <w:rsid w:val="005D588A"/>
    <w:rsid w:val="005D76DD"/>
    <w:rsid w:val="005E13C2"/>
    <w:rsid w:val="005E6AEE"/>
    <w:rsid w:val="00604BFA"/>
    <w:rsid w:val="006057FA"/>
    <w:rsid w:val="00620EFA"/>
    <w:rsid w:val="00624245"/>
    <w:rsid w:val="00630A15"/>
    <w:rsid w:val="00641C8E"/>
    <w:rsid w:val="00663E94"/>
    <w:rsid w:val="006739B5"/>
    <w:rsid w:val="006927C4"/>
    <w:rsid w:val="006A2140"/>
    <w:rsid w:val="006B157F"/>
    <w:rsid w:val="006B18CA"/>
    <w:rsid w:val="006B267B"/>
    <w:rsid w:val="006C2420"/>
    <w:rsid w:val="006E0C5D"/>
    <w:rsid w:val="006F6E1D"/>
    <w:rsid w:val="00707B0A"/>
    <w:rsid w:val="00711269"/>
    <w:rsid w:val="00714530"/>
    <w:rsid w:val="00730125"/>
    <w:rsid w:val="00730657"/>
    <w:rsid w:val="007461A5"/>
    <w:rsid w:val="00747DF1"/>
    <w:rsid w:val="00754754"/>
    <w:rsid w:val="007748F5"/>
    <w:rsid w:val="00776D9C"/>
    <w:rsid w:val="00777AE1"/>
    <w:rsid w:val="00783091"/>
    <w:rsid w:val="007A15D7"/>
    <w:rsid w:val="007A3698"/>
    <w:rsid w:val="007B22B7"/>
    <w:rsid w:val="007C4C5F"/>
    <w:rsid w:val="007E4F4A"/>
    <w:rsid w:val="00802C02"/>
    <w:rsid w:val="0080475A"/>
    <w:rsid w:val="00817B1D"/>
    <w:rsid w:val="00841052"/>
    <w:rsid w:val="00863D6E"/>
    <w:rsid w:val="0087061B"/>
    <w:rsid w:val="008734A9"/>
    <w:rsid w:val="00875BC4"/>
    <w:rsid w:val="00886A65"/>
    <w:rsid w:val="00891F1E"/>
    <w:rsid w:val="008C12E6"/>
    <w:rsid w:val="008C2FA5"/>
    <w:rsid w:val="008C30CF"/>
    <w:rsid w:val="008D1A5D"/>
    <w:rsid w:val="008E4300"/>
    <w:rsid w:val="009308F2"/>
    <w:rsid w:val="00931605"/>
    <w:rsid w:val="00941F27"/>
    <w:rsid w:val="00945CFC"/>
    <w:rsid w:val="00955A44"/>
    <w:rsid w:val="00963E7E"/>
    <w:rsid w:val="009831D7"/>
    <w:rsid w:val="009A1D3E"/>
    <w:rsid w:val="009B0A65"/>
    <w:rsid w:val="009B3C35"/>
    <w:rsid w:val="009C6270"/>
    <w:rsid w:val="009D0354"/>
    <w:rsid w:val="009F1777"/>
    <w:rsid w:val="009F7F49"/>
    <w:rsid w:val="00A12DCD"/>
    <w:rsid w:val="00A17AAB"/>
    <w:rsid w:val="00A4211B"/>
    <w:rsid w:val="00A4266B"/>
    <w:rsid w:val="00A47CC3"/>
    <w:rsid w:val="00A703E2"/>
    <w:rsid w:val="00A714C8"/>
    <w:rsid w:val="00AA725B"/>
    <w:rsid w:val="00AC0F69"/>
    <w:rsid w:val="00B110FB"/>
    <w:rsid w:val="00B177C9"/>
    <w:rsid w:val="00B26D39"/>
    <w:rsid w:val="00B30DB8"/>
    <w:rsid w:val="00B32BE7"/>
    <w:rsid w:val="00B32D3D"/>
    <w:rsid w:val="00B4326C"/>
    <w:rsid w:val="00B606A8"/>
    <w:rsid w:val="00B65CA9"/>
    <w:rsid w:val="00B76606"/>
    <w:rsid w:val="00BB0ECF"/>
    <w:rsid w:val="00BB0FE2"/>
    <w:rsid w:val="00BC30C7"/>
    <w:rsid w:val="00BE0DB1"/>
    <w:rsid w:val="00BE39A2"/>
    <w:rsid w:val="00BF372C"/>
    <w:rsid w:val="00BF4431"/>
    <w:rsid w:val="00C024DA"/>
    <w:rsid w:val="00C10811"/>
    <w:rsid w:val="00C144A1"/>
    <w:rsid w:val="00C2788B"/>
    <w:rsid w:val="00C56EA0"/>
    <w:rsid w:val="00C6507D"/>
    <w:rsid w:val="00C71884"/>
    <w:rsid w:val="00C74A85"/>
    <w:rsid w:val="00C85ADF"/>
    <w:rsid w:val="00CB0937"/>
    <w:rsid w:val="00CC304D"/>
    <w:rsid w:val="00CE1BE1"/>
    <w:rsid w:val="00CE6DF0"/>
    <w:rsid w:val="00CF4680"/>
    <w:rsid w:val="00CF5617"/>
    <w:rsid w:val="00CF5678"/>
    <w:rsid w:val="00D23F56"/>
    <w:rsid w:val="00D241A1"/>
    <w:rsid w:val="00D3236E"/>
    <w:rsid w:val="00D40FE1"/>
    <w:rsid w:val="00D4186B"/>
    <w:rsid w:val="00D54354"/>
    <w:rsid w:val="00D56718"/>
    <w:rsid w:val="00D66A54"/>
    <w:rsid w:val="00D71F21"/>
    <w:rsid w:val="00D753C6"/>
    <w:rsid w:val="00D802D7"/>
    <w:rsid w:val="00D904B3"/>
    <w:rsid w:val="00D94553"/>
    <w:rsid w:val="00DA6B8C"/>
    <w:rsid w:val="00DA7517"/>
    <w:rsid w:val="00DC4ADD"/>
    <w:rsid w:val="00DC7517"/>
    <w:rsid w:val="00DD573E"/>
    <w:rsid w:val="00DE1928"/>
    <w:rsid w:val="00DF05C2"/>
    <w:rsid w:val="00E029A7"/>
    <w:rsid w:val="00E0325A"/>
    <w:rsid w:val="00E051C4"/>
    <w:rsid w:val="00E128DD"/>
    <w:rsid w:val="00E24038"/>
    <w:rsid w:val="00E44566"/>
    <w:rsid w:val="00E7512C"/>
    <w:rsid w:val="00E760F7"/>
    <w:rsid w:val="00E81527"/>
    <w:rsid w:val="00E97DEB"/>
    <w:rsid w:val="00EA316A"/>
    <w:rsid w:val="00EB12B5"/>
    <w:rsid w:val="00EB5270"/>
    <w:rsid w:val="00ED33D6"/>
    <w:rsid w:val="00EE1ADE"/>
    <w:rsid w:val="00EF73F6"/>
    <w:rsid w:val="00F01B56"/>
    <w:rsid w:val="00F06724"/>
    <w:rsid w:val="00F33210"/>
    <w:rsid w:val="00F36203"/>
    <w:rsid w:val="00F40F2C"/>
    <w:rsid w:val="00F4644D"/>
    <w:rsid w:val="00F60EA2"/>
    <w:rsid w:val="00F852E5"/>
    <w:rsid w:val="00F9175E"/>
    <w:rsid w:val="00F92924"/>
    <w:rsid w:val="00FA4372"/>
    <w:rsid w:val="00FA5402"/>
    <w:rsid w:val="00FB35B1"/>
    <w:rsid w:val="00FC27AC"/>
    <w:rsid w:val="00FE53F2"/>
    <w:rsid w:val="00FE5817"/>
    <w:rsid w:val="00FF35FB"/>
    <w:rsid w:val="00FF6CF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</o:shapedefaults>
    <o:shapelayout v:ext="edit">
      <o:idmap v:ext="edit" data="1"/>
    </o:shapelayout>
  </w:shapeDefaults>
  <w:doNotEmbedSmartTags/>
  <w:decimalSymbol w:val=","/>
  <w:listSeparator w:val=","/>
  <w14:docId w14:val="44FCE3F6"/>
  <w15:docId w15:val="{C1F7673B-3653-B24F-8104-3B5F1C1B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4A1"/>
    <w:rPr>
      <w:rFonts w:eastAsiaTheme="minorEastAsia" w:cstheme="minorBidi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C144A1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C144A1"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C144A1"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44A1"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44A1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44A1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44A1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44A1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44A1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C144A1"/>
    <w:pPr>
      <w:spacing w:after="0" w:line="240" w:lineRule="auto"/>
    </w:pPr>
    <w:rPr>
      <w:rFonts w:eastAsiaTheme="minorEastAsia" w:cstheme="minorBidi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144A1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A1"/>
    <w:rPr>
      <w:rFonts w:eastAsiaTheme="minorEastAsia" w:hAnsi="Tahoma" w:cstheme="minorBidi"/>
      <w:sz w:val="16"/>
      <w:szCs w:val="16"/>
      <w:lang w:val="es-ES"/>
    </w:rPr>
  </w:style>
  <w:style w:type="paragraph" w:styleId="Puesto">
    <w:name w:val="Title"/>
    <w:basedOn w:val="Normal"/>
    <w:link w:val="PuestoCar"/>
    <w:uiPriority w:val="10"/>
    <w:rsid w:val="00C144A1"/>
    <w:pPr>
      <w:spacing w:before="400"/>
    </w:pPr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144A1"/>
    <w:rPr>
      <w:rFonts w:asciiTheme="majorHAnsi" w:eastAsiaTheme="majorEastAsia" w:hAnsiTheme="majorHAnsi" w:cstheme="majorBid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sid w:val="00C144A1"/>
    <w:rPr>
      <w:i/>
      <w:iCs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144A1"/>
    <w:rPr>
      <w:i/>
      <w:iCs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rsid w:val="00C144A1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C144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144A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44A1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144A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4A1"/>
    <w:rPr>
      <w:sz w:val="20"/>
    </w:rPr>
  </w:style>
  <w:style w:type="paragraph" w:customStyle="1" w:styleId="Seccin">
    <w:name w:val="Sección"/>
    <w:basedOn w:val="Normal"/>
    <w:uiPriority w:val="2"/>
    <w:qFormat/>
    <w:rsid w:val="00C144A1"/>
    <w:pPr>
      <w:framePr w:hSpace="187" w:wrap="around" w:hAnchor="margin" w:xAlign="center" w:y="721"/>
      <w:spacing w:after="0" w:line="240" w:lineRule="auto"/>
    </w:pPr>
    <w:rPr>
      <w:rFonts w:asciiTheme="majorHAnsi" w:eastAsiaTheme="majorEastAsia" w:hAnsiTheme="majorHAnsi" w:cstheme="majorBidi"/>
      <w:b/>
      <w:bCs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rsid w:val="00C144A1"/>
    <w:pPr>
      <w:framePr w:hSpace="187" w:wrap="around" w:hAnchor="margin" w:xAlign="center" w:y="721"/>
      <w:spacing w:after="0" w:line="240" w:lineRule="auto"/>
    </w:pPr>
    <w:rPr>
      <w:b/>
      <w:bCs/>
      <w:color w:val="424456" w:themeColor="text2"/>
    </w:rPr>
  </w:style>
  <w:style w:type="character" w:styleId="Ttulodellibro">
    <w:name w:val="Book Title"/>
    <w:basedOn w:val="Fuentedeprrafopredeter"/>
    <w:uiPriority w:val="33"/>
    <w:qFormat/>
    <w:rsid w:val="00C144A1"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val="es-ES"/>
    </w:rPr>
  </w:style>
  <w:style w:type="character" w:styleId="nfasis">
    <w:name w:val="Emphasis"/>
    <w:uiPriority w:val="20"/>
    <w:qFormat/>
    <w:rsid w:val="00C144A1"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C144A1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44A1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44A1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44A1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44A1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44A1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44A1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44A1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44A1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nfasisintenso">
    <w:name w:val="Intense Emphasis"/>
    <w:basedOn w:val="Fuentedeprrafopredeter"/>
    <w:uiPriority w:val="21"/>
    <w:qFormat/>
    <w:rsid w:val="00C144A1"/>
    <w:rPr>
      <w:rFonts w:asciiTheme="minorHAnsi" w:hAnsiTheme="minorHAnsi"/>
      <w:b/>
      <w:bCs/>
      <w:i/>
      <w:iCs/>
      <w:caps/>
      <w:color w:val="438086"/>
      <w:spacing w:val="5"/>
    </w:rPr>
  </w:style>
  <w:style w:type="paragraph" w:styleId="Citadestacada">
    <w:name w:val="Intense Quote"/>
    <w:basedOn w:val="Normal"/>
    <w:link w:val="CitadestacadaCar"/>
    <w:uiPriority w:val="30"/>
    <w:qFormat/>
    <w:rsid w:val="00C144A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44A1"/>
    <w:rPr>
      <w:i/>
      <w:iCs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sid w:val="00C144A1"/>
    <w:rPr>
      <w:rFonts w:asciiTheme="minorHAnsi" w:hAnsiTheme="minorHAnsi"/>
      <w:b/>
      <w:bCs/>
      <w:i/>
      <w:iCs/>
      <w:caps/>
      <w:color w:val="4E4F89"/>
      <w:spacing w:val="5"/>
    </w:rPr>
  </w:style>
  <w:style w:type="paragraph" w:styleId="Prrafodelista">
    <w:name w:val="List Paragraph"/>
    <w:basedOn w:val="Normal"/>
    <w:uiPriority w:val="34"/>
    <w:unhideWhenUsed/>
    <w:qFormat/>
    <w:rsid w:val="00C144A1"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sid w:val="00C144A1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C144A1"/>
    <w:rPr>
      <w:rFonts w:asciiTheme="minorHAnsi" w:hAnsiTheme="minorHAnsi"/>
      <w:i/>
      <w:iCs/>
      <w:color w:val="006666"/>
    </w:rPr>
  </w:style>
  <w:style w:type="character" w:styleId="Referenciasutil">
    <w:name w:val="Subtle Reference"/>
    <w:basedOn w:val="Fuentedeprrafopredeter"/>
    <w:uiPriority w:val="31"/>
    <w:qFormat/>
    <w:rsid w:val="00C144A1"/>
    <w:rPr>
      <w:i/>
      <w:iCs/>
      <w:color w:val="4E4F89"/>
    </w:rPr>
  </w:style>
  <w:style w:type="numbering" w:customStyle="1" w:styleId="Listaconvietasurbana">
    <w:name w:val="Lista con viñetas urbana"/>
    <w:uiPriority w:val="99"/>
    <w:rsid w:val="00C144A1"/>
    <w:pPr>
      <w:numPr>
        <w:numId w:val="2"/>
      </w:numPr>
    </w:pPr>
  </w:style>
  <w:style w:type="numbering" w:customStyle="1" w:styleId="Listanumeradaurbana">
    <w:name w:val="Lista numerada urbana"/>
    <w:uiPriority w:val="99"/>
    <w:rsid w:val="00C144A1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sid w:val="00C144A1"/>
    <w:rPr>
      <w:color w:val="808080"/>
    </w:rPr>
  </w:style>
  <w:style w:type="paragraph" w:styleId="Listaconvietas">
    <w:name w:val="List Bullet"/>
    <w:basedOn w:val="Sangranormal"/>
    <w:uiPriority w:val="3"/>
    <w:qFormat/>
    <w:rsid w:val="00C144A1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link w:val="Carcterdecategora"/>
    <w:qFormat/>
    <w:rsid w:val="00C144A1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link w:val="Carcterdecomentarios"/>
    <w:qFormat/>
    <w:rsid w:val="00C144A1"/>
    <w:pPr>
      <w:framePr w:hSpace="187" w:wrap="around" w:hAnchor="margin" w:xAlign="center" w:y="721"/>
      <w:spacing w:before="320" w:after="0" w:line="240" w:lineRule="auto"/>
    </w:pPr>
    <w:rPr>
      <w:b/>
      <w:bCs/>
      <w:sz w:val="22"/>
      <w:szCs w:val="22"/>
    </w:rPr>
  </w:style>
  <w:style w:type="character" w:customStyle="1" w:styleId="Carcterdecategora">
    <w:name w:val="Carácter de categoría"/>
    <w:basedOn w:val="Fuentedeprrafopredeter"/>
    <w:link w:val="Categora"/>
    <w:rsid w:val="00C144A1"/>
    <w:rPr>
      <w:rFonts w:eastAsiaTheme="minorEastAsia" w:cstheme="minorBidi"/>
      <w:caps/>
      <w:lang w:val="es-ES"/>
    </w:rPr>
  </w:style>
  <w:style w:type="character" w:customStyle="1" w:styleId="Carcterdecomentarios">
    <w:name w:val="Carácter de comentarios"/>
    <w:basedOn w:val="Fuentedeprrafopredeter"/>
    <w:link w:val="Comentarios"/>
    <w:rsid w:val="00C144A1"/>
    <w:rPr>
      <w:rFonts w:eastAsiaTheme="minorEastAsia" w:cstheme="minorBidi"/>
      <w:b/>
      <w:bCs/>
      <w:lang w:val="es-ES"/>
    </w:rPr>
  </w:style>
  <w:style w:type="paragraph" w:styleId="Cierre">
    <w:name w:val="Closing"/>
    <w:basedOn w:val="Direccindelremitente"/>
    <w:link w:val="CierreCar"/>
    <w:uiPriority w:val="3"/>
    <w:unhideWhenUsed/>
    <w:qFormat/>
    <w:rsid w:val="00C144A1"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sid w:val="00C144A1"/>
    <w:rPr>
      <w:rFonts w:eastAsiaTheme="minorEastAsia" w:cstheme="minorBidi"/>
      <w:sz w:val="20"/>
      <w:szCs w:val="20"/>
      <w:lang w:val="es-ES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rsid w:val="00C144A1"/>
    <w:pPr>
      <w:framePr w:hSpace="187" w:wrap="around" w:hAnchor="margin" w:xAlign="center" w:y="721"/>
      <w:spacing w:before="480" w:after="480" w:line="240" w:lineRule="auto"/>
      <w:contextualSpacing/>
    </w:pPr>
    <w:rPr>
      <w:b/>
      <w:bCs/>
      <w:color w:val="438086" w:themeColor="accent2"/>
    </w:rPr>
  </w:style>
  <w:style w:type="character" w:customStyle="1" w:styleId="SaludoCar">
    <w:name w:val="Saludo Car"/>
    <w:basedOn w:val="Fuentedeprrafopredeter"/>
    <w:link w:val="Saludo"/>
    <w:uiPriority w:val="3"/>
    <w:rsid w:val="00C144A1"/>
    <w:rPr>
      <w:b/>
      <w:bCs/>
      <w:color w:val="438086" w:themeColor="accent2"/>
      <w:sz w:val="20"/>
    </w:rPr>
  </w:style>
  <w:style w:type="paragraph" w:customStyle="1" w:styleId="Direccindelremitente">
    <w:name w:val="Dirección del remitente"/>
    <w:basedOn w:val="Normal"/>
    <w:uiPriority w:val="2"/>
    <w:unhideWhenUsed/>
    <w:qFormat/>
    <w:rsid w:val="00C144A1"/>
    <w:pPr>
      <w:spacing w:after="0" w:line="300" w:lineRule="auto"/>
      <w:ind w:left="6912"/>
    </w:pPr>
  </w:style>
  <w:style w:type="paragraph" w:customStyle="1" w:styleId="Direccindeldestinatario">
    <w:name w:val="Dirección del destinatario"/>
    <w:basedOn w:val="Normal"/>
    <w:uiPriority w:val="2"/>
    <w:unhideWhenUsed/>
    <w:qFormat/>
    <w:rsid w:val="00C144A1"/>
    <w:pPr>
      <w:spacing w:before="480" w:after="480" w:line="300" w:lineRule="auto"/>
      <w:contextualSpacing/>
    </w:pPr>
  </w:style>
  <w:style w:type="paragraph" w:styleId="Firma">
    <w:name w:val="Signature"/>
    <w:basedOn w:val="Normal"/>
    <w:link w:val="FirmaCar"/>
    <w:uiPriority w:val="99"/>
    <w:unhideWhenUsed/>
    <w:rsid w:val="00C144A1"/>
    <w:pPr>
      <w:spacing w:after="0" w:line="30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rsid w:val="00C144A1"/>
    <w:rPr>
      <w:sz w:val="20"/>
    </w:rPr>
  </w:style>
  <w:style w:type="paragraph" w:customStyle="1" w:styleId="MarcadorDePosicinPredeterminadoAutor">
    <w:name w:val="MarcadorDePosiciónPredeterminado_Autor"/>
    <w:uiPriority w:val="49"/>
    <w:rsid w:val="00C144A1"/>
    <w:rPr>
      <w:rFonts w:eastAsiaTheme="minorEastAsia" w:cstheme="minorBidi"/>
      <w:sz w:val="20"/>
      <w:szCs w:val="20"/>
      <w:lang w:val="es-ES"/>
    </w:rPr>
  </w:style>
  <w:style w:type="paragraph" w:customStyle="1" w:styleId="Nombre">
    <w:name w:val="Nombre"/>
    <w:basedOn w:val="Normal"/>
    <w:next w:val="Normal"/>
    <w:uiPriority w:val="2"/>
    <w:qFormat/>
    <w:rsid w:val="00C144A1"/>
    <w:pPr>
      <w:spacing w:after="0" w:line="240" w:lineRule="auto"/>
    </w:pPr>
    <w:rPr>
      <w:rFonts w:asciiTheme="majorHAnsi" w:eastAsiaTheme="majorEastAsia" w:hAnsiTheme="majorHAnsi" w:cstheme="majorBidi"/>
      <w:b/>
      <w:bCs/>
      <w:color w:val="325F64" w:themeColor="accent2" w:themeShade="BF"/>
      <w:sz w:val="28"/>
      <w:szCs w:val="28"/>
    </w:rPr>
  </w:style>
  <w:style w:type="paragraph" w:customStyle="1" w:styleId="Textodecomentarios">
    <w:name w:val="Texto de comentarios"/>
    <w:basedOn w:val="Normal"/>
    <w:qFormat/>
    <w:rsid w:val="00C144A1"/>
    <w:pPr>
      <w:spacing w:after="120" w:line="288" w:lineRule="auto"/>
    </w:pPr>
  </w:style>
  <w:style w:type="character" w:styleId="Hipervnculo">
    <w:name w:val="Hyperlink"/>
    <w:basedOn w:val="Fuentedeprrafopredeter"/>
    <w:uiPriority w:val="99"/>
    <w:unhideWhenUsed/>
    <w:rsid w:val="00D23F56"/>
    <w:rPr>
      <w:color w:val="67AFBD" w:themeColor="hyperlink"/>
      <w:u w:val="single"/>
    </w:rPr>
  </w:style>
  <w:style w:type="paragraph" w:styleId="Textoindependiente3">
    <w:name w:val="Body Text 3"/>
    <w:link w:val="Textoindependiente3Car"/>
    <w:uiPriority w:val="99"/>
    <w:unhideWhenUsed/>
    <w:rsid w:val="00377A87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lang w:val="es-VE" w:eastAsia="es-V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377A87"/>
    <w:rPr>
      <w:rFonts w:ascii="Times New Roman" w:eastAsia="Times New Roman" w:hAnsi="Times New Roman" w:cs="Times New Roman"/>
      <w:color w:val="000000"/>
      <w:kern w:val="28"/>
      <w:lang w:val="es-VE" w:eastAsia="es-V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05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nesfer.87@gmail.com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arialourdes402@hot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ialourdes.mlri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0DB65F9093489C94D5FEC16FDDC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3E5E-BF3E-4E97-8DF9-4210C351683B}"/>
      </w:docPartPr>
      <w:docPartBody>
        <w:p w:rsidR="00D8741C" w:rsidRDefault="00A21B07" w:rsidP="00A21B07">
          <w:pPr>
            <w:pStyle w:val="930DB65F9093489C94D5FEC16FDDC010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[ESCRIBA SU NOMBRE]</w:t>
          </w:r>
        </w:p>
      </w:docPartBody>
    </w:docPart>
    <w:docPart>
      <w:docPartPr>
        <w:name w:val="24D09B0AD5B64DFE9D1E174743B77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2E18C-36BC-444B-AB85-5C442508694D}"/>
      </w:docPartPr>
      <w:docPartBody>
        <w:p w:rsidR="00D8741C" w:rsidRDefault="00A21B07" w:rsidP="00A21B07">
          <w:pPr>
            <w:pStyle w:val="24D09B0AD5B64DFE9D1E174743B775A4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55EE"/>
    <w:rsid w:val="000100D3"/>
    <w:rsid w:val="00021507"/>
    <w:rsid w:val="00085C9A"/>
    <w:rsid w:val="000B0E16"/>
    <w:rsid w:val="0018116A"/>
    <w:rsid w:val="00197742"/>
    <w:rsid w:val="0020179B"/>
    <w:rsid w:val="003B7618"/>
    <w:rsid w:val="00556C1D"/>
    <w:rsid w:val="00574F92"/>
    <w:rsid w:val="005A7F52"/>
    <w:rsid w:val="005C1874"/>
    <w:rsid w:val="006C1745"/>
    <w:rsid w:val="007F3618"/>
    <w:rsid w:val="00823FC8"/>
    <w:rsid w:val="00855E21"/>
    <w:rsid w:val="008D2A92"/>
    <w:rsid w:val="00901400"/>
    <w:rsid w:val="0090722C"/>
    <w:rsid w:val="00931114"/>
    <w:rsid w:val="00A21B07"/>
    <w:rsid w:val="00AC6F39"/>
    <w:rsid w:val="00B16115"/>
    <w:rsid w:val="00BC0844"/>
    <w:rsid w:val="00C9152D"/>
    <w:rsid w:val="00C97E53"/>
    <w:rsid w:val="00CC7BAB"/>
    <w:rsid w:val="00CC7BDF"/>
    <w:rsid w:val="00CE186D"/>
    <w:rsid w:val="00CF7F40"/>
    <w:rsid w:val="00D0247E"/>
    <w:rsid w:val="00D563F0"/>
    <w:rsid w:val="00D855EE"/>
    <w:rsid w:val="00D8741C"/>
    <w:rsid w:val="00D958AE"/>
    <w:rsid w:val="00E822CC"/>
    <w:rsid w:val="00EA68FF"/>
    <w:rsid w:val="00EE0146"/>
    <w:rsid w:val="00F469D7"/>
    <w:rsid w:val="00F50A3E"/>
    <w:rsid w:val="00F60F92"/>
    <w:rsid w:val="00FC5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1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B16115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5B86C79225BF49659E30F8BDD8234B82">
    <w:name w:val="5B86C79225BF49659E30F8BDD8234B82"/>
    <w:rsid w:val="00B16115"/>
  </w:style>
  <w:style w:type="paragraph" w:customStyle="1" w:styleId="6A6D607236264C32A94820CC2ED260CA">
    <w:name w:val="6A6D607236264C32A94820CC2ED260CA"/>
    <w:rsid w:val="00B16115"/>
  </w:style>
  <w:style w:type="paragraph" w:customStyle="1" w:styleId="BC2984C50A1C4122984B5AD942A971CD">
    <w:name w:val="BC2984C50A1C4122984B5AD942A971CD"/>
    <w:rsid w:val="00B16115"/>
  </w:style>
  <w:style w:type="paragraph" w:customStyle="1" w:styleId="97E71F66A6D042728A76B32F7B75ECCF">
    <w:name w:val="97E71F66A6D042728A76B32F7B75ECCF"/>
    <w:rsid w:val="00B16115"/>
  </w:style>
  <w:style w:type="paragraph" w:customStyle="1" w:styleId="E03DD782EA5B49B99F754F37E469D748">
    <w:name w:val="E03DD782EA5B49B99F754F37E469D748"/>
    <w:rsid w:val="00B16115"/>
  </w:style>
  <w:style w:type="paragraph" w:customStyle="1" w:styleId="1C61FFA2F88548E983D34B0E99517C5B">
    <w:name w:val="1C61FFA2F88548E983D34B0E99517C5B"/>
    <w:rsid w:val="00B16115"/>
  </w:style>
  <w:style w:type="paragraph" w:customStyle="1" w:styleId="EAE2D4658D7A4FC0B4616E5563716605">
    <w:name w:val="EAE2D4658D7A4FC0B4616E5563716605"/>
    <w:rsid w:val="00B16115"/>
  </w:style>
  <w:style w:type="paragraph" w:customStyle="1" w:styleId="A4299D1023654B40A78940BEC5A29048">
    <w:name w:val="A4299D1023654B40A78940BEC5A29048"/>
    <w:rsid w:val="00B16115"/>
  </w:style>
  <w:style w:type="paragraph" w:customStyle="1" w:styleId="4B73482274A643A1B5EC33B200433EC4">
    <w:name w:val="4B73482274A643A1B5EC33B200433EC4"/>
    <w:rsid w:val="00B16115"/>
  </w:style>
  <w:style w:type="paragraph" w:customStyle="1" w:styleId="FCFABE63AAD34CB4B31EC59FEFE5A0CD">
    <w:name w:val="FCFABE63AAD34CB4B31EC59FEFE5A0CD"/>
    <w:rsid w:val="00B16115"/>
  </w:style>
  <w:style w:type="paragraph" w:customStyle="1" w:styleId="C9A4BEBC2F4E4F31B741860F90D4B381">
    <w:name w:val="C9A4BEBC2F4E4F31B741860F90D4B381"/>
    <w:rsid w:val="00B16115"/>
  </w:style>
  <w:style w:type="paragraph" w:customStyle="1" w:styleId="28853C123EBB49B4BA57752F3EEB368B">
    <w:name w:val="28853C123EBB49B4BA57752F3EEB368B"/>
    <w:rsid w:val="00B16115"/>
  </w:style>
  <w:style w:type="paragraph" w:customStyle="1" w:styleId="3D720FC914034CF6B1F4F42D5884B73B">
    <w:name w:val="3D720FC914034CF6B1F4F42D5884B73B"/>
    <w:rsid w:val="00B16115"/>
  </w:style>
  <w:style w:type="paragraph" w:customStyle="1" w:styleId="67FE4C838047443781687BC3ED6E9662">
    <w:name w:val="67FE4C838047443781687BC3ED6E9662"/>
    <w:rsid w:val="00B16115"/>
  </w:style>
  <w:style w:type="paragraph" w:customStyle="1" w:styleId="AE439D3C061446AEB9A68355A2A41546">
    <w:name w:val="AE439D3C061446AEB9A68355A2A41546"/>
    <w:rsid w:val="00B16115"/>
  </w:style>
  <w:style w:type="paragraph" w:customStyle="1" w:styleId="E747E3B2269A46048DD6D71B93B4A46B">
    <w:name w:val="E747E3B2269A46048DD6D71B93B4A46B"/>
    <w:rsid w:val="00B16115"/>
  </w:style>
  <w:style w:type="paragraph" w:customStyle="1" w:styleId="B5C6487949E0417485A6E90F7BD9BEAF">
    <w:name w:val="B5C6487949E0417485A6E90F7BD9BEAF"/>
    <w:rsid w:val="00B16115"/>
  </w:style>
  <w:style w:type="paragraph" w:customStyle="1" w:styleId="930DB65F9093489C94D5FEC16FDDC010">
    <w:name w:val="930DB65F9093489C94D5FEC16FDDC010"/>
    <w:rsid w:val="00A21B07"/>
    <w:pPr>
      <w:spacing w:after="160" w:line="259" w:lineRule="auto"/>
    </w:pPr>
    <w:rPr>
      <w:lang w:val="es-VE" w:eastAsia="es-VE"/>
    </w:rPr>
  </w:style>
  <w:style w:type="paragraph" w:customStyle="1" w:styleId="24D09B0AD5B64DFE9D1E174743B775A4">
    <w:name w:val="24D09B0AD5B64DFE9D1E174743B775A4"/>
    <w:rsid w:val="00A21B07"/>
    <w:pPr>
      <w:spacing w:after="160" w:line="259" w:lineRule="auto"/>
    </w:pPr>
    <w:rPr>
      <w:lang w:val="es-VE" w:eastAsia="es-V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010BF4CE-3787-4A3A-86A3-35818F47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0</TotalTime>
  <Pages>2</Pages>
  <Words>325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Windows XP Titan Ultimate Edition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Lcda. María Lourdes Revilla Inciarte</dc:creator>
  <cp:lastModifiedBy>Iliana Inciarte</cp:lastModifiedBy>
  <cp:revision>2</cp:revision>
  <cp:lastPrinted>2017-12-15T15:59:00Z</cp:lastPrinted>
  <dcterms:created xsi:type="dcterms:W3CDTF">2020-10-26T02:20:00Z</dcterms:created>
  <dcterms:modified xsi:type="dcterms:W3CDTF">2020-10-26T02:20:00Z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